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rStyle w:val="17"/>
          <w:rFonts w:ascii="方正小标宋简体" w:hAnsi="Arial" w:eastAsia="方正小标宋简体" w:cs="Arial"/>
          <w:color w:val="191919"/>
          <w:sz w:val="44"/>
          <w:szCs w:val="44"/>
          <w:shd w:val="clear" w:color="auto" w:fill="FFFFFF"/>
        </w:rPr>
      </w:pPr>
      <w:bookmarkStart w:id="0" w:name="_Toc73969745"/>
      <w:bookmarkStart w:id="1" w:name="_Toc1838630703"/>
      <w:bookmarkStart w:id="2" w:name="_Toc1504107475"/>
    </w:p>
    <w:p>
      <w:pPr>
        <w:pStyle w:val="36"/>
      </w:pPr>
    </w:p>
    <w:bookmarkEnd w:id="0"/>
    <w:bookmarkEnd w:id="1"/>
    <w:bookmarkEnd w:id="2"/>
    <w:p>
      <w:pPr>
        <w:pStyle w:val="27"/>
      </w:pPr>
      <w:bookmarkStart w:id="3" w:name="_Toc528157076"/>
      <w:bookmarkStart w:id="4" w:name="_Toc528160067"/>
      <w:r>
        <w:rPr>
          <w:rFonts w:hint="default"/>
        </w:rPr>
        <w:t>印章中心 API 设计文档</w:t>
      </w:r>
    </w:p>
    <w:bookmarkEnd w:id="3"/>
    <w:bookmarkEnd w:id="4"/>
    <w:p>
      <w:pPr>
        <w:pStyle w:val="27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tbl>
      <w:tblPr>
        <w:tblStyle w:val="20"/>
        <w:tblW w:w="73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2834"/>
        <w:gridCol w:w="2834"/>
      </w:tblGrid>
      <w:tr>
        <w:tblPrEx>
          <w:tblLayout w:type="fixed"/>
        </w:tblPrEx>
        <w:trPr>
          <w:trHeight w:val="20" w:hRule="atLeast"/>
          <w:jc w:val="center"/>
        </w:trPr>
        <w:tc>
          <w:tcPr>
            <w:tcW w:w="1645" w:type="dxa"/>
            <w:shd w:val="clear" w:color="auto" w:fill="D8D8D8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编写</w:t>
            </w:r>
          </w:p>
        </w:tc>
        <w:tc>
          <w:tcPr>
            <w:tcW w:w="2834" w:type="dxa"/>
            <w:vAlign w:val="center"/>
          </w:tcPr>
          <w:p>
            <w:pPr>
              <w:pStyle w:val="35"/>
              <w:jc w:val="center"/>
            </w:pPr>
            <w:r>
              <w:t>朱林峰</w:t>
            </w:r>
          </w:p>
        </w:tc>
        <w:tc>
          <w:tcPr>
            <w:tcW w:w="2834" w:type="dxa"/>
            <w:vAlign w:val="center"/>
          </w:tcPr>
          <w:p>
            <w:pPr>
              <w:pStyle w:val="35"/>
              <w:jc w:val="center"/>
            </w:pPr>
            <w:r>
              <w:t>2018-12-10</w:t>
            </w:r>
          </w:p>
        </w:tc>
      </w:tr>
      <w:tr>
        <w:tblPrEx>
          <w:tblLayout w:type="fixed"/>
        </w:tblPrEx>
        <w:trPr>
          <w:trHeight w:val="20" w:hRule="atLeast"/>
          <w:jc w:val="center"/>
        </w:trPr>
        <w:tc>
          <w:tcPr>
            <w:tcW w:w="1645" w:type="dxa"/>
            <w:shd w:val="clear" w:color="auto" w:fill="D8D8D8"/>
            <w:vAlign w:val="center"/>
          </w:tcPr>
          <w:p>
            <w:pPr>
              <w:pStyle w:val="26"/>
            </w:pPr>
            <w:bookmarkStart w:id="5" w:name="_Toc528154001"/>
            <w:bookmarkStart w:id="6" w:name="_Toc528078213"/>
            <w:bookmarkStart w:id="7" w:name="_Toc528075910"/>
            <w:bookmarkStart w:id="8" w:name="_Toc528076352"/>
            <w:bookmarkStart w:id="9" w:name="_Toc528154025"/>
            <w:bookmarkStart w:id="10" w:name="_Toc528076292"/>
            <w:r>
              <w:rPr>
                <w:rFonts w:hint="eastAsia"/>
              </w:rPr>
              <w:t>审核</w:t>
            </w:r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834" w:type="dxa"/>
            <w:vAlign w:val="center"/>
          </w:tcPr>
          <w:p>
            <w:pPr>
              <w:pStyle w:val="35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pStyle w:val="35"/>
              <w:jc w:val="center"/>
            </w:pPr>
          </w:p>
        </w:tc>
      </w:tr>
    </w:tbl>
    <w:p>
      <w:pPr>
        <w:ind w:firstLine="0" w:firstLineChars="0"/>
      </w:pPr>
      <w:bookmarkStart w:id="11" w:name="_Toc1963956249"/>
      <w:bookmarkStart w:id="12" w:name="_Toc528075912"/>
      <w:bookmarkStart w:id="13" w:name="_Toc1504323488"/>
      <w:bookmarkStart w:id="14" w:name="_Toc1724028638"/>
    </w:p>
    <w:p>
      <w:pPr>
        <w:widowControl/>
        <w:spacing w:line="240" w:lineRule="auto"/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510" w:footer="567" w:gutter="0"/>
          <w:pgNumType w:start="1"/>
          <w:cols w:space="720" w:num="1"/>
          <w:docGrid w:type="linesAndChars" w:linePitch="326" w:charSpace="0"/>
        </w:sectPr>
      </w:pPr>
    </w:p>
    <w:p>
      <w:pPr>
        <w:widowControl/>
        <w:spacing w:line="240" w:lineRule="auto"/>
        <w:ind w:firstLine="0" w:firstLineChars="0"/>
      </w:pPr>
    </w:p>
    <w:tbl>
      <w:tblPr>
        <w:tblStyle w:val="20"/>
        <w:tblW w:w="71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288"/>
        <w:gridCol w:w="1913"/>
        <w:gridCol w:w="3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05" w:type="dxa"/>
            <w:shd w:val="clear" w:color="auto" w:fill="D8D8D8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版本</w:t>
            </w:r>
          </w:p>
        </w:tc>
        <w:tc>
          <w:tcPr>
            <w:tcW w:w="1288" w:type="dxa"/>
            <w:shd w:val="clear" w:color="auto" w:fill="D8D8D8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913" w:type="dxa"/>
            <w:shd w:val="clear" w:color="auto" w:fill="D8D8D8"/>
            <w:vAlign w:val="center"/>
          </w:tcPr>
          <w:p>
            <w:pPr>
              <w:pStyle w:val="26"/>
            </w:pPr>
            <w:r>
              <w:rPr>
                <w:rFonts w:hint="eastAsia"/>
              </w:rPr>
              <w:t>变更日期</w:t>
            </w:r>
          </w:p>
        </w:tc>
        <w:tc>
          <w:tcPr>
            <w:tcW w:w="3052" w:type="dxa"/>
            <w:shd w:val="clear" w:color="auto" w:fill="D8D8D8"/>
            <w:vAlign w:val="center"/>
          </w:tcPr>
          <w:p>
            <w:pPr>
              <w:pStyle w:val="26"/>
              <w:jc w:val="left"/>
            </w:pPr>
            <w:r>
              <w:rPr>
                <w:rFonts w:hint="eastAsia"/>
              </w:rPr>
              <w:t>变更项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05" w:type="dxa"/>
            <w:vAlign w:val="center"/>
          </w:tcPr>
          <w:p>
            <w:pPr>
              <w:pStyle w:val="35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88" w:type="dxa"/>
            <w:vAlign w:val="center"/>
          </w:tcPr>
          <w:p>
            <w:pPr>
              <w:pStyle w:val="35"/>
              <w:jc w:val="center"/>
            </w:pPr>
            <w:r>
              <w:t>朱林峰</w:t>
            </w:r>
          </w:p>
        </w:tc>
        <w:tc>
          <w:tcPr>
            <w:tcW w:w="1913" w:type="dxa"/>
            <w:vAlign w:val="center"/>
          </w:tcPr>
          <w:p>
            <w:pPr>
              <w:pStyle w:val="35"/>
              <w:jc w:val="center"/>
            </w:pPr>
            <w:r>
              <w:t>2018-12-10</w:t>
            </w:r>
          </w:p>
        </w:tc>
        <w:tc>
          <w:tcPr>
            <w:tcW w:w="3052" w:type="dxa"/>
            <w:vAlign w:val="center"/>
          </w:tcPr>
          <w:p>
            <w:pPr>
              <w:pStyle w:val="35"/>
              <w:jc w:val="left"/>
            </w:pPr>
            <w:r>
              <w:t>完成初稿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  <w:jc w:val="center"/>
        </w:trPr>
        <w:tc>
          <w:tcPr>
            <w:tcW w:w="905" w:type="dxa"/>
            <w:vAlign w:val="center"/>
          </w:tcPr>
          <w:p>
            <w:pPr>
              <w:pStyle w:val="35"/>
              <w:jc w:val="center"/>
            </w:pPr>
          </w:p>
        </w:tc>
        <w:tc>
          <w:tcPr>
            <w:tcW w:w="1288" w:type="dxa"/>
            <w:vAlign w:val="center"/>
          </w:tcPr>
          <w:p>
            <w:pPr>
              <w:pStyle w:val="35"/>
              <w:jc w:val="center"/>
            </w:pPr>
          </w:p>
        </w:tc>
        <w:tc>
          <w:tcPr>
            <w:tcW w:w="1913" w:type="dxa"/>
            <w:vAlign w:val="center"/>
          </w:tcPr>
          <w:p>
            <w:pPr>
              <w:pStyle w:val="35"/>
              <w:jc w:val="center"/>
            </w:pPr>
          </w:p>
        </w:tc>
        <w:tc>
          <w:tcPr>
            <w:tcW w:w="3052" w:type="dxa"/>
            <w:vAlign w:val="center"/>
          </w:tcPr>
          <w:p>
            <w:pPr>
              <w:pStyle w:val="35"/>
              <w:jc w:val="left"/>
            </w:pPr>
          </w:p>
        </w:tc>
      </w:tr>
    </w:tbl>
    <w:p>
      <w:pPr>
        <w:ind w:firstLine="0" w:firstLineChars="0"/>
        <w:sectPr>
          <w:footerReference r:id="rId9" w:type="default"/>
          <w:pgSz w:w="11906" w:h="16838"/>
          <w:pgMar w:top="1134" w:right="1134" w:bottom="1134" w:left="1134" w:header="510" w:footer="567" w:gutter="0"/>
          <w:pgNumType w:start="1"/>
          <w:cols w:space="720" w:num="1"/>
          <w:docGrid w:type="linesAndChars" w:linePitch="326" w:charSpace="0"/>
        </w:sectPr>
      </w:pPr>
    </w:p>
    <w:p>
      <w:pPr>
        <w:tabs>
          <w:tab w:val="left" w:pos="1365"/>
        </w:tabs>
        <w:ind w:firstLine="0" w:firstLineChars="0"/>
      </w:pPr>
    </w:p>
    <w:bookmarkEnd w:id="11"/>
    <w:bookmarkEnd w:id="12"/>
    <w:bookmarkEnd w:id="13"/>
    <w:bookmarkEnd w:id="14"/>
    <w:p>
      <w:pPr>
        <w:pStyle w:val="39"/>
        <w:ind w:firstLine="440"/>
        <w:jc w:val="center"/>
      </w:pPr>
      <w:bookmarkStart w:id="15" w:name="_Toc1389022553"/>
      <w:bookmarkStart w:id="16" w:name="_Toc1899953542"/>
      <w:bookmarkStart w:id="17" w:name="_Toc528075913"/>
      <w:r>
        <w:rPr>
          <w:b/>
          <w:color w:val="auto"/>
          <w:lang w:val="zh-CN"/>
        </w:rPr>
        <w:t>目录</w:t>
      </w:r>
      <w:r>
        <w:fldChar w:fldCharType="begin"/>
      </w:r>
      <w:r>
        <w:instrText xml:space="preserve"> TOC \t "一级标题,1,二级标题,2" </w:instrText>
      </w:r>
      <w:r>
        <w:fldChar w:fldCharType="separate"/>
      </w:r>
    </w:p>
    <w:p>
      <w:pPr>
        <w:pStyle w:val="10"/>
        <w:tabs>
          <w:tab w:val="left" w:pos="840"/>
          <w:tab w:val="right" w:leader="dot" w:pos="9628"/>
        </w:tabs>
        <w:ind w:firstLine="440"/>
        <w:rPr>
          <w:rFonts w:ascii="Calibri" w:hAnsi="Calibri" w:eastAsia="宋体"/>
          <w:sz w:val="21"/>
          <w:szCs w:val="22"/>
        </w:rPr>
      </w:pPr>
      <w:r>
        <w:t>1</w:t>
      </w:r>
      <w:r>
        <w:rPr>
          <w:rFonts w:ascii="Calibri" w:hAnsi="Calibri" w:eastAsia="宋体"/>
          <w:sz w:val="21"/>
          <w:szCs w:val="22"/>
        </w:rPr>
        <w:tab/>
      </w:r>
      <w:r>
        <w:t>目录样式</w:t>
      </w:r>
      <w:r>
        <w:tab/>
      </w:r>
      <w:r>
        <w:fldChar w:fldCharType="begin"/>
      </w:r>
      <w:r>
        <w:instrText xml:space="preserve"> PAGEREF _Toc528575100 \h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1.1 字体</w:t>
      </w:r>
      <w:r>
        <w:tab/>
      </w:r>
      <w:r>
        <w:fldChar w:fldCharType="begin"/>
      </w:r>
      <w:r>
        <w:instrText xml:space="preserve"> PAGEREF _Toc528575101 \h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1.2 段落</w:t>
      </w:r>
      <w:r>
        <w:tab/>
      </w:r>
      <w:r>
        <w:fldChar w:fldCharType="begin"/>
      </w:r>
      <w:r>
        <w:instrText xml:space="preserve"> PAGEREF _Toc528575102 \h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1.3 其他</w:t>
      </w:r>
      <w:r>
        <w:tab/>
      </w:r>
      <w:r>
        <w:fldChar w:fldCharType="begin"/>
      </w:r>
      <w:r>
        <w:instrText xml:space="preserve"> PAGEREF _Toc528575103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840"/>
          <w:tab w:val="right" w:leader="dot" w:pos="9628"/>
        </w:tabs>
        <w:ind w:firstLine="440"/>
        <w:rPr>
          <w:rFonts w:ascii="Calibri" w:hAnsi="Calibri" w:eastAsia="宋体"/>
          <w:sz w:val="21"/>
          <w:szCs w:val="22"/>
        </w:rPr>
      </w:pPr>
      <w:r>
        <w:t>2</w:t>
      </w:r>
      <w:r>
        <w:rPr>
          <w:rFonts w:ascii="Calibri" w:hAnsi="Calibri" w:eastAsia="宋体"/>
          <w:sz w:val="21"/>
          <w:szCs w:val="22"/>
        </w:rPr>
        <w:tab/>
      </w:r>
      <w:r>
        <w:t>标题格式</w:t>
      </w:r>
      <w:r>
        <w:tab/>
      </w:r>
      <w:r>
        <w:fldChar w:fldCharType="begin"/>
      </w:r>
      <w:r>
        <w:instrText xml:space="preserve"> PAGEREF _Toc528575104 \h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2.1 文档标题</w:t>
      </w:r>
      <w:r>
        <w:tab/>
      </w:r>
      <w:r>
        <w:fldChar w:fldCharType="begin"/>
      </w:r>
      <w:r>
        <w:instrText xml:space="preserve"> PAGEREF _Toc528575105 \h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2.2 一级标题</w:t>
      </w:r>
      <w:r>
        <w:tab/>
      </w:r>
      <w:r>
        <w:fldChar w:fldCharType="begin"/>
      </w:r>
      <w:r>
        <w:instrText xml:space="preserve"> PAGEREF _Toc528575106 \h </w:instrText>
      </w:r>
      <w:r>
        <w:fldChar w:fldCharType="separate"/>
      </w:r>
      <w:r>
        <w:t>2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2.3 二级标题</w:t>
      </w:r>
      <w:r>
        <w:tab/>
      </w:r>
      <w:r>
        <w:fldChar w:fldCharType="begin"/>
      </w:r>
      <w:r>
        <w:instrText xml:space="preserve"> PAGEREF _Toc528575107 \h </w:instrText>
      </w:r>
      <w:r>
        <w:fldChar w:fldCharType="separate"/>
      </w:r>
      <w:r>
        <w:t>2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2.4 三级标题</w:t>
      </w:r>
      <w:r>
        <w:tab/>
      </w:r>
      <w:r>
        <w:fldChar w:fldCharType="begin"/>
      </w:r>
      <w:r>
        <w:instrText xml:space="preserve"> PAGEREF _Toc528575108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2.5 四级标题</w:t>
      </w:r>
      <w:r>
        <w:tab/>
      </w:r>
      <w:r>
        <w:fldChar w:fldCharType="begin"/>
      </w:r>
      <w:r>
        <w:instrText xml:space="preserve"> PAGEREF _Toc528575109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840"/>
          <w:tab w:val="right" w:leader="dot" w:pos="9628"/>
        </w:tabs>
        <w:ind w:firstLine="440"/>
        <w:rPr>
          <w:rFonts w:ascii="Calibri" w:hAnsi="Calibri" w:eastAsia="宋体"/>
          <w:sz w:val="21"/>
          <w:szCs w:val="22"/>
        </w:rPr>
      </w:pPr>
      <w:r>
        <w:t>3</w:t>
      </w:r>
      <w:r>
        <w:rPr>
          <w:rFonts w:ascii="Calibri" w:hAnsi="Calibri" w:eastAsia="宋体"/>
          <w:sz w:val="21"/>
          <w:szCs w:val="22"/>
        </w:rPr>
        <w:tab/>
      </w:r>
      <w:r>
        <w:t>内容格式</w:t>
      </w:r>
      <w:r>
        <w:tab/>
      </w:r>
      <w:r>
        <w:fldChar w:fldCharType="begin"/>
      </w:r>
      <w:r>
        <w:instrText xml:space="preserve"> PAGEREF _Toc528575110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3.1 正文格式</w:t>
      </w:r>
      <w:r>
        <w:tab/>
      </w:r>
      <w:r>
        <w:fldChar w:fldCharType="begin"/>
      </w:r>
      <w:r>
        <w:instrText xml:space="preserve"> PAGEREF _Toc528575111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3.2 代码格式</w:t>
      </w:r>
      <w:r>
        <w:tab/>
      </w:r>
      <w:r>
        <w:fldChar w:fldCharType="begin"/>
      </w:r>
      <w:r>
        <w:instrText xml:space="preserve"> PAGEREF _Toc528575112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3.3 表格文字格式</w:t>
      </w:r>
      <w:r>
        <w:tab/>
      </w:r>
      <w:r>
        <w:fldChar w:fldCharType="begin"/>
      </w:r>
      <w:r>
        <w:instrText xml:space="preserve"> PAGEREF _Toc528575113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3.4 提示样式</w:t>
      </w:r>
      <w:r>
        <w:tab/>
      </w:r>
      <w:r>
        <w:fldChar w:fldCharType="begin"/>
      </w:r>
      <w:r>
        <w:instrText xml:space="preserve"> PAGEREF _Toc528575114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tabs>
          <w:tab w:val="left" w:pos="840"/>
          <w:tab w:val="right" w:leader="dot" w:pos="9628"/>
        </w:tabs>
        <w:ind w:firstLine="440"/>
        <w:rPr>
          <w:rFonts w:ascii="Calibri" w:hAnsi="Calibri" w:eastAsia="宋体"/>
          <w:sz w:val="21"/>
          <w:szCs w:val="22"/>
        </w:rPr>
      </w:pPr>
      <w:r>
        <w:t>4</w:t>
      </w:r>
      <w:r>
        <w:rPr>
          <w:rFonts w:ascii="Calibri" w:hAnsi="Calibri" w:eastAsia="宋体"/>
          <w:sz w:val="21"/>
          <w:szCs w:val="22"/>
        </w:rPr>
        <w:tab/>
      </w:r>
      <w:r>
        <w:t>其他格式</w:t>
      </w:r>
      <w:r>
        <w:tab/>
      </w:r>
      <w:r>
        <w:fldChar w:fldCharType="begin"/>
      </w:r>
      <w:r>
        <w:instrText xml:space="preserve"> PAGEREF _Toc528575115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4.1 页眉格式</w:t>
      </w:r>
      <w:r>
        <w:tab/>
      </w:r>
      <w:r>
        <w:fldChar w:fldCharType="begin"/>
      </w:r>
      <w:r>
        <w:instrText xml:space="preserve"> PAGEREF _Toc528575116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4.2 页脚格式</w:t>
      </w:r>
      <w:r>
        <w:tab/>
      </w:r>
      <w:r>
        <w:fldChar w:fldCharType="begin"/>
      </w:r>
      <w:r>
        <w:instrText xml:space="preserve"> PAGEREF _Toc528575117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4.3 插图和图片</w:t>
      </w:r>
      <w:r>
        <w:tab/>
      </w:r>
      <w:r>
        <w:fldChar w:fldCharType="begin"/>
      </w:r>
      <w:r>
        <w:instrText xml:space="preserve"> PAGEREF _Toc528575118 \h </w:instrText>
      </w:r>
      <w:r>
        <w:fldChar w:fldCharType="separate"/>
      </w:r>
      <w:r>
        <w:t>7</w:t>
      </w:r>
      <w:r>
        <w:fldChar w:fldCharType="end"/>
      </w:r>
    </w:p>
    <w:p>
      <w:pPr>
        <w:pStyle w:val="12"/>
        <w:tabs>
          <w:tab w:val="right" w:leader="dot" w:pos="9628"/>
        </w:tabs>
        <w:ind w:left="440" w:firstLine="440"/>
        <w:rPr>
          <w:rFonts w:ascii="Calibri" w:hAnsi="Calibri" w:eastAsia="宋体"/>
          <w:sz w:val="21"/>
          <w:szCs w:val="22"/>
        </w:rPr>
      </w:pPr>
      <w:r>
        <w:t>4.4 其他规范</w:t>
      </w:r>
      <w:r>
        <w:tab/>
      </w:r>
      <w:r>
        <w:fldChar w:fldCharType="begin"/>
      </w:r>
      <w:r>
        <w:instrText xml:space="preserve"> PAGEREF _Toc528575119 \h </w:instrText>
      </w:r>
      <w:r>
        <w:fldChar w:fldCharType="separate"/>
      </w:r>
      <w:r>
        <w:t>7</w:t>
      </w:r>
      <w:r>
        <w:fldChar w:fldCharType="end"/>
      </w:r>
    </w:p>
    <w:p>
      <w:pPr>
        <w:pStyle w:val="39"/>
        <w:ind w:firstLine="440"/>
      </w:pPr>
      <w:r>
        <w:fldChar w:fldCharType="end"/>
      </w:r>
    </w:p>
    <w:p>
      <w:pPr>
        <w:ind w:firstLine="0" w:firstLineChars="0"/>
        <w:sectPr>
          <w:footerReference r:id="rId10" w:type="default"/>
          <w:pgSz w:w="11906" w:h="16838"/>
          <w:pgMar w:top="1134" w:right="1134" w:bottom="1134" w:left="1134" w:header="510" w:footer="567" w:gutter="0"/>
          <w:pgNumType w:fmt="upperRoman" w:start="1"/>
          <w:cols w:space="720" w:num="1"/>
          <w:docGrid w:type="linesAndChars" w:linePitch="326" w:charSpace="0"/>
        </w:sectPr>
      </w:pPr>
    </w:p>
    <w:bookmarkEnd w:id="15"/>
    <w:bookmarkEnd w:id="16"/>
    <w:bookmarkEnd w:id="17"/>
    <w:p>
      <w:pPr>
        <w:pStyle w:val="22"/>
      </w:pPr>
      <w:r>
        <w:t>权限类型</w:t>
      </w:r>
    </w:p>
    <w:p>
      <w:pPr>
        <w:pStyle w:val="38"/>
        <w:numPr>
          <w:ilvl w:val="1"/>
          <w:numId w:val="0"/>
        </w:numPr>
        <w:ind w:leftChars="0"/>
      </w:pPr>
      <w:r>
        <w:t>1.1 顶级权限</w:t>
      </w:r>
    </w:p>
    <w:p>
      <w:r>
        <w:t>IsActivated: 服务处于激活状态。只有服务处于激活状态，才能访问业务接口。</w:t>
      </w:r>
    </w:p>
    <w:p>
      <w:r>
        <w:t>DebugMode: 服务处于调试状态。调试状态下，服务的日志以及 API 报错能提供更多信息，并且某些调试 API 能够使用。关闭调试模式，则 API 以简略形式报错，并且调试类 API 禁止使用。</w:t>
      </w:r>
    </w:p>
    <w:p>
      <w:r>
        <w:t>IsAdministrator: 用户角色为 Administrator。</w:t>
      </w:r>
    </w:p>
    <w:p>
      <w:r>
        <w:t>IsConsoleUser: 用户角色为 ConsoleUser。</w:t>
      </w:r>
    </w:p>
    <w:p>
      <w:r>
        <w:t>IsClientUser: 用户角色为 ClientUser。</w:t>
      </w:r>
    </w:p>
    <w:p>
      <w:pPr>
        <w:ind w:left="0" w:leftChars="0" w:firstLine="0" w:firstLineChars="0"/>
      </w:pPr>
    </w:p>
    <w:p>
      <w:r>
        <w:t>除了 config 与 tool 类接口，所有其他接口一律默认要求 IsActivated 权限。</w:t>
      </w:r>
    </w:p>
    <w:p>
      <w:r>
        <w:t>所有 config 类接口，除了 Administrator 登录外，一律要求 IsAdministrator 权限。</w:t>
      </w:r>
    </w:p>
    <w:p>
      <w:r>
        <w:t>所有 tool 类接口，一律要求 DebugMode 权限。</w:t>
      </w:r>
    </w:p>
    <w:p>
      <w:pPr>
        <w:pStyle w:val="38"/>
        <w:numPr>
          <w:ilvl w:val="1"/>
          <w:numId w:val="0"/>
        </w:numPr>
        <w:ind w:leftChars="0"/>
      </w:pPr>
      <w:r>
        <w:t>1.2 控制台用户权限</w:t>
      </w:r>
    </w:p>
    <w:p>
      <w:r>
        <w:t>AddConsoleUser: 添加控制台用户。</w:t>
      </w:r>
    </w:p>
    <w:p>
      <w:r>
        <w:t>UpdateConsoleUser: 更新控制台用户。</w:t>
      </w:r>
    </w:p>
    <w:p>
      <w:r>
        <w:t>DeleteConsoleUser: 删除控制台用户，除自身。</w:t>
      </w:r>
    </w:p>
    <w:p>
      <w:r>
        <w:t>ListConsoleUser: 列举控制台用户。</w:t>
      </w:r>
    </w:p>
    <w:p>
      <w:pPr>
        <w:pStyle w:val="22"/>
      </w:pPr>
      <w:r>
        <w:t>配置管理模块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3.1 /sealCenter/config/v1.0/administrator/login</w:t>
      </w:r>
    </w:p>
    <w:p>
      <w:pPr>
        <w:pStyle w:val="24"/>
        <w:rPr>
          <w:rFonts w:hint="default"/>
        </w:rPr>
      </w:pPr>
      <w:r>
        <w:rPr>
          <w:rFonts w:hint="default"/>
        </w:rPr>
        <w:t>3.1.1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Administrator 登录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338"/>
        <w:gridCol w:w="1414"/>
        <w:gridCol w:w="11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33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414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1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36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Administrator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管理员账号，固定值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6-20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密码，数字、大小写字母、字符两种组合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host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允许访问的 host 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expiryTime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[account, password]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[token, secret, host, expiryTime, createTime]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"Administrator",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"password": "very-secret",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"token": "bbf40f66-63df-466c-a5d0-9bdc137f735c",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"secret":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"host": "*",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"expiryTime": "2018-12-06T13:57:12.687119",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"2018-12-06T13:27:12.692629Z"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Remark:</w:t>
      </w:r>
    </w:p>
    <w:p>
      <w:pPr>
        <w:rPr>
          <w:rFonts w:hint="default"/>
        </w:rPr>
      </w:pPr>
      <w:r>
        <w:rPr>
          <w:rFonts w:hint="default"/>
        </w:rPr>
        <w:t>Administrator 账号是系统内置账号，系统唯一，并设有初始密码。Administrator 账号只能单点登录，若多处同时登录，则后登录者将先登录的账号挤下线。登录 Administrator 账号的 IP 地址会与返回的 Token 绑定，后续该 Token 只能由该 IP 地址用于发起请求。</w:t>
      </w:r>
    </w:p>
    <w:p>
      <w:pPr>
        <w:pStyle w:val="24"/>
        <w:rPr>
          <w:rFonts w:hint="default"/>
        </w:rPr>
      </w:pPr>
      <w:r>
        <w:rPr>
          <w:rFonts w:hint="default"/>
        </w:rPr>
        <w:t>3.1.2 Method: DELETE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Administrator 退出登录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235"/>
        <w:gridCol w:w="1949"/>
        <w:gridCol w:w="1033"/>
        <w:gridCol w:w="4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23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94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33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54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235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94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Response: </w:t>
      </w:r>
      <w:r>
        <w:rPr>
          <w:rFonts w:hint="default"/>
          <w:b w:val="0"/>
          <w:bCs w:val="0"/>
        </w:rPr>
        <w:t>None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b/>
          <w:bCs/>
        </w:rPr>
        <w:t xml:space="preserve">Remark: </w:t>
      </w:r>
    </w:p>
    <w:p>
      <w:r>
        <w:t>退出登录，后端应删除 token。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3.2 /sealCenter/config/v1.0/administrator/password</w:t>
      </w:r>
    </w:p>
    <w:p>
      <w:pPr>
        <w:pStyle w:val="24"/>
        <w:rPr>
          <w:rFonts w:hint="default"/>
        </w:rPr>
      </w:pPr>
      <w:r>
        <w:rPr>
          <w:rFonts w:hint="default"/>
        </w:rPr>
        <w:t>3.2.1 Method: 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Administrator 更新密码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338"/>
        <w:gridCol w:w="1414"/>
        <w:gridCol w:w="11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33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414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1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36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6-20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密码，数字、大小写字母、字符两种组合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eastAsia"/>
              </w:rPr>
            </w:pP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5-64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enum(Role)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用户账号是否激活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[password, 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[userId, account, role, isActivated,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"password": "very-secret",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"Administrator",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"role": "ADMINISTRATOR",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3.3 /sealCenter/config/v1.0/users</w:t>
      </w:r>
    </w:p>
    <w:p>
      <w:pPr>
        <w:pStyle w:val="24"/>
        <w:rPr>
          <w:rFonts w:hint="default"/>
        </w:rPr>
      </w:pPr>
      <w:r>
        <w:rPr>
          <w:rFonts w:hint="default"/>
        </w:rPr>
        <w:t>3.3.1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添加控制台用户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236"/>
        <w:gridCol w:w="1796"/>
        <w:gridCol w:w="107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236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6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7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16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236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6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107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16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账号，手机号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36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6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6-20</w:t>
            </w:r>
          </w:p>
        </w:tc>
        <w:tc>
          <w:tcPr>
            <w:tcW w:w="107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16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密码，数字、大小写字母、字符两种组合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236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6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7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16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36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6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07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16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236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enum(Role)</w:t>
            </w:r>
          </w:p>
        </w:tc>
        <w:tc>
          <w:tcPr>
            <w:tcW w:w="1796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CONSOLE_USER</w:t>
            </w:r>
          </w:p>
        </w:tc>
        <w:tc>
          <w:tcPr>
            <w:tcW w:w="107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16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角色，为控制台用户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236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796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7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16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用户账号是否激活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236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6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7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16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236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6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7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16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[password, 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[userId, role, isActivated,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"18688880000",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"password": "very-secret",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"18688880000",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"role": "CONSOLE_USER",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Remark:</w:t>
      </w:r>
    </w:p>
    <w:p>
      <w:pPr>
        <w:rPr>
          <w:rFonts w:hint="default"/>
        </w:rPr>
      </w:pPr>
      <w:r>
        <w:rPr>
          <w:rFonts w:hint="default"/>
        </w:rPr>
        <w:t>系统初始化时，由 Administrator 添加第一个控制台用户，角色类型为 CONSOLE_USER，拥有控制台用户的所有权限。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3.4 /sealCenter/config/v1.0/sysconfigs</w:t>
      </w:r>
    </w:p>
    <w:p>
      <w:pPr>
        <w:pStyle w:val="24"/>
        <w:rPr>
          <w:rFonts w:hint="default"/>
        </w:rPr>
      </w:pPr>
      <w:r>
        <w:rPr>
          <w:rFonts w:hint="default"/>
        </w:rPr>
        <w:t>3.4.1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列举系统配置项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OrderByFields:</w:t>
      </w:r>
      <w:r>
        <w:rPr>
          <w:rFonts w:hint="default"/>
          <w:b w:val="0"/>
          <w:bCs w:val="0"/>
        </w:rPr>
        <w:t xml:space="preserve"> [key,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DefaultOrderBy: </w:t>
      </w:r>
      <w:r>
        <w:rPr>
          <w:rFonts w:hint="default"/>
          <w:b w:val="0"/>
          <w:bCs w:val="0"/>
        </w:rPr>
        <w:t>key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"offset": 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"limit": 20,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"orderBy": "key",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"total": 2,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"entries": [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"key": "ACTIVATED",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"value":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"description": "",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 xml:space="preserve">        },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"key": "DEBUG_MODE",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"value":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"description": "",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 xml:space="preserve">        }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]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3.4.2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添加系统配置项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key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配置项键值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value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配置项取值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description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0-128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"key": "ACTIVATED",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"value":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"description": "Mark is server activated.",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"key": "ACTIVATED",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"value":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"description": "Mark is server activated.",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key 必须唯一。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3.5 /sealCenter/config/v1.0/sysconfigs/(?P&lt;key&gt;[0-9a-zA-Z-_]+)</w:t>
      </w:r>
    </w:p>
    <w:p>
      <w:pPr>
        <w:pStyle w:val="24"/>
        <w:rPr>
          <w:rFonts w:hint="default"/>
        </w:rPr>
      </w:pPr>
      <w:r>
        <w:rPr>
          <w:rFonts w:hint="default"/>
        </w:rPr>
        <w:t>3.5.1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获取系统某个配置项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key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配置项键值</w:t>
            </w:r>
          </w:p>
        </w:tc>
      </w:tr>
      <w:tr>
        <w:tblPrEx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value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配置项取值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description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0-128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描述</w:t>
            </w:r>
          </w:p>
        </w:tc>
      </w:tr>
      <w:tr>
        <w:tblPrEx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[key, value, description,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"key": "ACTIVATED",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"value":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"description": "Mark is server activated.",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3.5.2 Method: 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修改系统某个配置项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key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配置项键值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value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配置项取值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description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0-128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[key,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"value":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"description": "Mark is server activated.",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"key": "ACTIVATED",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"value":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"description": "Mark is server activated.",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key 必须唯一。</w:t>
      </w:r>
    </w:p>
    <w:p>
      <w:pPr>
        <w:pStyle w:val="24"/>
        <w:rPr>
          <w:rFonts w:hint="default"/>
        </w:rPr>
      </w:pPr>
      <w:r>
        <w:rPr>
          <w:rFonts w:hint="default"/>
        </w:rPr>
        <w:t>3.5.3 Method: DELETE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删除系统某个配置项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Response: </w:t>
      </w:r>
      <w:r>
        <w:rPr>
          <w:rFonts w:hint="default"/>
          <w:b w:val="0"/>
          <w:bCs w:val="0"/>
        </w:rPr>
        <w:t>None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3.6 /sealCenter/config/v1.0/serverConfigs</w:t>
      </w:r>
    </w:p>
    <w:p>
      <w:pPr>
        <w:pStyle w:val="24"/>
        <w:rPr>
          <w:rFonts w:hint="default"/>
        </w:rPr>
      </w:pPr>
      <w:r>
        <w:rPr>
          <w:rFonts w:hint="default"/>
        </w:rPr>
        <w:t>3.6.1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列举所有服务器配置模板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OrderByFields:</w:t>
      </w:r>
      <w:r>
        <w:rPr>
          <w:rFonts w:hint="default"/>
          <w:b w:val="0"/>
          <w:bCs w:val="0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[id, manufacture, cores, memory, disk, interface, bandwidth, </w:t>
      </w:r>
    </w:p>
    <w:p>
      <w:pPr>
        <w:rPr>
          <w:rFonts w:hint="eastAsia"/>
        </w:rPr>
      </w:pPr>
      <w:r>
        <w:rPr>
          <w:rFonts w:hint="default"/>
        </w:rPr>
        <w:t>osVersion, kernelVersion,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DefaultOrderBy: </w:t>
      </w:r>
      <w:r>
        <w:rPr>
          <w:rFonts w:hint="default"/>
          <w:b w:val="0"/>
          <w:bCs w:val="0"/>
        </w:rPr>
        <w:t>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"offset": 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"limit": 20,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"orderBy": "</w:t>
      </w:r>
      <w:r>
        <w:rPr>
          <w:rFonts w:hint="default"/>
          <w:b w:val="0"/>
          <w:bCs w:val="0"/>
        </w:rPr>
        <w:t>-createTime</w:t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"total":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"entries": [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"id":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"title": "高配版",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</w:t>
      </w:r>
      <w:r>
        <w:t>manufacturer</w:t>
      </w:r>
      <w:r>
        <w:rPr>
          <w:rFonts w:hint="default"/>
        </w:rPr>
        <w:t>": "戴尔",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"brand": "</w:t>
      </w:r>
      <w:r>
        <w:rPr>
          <w:rFonts w:hint="default"/>
          <w:lang w:val="en-US" w:eastAsia="zh-CN"/>
        </w:rPr>
        <w:t>Tower Server</w:t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"model":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"https://www.dell.com/zh-cn/work/shop/povw/poweredge-t30" \t "/Users/lfzhu\\x/_self" </w:instrText>
      </w:r>
      <w:r>
        <w:rPr>
          <w:rFonts w:hint="default"/>
        </w:rPr>
        <w:fldChar w:fldCharType="separate"/>
      </w:r>
      <w:r>
        <w:rPr>
          <w:rFonts w:hint="default"/>
        </w:rPr>
        <w:t>PowerEdge T30</w:t>
      </w:r>
      <w:r>
        <w:rPr>
          <w:rFonts w:hint="default"/>
        </w:rPr>
        <w:fldChar w:fldCharType="end"/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"cores": 10,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"memory": 64,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"disk": 4096,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"interface": 4,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"bandwidth": 10000,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"osVersion": "Ubuntu16.04",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"kernelVersion": "3.10.0-862.14.4.el7.x86_64",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"isActivated": true,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"remark": "",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 xml:space="preserve">        }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]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3.6.2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添加服务器配置模板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531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53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配置模板名称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manufacturer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服务器出厂厂商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brand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model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cores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核心数量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memory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内存，G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disk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磁盘容量，G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interface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网口数量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bandwidth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网口带宽，M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osVersion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操作系统版本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kernelVersion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内核版本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remark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0-128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31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31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[id,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"title": "高配版",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</w:t>
      </w:r>
      <w:r>
        <w:t>manufacturer</w:t>
      </w:r>
      <w:r>
        <w:rPr>
          <w:rFonts w:hint="default"/>
        </w:rPr>
        <w:t>": "戴尔",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"brand": "</w:t>
      </w:r>
      <w:r>
        <w:rPr>
          <w:rFonts w:hint="default"/>
          <w:lang w:val="en-US" w:eastAsia="zh-CN"/>
        </w:rPr>
        <w:t>Tower Server</w:t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"model":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"https://www.dell.com/zh-cn/work/shop/povw/poweredge-t30" \t "/Users/lfzhu\\x/_self" </w:instrText>
      </w:r>
      <w:r>
        <w:rPr>
          <w:rFonts w:hint="default"/>
        </w:rPr>
        <w:fldChar w:fldCharType="separate"/>
      </w:r>
      <w:r>
        <w:rPr>
          <w:rFonts w:hint="default"/>
        </w:rPr>
        <w:t>PowerEdge T30</w:t>
      </w:r>
      <w:r>
        <w:rPr>
          <w:rFonts w:hint="default"/>
        </w:rPr>
        <w:fldChar w:fldCharType="end"/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"cores": 10,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"memory": 64,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"disk": 4096,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"interface": 4,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"bandwidth": 10000,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"osVersion": "Ubuntu16.04",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"kernelVersion": "3.10.0-862.14.4.el7.x86_64",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true,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"remark": "",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"id":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"title": "高配版",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</w:t>
      </w:r>
      <w:r>
        <w:t>manufacturer</w:t>
      </w:r>
      <w:r>
        <w:rPr>
          <w:rFonts w:hint="default"/>
        </w:rPr>
        <w:t>": "戴尔",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"brand": "</w:t>
      </w:r>
      <w:r>
        <w:rPr>
          <w:rFonts w:hint="default"/>
          <w:lang w:val="en-US" w:eastAsia="zh-CN"/>
        </w:rPr>
        <w:t>Tower Server</w:t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"model":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"https://www.dell.com/zh-cn/work/shop/povw/poweredge-t30" \t "/Users/lfzhu\\x/_self" </w:instrText>
      </w:r>
      <w:r>
        <w:rPr>
          <w:rFonts w:hint="default"/>
        </w:rPr>
        <w:fldChar w:fldCharType="separate"/>
      </w:r>
      <w:r>
        <w:rPr>
          <w:rFonts w:hint="default"/>
        </w:rPr>
        <w:t>PowerEdge T30</w:t>
      </w:r>
      <w:r>
        <w:rPr>
          <w:rFonts w:hint="default"/>
        </w:rPr>
        <w:fldChar w:fldCharType="end"/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"cores": 10,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"memory": 64,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"disk": 4096,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"interface": 4,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"bandwidth": 10000,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"osVersion": "Ubuntu16.04",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"kernelVersion": "3.10.0-862.14.4.el7.x86_64",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true,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"remark": "",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3.7 /sealCenter/config/v1.0/serverConfigs/(?P&lt;id&gt;[0-9]+)</w:t>
      </w:r>
    </w:p>
    <w:p>
      <w:pPr>
        <w:pStyle w:val="24"/>
        <w:rPr>
          <w:rFonts w:hint="default"/>
        </w:rPr>
      </w:pPr>
      <w:r>
        <w:rPr>
          <w:rFonts w:hint="default"/>
        </w:rPr>
        <w:t>3.7.1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获取某个服务器配置模板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520"/>
        <w:gridCol w:w="1797"/>
        <w:gridCol w:w="1082"/>
        <w:gridCol w:w="4042"/>
      </w:tblGrid>
      <w:tr>
        <w:tblPrEx>
          <w:tblLayout w:type="fixed"/>
        </w:tblPrEx>
        <w:tc>
          <w:tcPr>
            <w:tcW w:w="136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52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配置模板名称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manufacturer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服务器出厂厂商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brand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model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cores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核心数量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memory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内存，G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disk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磁盘容量，G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interface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网口数量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bandwidth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网口带宽，M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osVersion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操作系统版本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kernelVersion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内核版本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remark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0-128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2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2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[id, title, manufacturer, brand, model, cores, memory, disk, interface, </w:t>
      </w:r>
    </w:p>
    <w:p>
      <w:pPr>
        <w:rPr>
          <w:rFonts w:hint="eastAsia"/>
          <w:b/>
          <w:bCs/>
        </w:rPr>
      </w:pPr>
      <w:r>
        <w:rPr>
          <w:rFonts w:hint="default"/>
          <w:b w:val="0"/>
          <w:bCs w:val="0"/>
        </w:rPr>
        <w:t>bandwidth, osVersion, kernelVersion, isActivated, remark,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"id":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"title": "高配版",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</w:t>
      </w:r>
      <w:r>
        <w:t>manufacturer</w:t>
      </w:r>
      <w:r>
        <w:rPr>
          <w:rFonts w:hint="default"/>
        </w:rPr>
        <w:t>": "戴尔",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"brand": "</w:t>
      </w:r>
      <w:r>
        <w:rPr>
          <w:rFonts w:hint="default"/>
          <w:lang w:val="en-US" w:eastAsia="zh-CN"/>
        </w:rPr>
        <w:t>Tower Server</w:t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"model":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"https://www.dell.com/zh-cn/work/shop/povw/poweredge-t30" \t "/Users/lfzhu\\x/_self" </w:instrText>
      </w:r>
      <w:r>
        <w:rPr>
          <w:rFonts w:hint="default"/>
        </w:rPr>
        <w:fldChar w:fldCharType="separate"/>
      </w:r>
      <w:r>
        <w:rPr>
          <w:rFonts w:hint="default"/>
        </w:rPr>
        <w:t>PowerEdge T30</w:t>
      </w:r>
      <w:r>
        <w:rPr>
          <w:rFonts w:hint="default"/>
        </w:rPr>
        <w:fldChar w:fldCharType="end"/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"cores": 10,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"memory": 64,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"disk": 4096,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"interface": 4,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"bandwidth": 10000,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"osVersion": "Ubuntu16.04",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"kernelVersion": "3.10.0-862.14.4.el7.x86_64",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true,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"remark": "",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3.7.2 Method: 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更新某个服务器配置模板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520"/>
        <w:gridCol w:w="1797"/>
        <w:gridCol w:w="1082"/>
        <w:gridCol w:w="4042"/>
      </w:tblGrid>
      <w:tr>
        <w:tblPrEx>
          <w:tblLayout w:type="fixed"/>
        </w:tblPrEx>
        <w:tc>
          <w:tcPr>
            <w:tcW w:w="136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52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配置模板名称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manufacturer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服务器出厂厂商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brand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model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cores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核心数量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memory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内存，G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disk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磁盘容量，G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interface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网口数量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bandwidth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&gt; 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网口带宽，M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osVersion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操作系统版本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kernelVersion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内核版本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remark</w:t>
            </w:r>
          </w:p>
        </w:tc>
        <w:tc>
          <w:tcPr>
            <w:tcW w:w="15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0-128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2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2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[id,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true,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"id":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"title": "高配版",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</w:t>
      </w:r>
      <w:r>
        <w:t>manufacturer</w:t>
      </w:r>
      <w:r>
        <w:rPr>
          <w:rFonts w:hint="default"/>
        </w:rPr>
        <w:t>": "戴尔",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"brand": "</w:t>
      </w:r>
      <w:r>
        <w:rPr>
          <w:rFonts w:hint="default"/>
          <w:lang w:val="en-US" w:eastAsia="zh-CN"/>
        </w:rPr>
        <w:t>Tower Server</w:t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"model":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"https://www.dell.com/zh-cn/work/shop/povw/poweredge-t30" \t "/Users/lfzhu\\x/_self" </w:instrText>
      </w:r>
      <w:r>
        <w:rPr>
          <w:rFonts w:hint="default"/>
        </w:rPr>
        <w:fldChar w:fldCharType="separate"/>
      </w:r>
      <w:r>
        <w:rPr>
          <w:rFonts w:hint="default"/>
        </w:rPr>
        <w:t>PowerEdge T30</w:t>
      </w:r>
      <w:r>
        <w:rPr>
          <w:rFonts w:hint="default"/>
        </w:rPr>
        <w:fldChar w:fldCharType="end"/>
      </w:r>
      <w:r>
        <w:rPr>
          <w:rFonts w:hint="default"/>
        </w:rPr>
        <w:t>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"cores": 10,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"memory": 64,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"disk": 4096,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"interface": 4,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"bandwidth": 10000,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"osVersion": "Ubuntu16.04",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"kernelVersion": "3.10.0-862.14.4.el7.x86_64",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true,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"remark": "",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3.7.3 Method: DELETE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删除系统某个配置项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531"/>
        <w:gridCol w:w="1797"/>
        <w:gridCol w:w="1082"/>
        <w:gridCol w:w="4042"/>
      </w:tblGrid>
      <w:tr>
        <w:tblPrEx>
          <w:tblLayout w:type="fixed"/>
        </w:tblPrEx>
        <w:tc>
          <w:tcPr>
            <w:tcW w:w="135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53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53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Response: </w:t>
      </w:r>
      <w:r>
        <w:rPr>
          <w:rFonts w:hint="default"/>
          <w:b w:val="0"/>
          <w:bCs w:val="0"/>
        </w:rPr>
        <w:t>None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3.8 /sealCenter/config/v1.0/roleScopes</w:t>
      </w:r>
    </w:p>
    <w:p>
      <w:pPr>
        <w:pStyle w:val="24"/>
        <w:rPr>
          <w:rFonts w:hint="default"/>
        </w:rPr>
      </w:pPr>
      <w:r>
        <w:rPr>
          <w:rFonts w:hint="default"/>
        </w:rPr>
        <w:t>3.8.1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列举所有的角色类型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OrderByFields:</w:t>
      </w:r>
      <w:r>
        <w:rPr>
          <w:rFonts w:hint="default"/>
          <w:b w:val="0"/>
          <w:bCs w:val="0"/>
        </w:rPr>
        <w:t xml:space="preserve"> [id, name, createTime]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DefaultOrderBy: </w:t>
      </w:r>
      <w:r>
        <w:rPr>
          <w:rFonts w:hint="default"/>
          <w:b w:val="0"/>
          <w:bCs w:val="0"/>
        </w:rPr>
        <w:t>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"offset": 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"limit": 20,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"orderBy": "id",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"total": 2,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"entries": [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"id":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"name": "seal-approver",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"createTime":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 xml:space="preserve">        },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"id": 2,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"name": "user-approver",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"createTime":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 xml:space="preserve">        }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]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3.8.2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添加角色类型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角色类型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[id, createTime]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"name": "seal-approver",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"id":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"name": "seal-approver",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3.9 /sealCenter/config/v1.0/roleScopes/(?P&lt;id&gt;[0-9]+)</w:t>
      </w:r>
    </w:p>
    <w:p>
      <w:pPr>
        <w:pStyle w:val="24"/>
        <w:rPr>
          <w:rFonts w:hint="default"/>
        </w:rPr>
      </w:pPr>
      <w:r>
        <w:rPr>
          <w:rFonts w:hint="default"/>
        </w:rPr>
        <w:t>3.9.1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获取系统某个角色类型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角色类型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[id, name, createTime]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"id":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"name": "seal-approver",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3.9.2 Method: DELETE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删除某个角色类别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Response: </w:t>
      </w:r>
      <w:r>
        <w:rPr>
          <w:rFonts w:hint="default"/>
          <w:b w:val="0"/>
          <w:bCs w:val="0"/>
        </w:rPr>
        <w:t>None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3.10 /sealCenter/config/v1.0/departments</w:t>
      </w:r>
    </w:p>
    <w:p>
      <w:pPr>
        <w:pStyle w:val="24"/>
        <w:rPr>
          <w:rFonts w:hint="default"/>
        </w:rPr>
      </w:pPr>
      <w:r>
        <w:rPr>
          <w:rFonts w:hint="default"/>
        </w:rPr>
        <w:t>3.8.1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列举所有的部门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OrderByFields:</w:t>
      </w:r>
      <w:r>
        <w:rPr>
          <w:rFonts w:hint="default"/>
          <w:b w:val="0"/>
          <w:bCs w:val="0"/>
        </w:rPr>
        <w:t xml:space="preserve"> [id, name, createTime]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DefaultOrderBy: </w:t>
      </w:r>
      <w:r>
        <w:rPr>
          <w:rFonts w:hint="default"/>
          <w:b w:val="0"/>
          <w:bCs w:val="0"/>
        </w:rPr>
        <w:t>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"offset": 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"limit": 20,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"orderBy": "id",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"total": 2,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"entries": [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"id":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"name": "seal-approver",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"createTime":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 xml:space="preserve">        },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"id": 2,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"name": "user-approver",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"createTime":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 xml:space="preserve">        }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]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3.8.2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添加部门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角色类型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[id, createTime]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"name": "Marketing",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"id":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"name": "Marketing",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>11</w:t>
      </w:r>
      <w:r>
        <w:rPr>
          <w:rFonts w:hint="default"/>
        </w:rPr>
        <w:t xml:space="preserve"> /sealCenter/config/v1.0/departments/(?P&lt;id&gt;[0-9]+)</w:t>
      </w:r>
    </w:p>
    <w:p>
      <w:pPr>
        <w:pStyle w:val="24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>11</w:t>
      </w:r>
      <w:r>
        <w:rPr>
          <w:rFonts w:hint="default"/>
        </w:rPr>
        <w:t>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获取某个部门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角色类型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[id, name, createTime]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"id": 1,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"name": "Marketing",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>11</w:t>
      </w:r>
      <w:r>
        <w:rPr>
          <w:rFonts w:hint="default"/>
        </w:rPr>
        <w:t>.2 Method: DELETE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删除某个部门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</w:t>
      </w:r>
      <w:r>
        <w:t>IsAdministrator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Response: </w:t>
      </w:r>
      <w:r>
        <w:rPr>
          <w:rFonts w:hint="default"/>
          <w:b w:val="0"/>
          <w:bCs w:val="0"/>
        </w:rPr>
        <w:t>None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2"/>
      </w:pPr>
      <w:r>
        <w:t>用户模块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.1 /sealCenter/console/v1.0/users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.1.1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添加控制台用户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IsConsoleUser, AddConsoleUser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账号，手机号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6-20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密码，数字、大小写字母、字符两种组合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subRoles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list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二级角色列表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CONSOLE_USER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角色，为控制台用户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用户账号是否激活</w:t>
            </w:r>
          </w:p>
        </w:tc>
      </w:tr>
      <w:tr>
        <w:tblPrEx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[password, subRole, 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[userId, role, isActivated,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"18688880000",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"password": "very-secret",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"subRoles": ["SealApprover", ],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"18688880000",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"role": "CONSOLE_USER",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.1.2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列举控制台用户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34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IsConsoleUser, ListConsoleUser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employeeId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员工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0-64</w:t>
            </w: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department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0-64</w:t>
            </w: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630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797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82" w:type="dxa"/>
            <w:vAlign w:val="top"/>
          </w:tcPr>
          <w:p>
            <w:pPr>
              <w:pStyle w:val="35"/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  <w:vAlign w:val="top"/>
          </w:tcPr>
          <w:p>
            <w:pPr>
              <w:pStyle w:val="35"/>
              <w:ind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用户是否启用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 requestTime, employeeId, name, department, isActivated]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OrderByFields:</w:t>
      </w:r>
      <w:r>
        <w:rPr>
          <w:rFonts w:hint="default"/>
          <w:b w:val="0"/>
          <w:bCs w:val="0"/>
        </w:rPr>
        <w:t xml:space="preserve"> [createTime,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DefaultOrderBy: </w:t>
      </w:r>
      <w:r>
        <w:rPr>
          <w:rFonts w:hint="default"/>
          <w:b w:val="0"/>
          <w:bCs w:val="0"/>
        </w:rPr>
        <w:t>-createTime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"offset": 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"limit": 20,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"orderBy": "-createTime",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"total": 2,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"entries": [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"account": "18688880000",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"role": "CONSOLE_USER",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"subRoles": ["SealApprover", ],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"updateTime":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"status":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    "name": "Joe",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    "employeeId": "004",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    "department": "Marketing",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    "createTime": "2018-12-05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    "updateTime": "2018-12-05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32"/>
        <w:rPr>
          <w:rFonts w:hint="eastAsia"/>
        </w:rPr>
      </w:pPr>
      <w:r>
        <w:rPr>
          <w:rFonts w:hint="default"/>
        </w:rPr>
        <w:t xml:space="preserve">        },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"userId": "a449680f-e4f2-4be5-8203-17ec6a2c65b6",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"account": "18688880001",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"role": "CONSOLE_USER",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"subRoles": ["SealApprover", ],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"createTime": "2018-12-05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"updateTime": "2018-12-05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"status":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    "name": "Joe",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    "employeeId": "004",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    "department": "Marketing",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    "createTime": "2018-12-05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    "updateTime": "2018-12-05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]</w:t>
      </w:r>
    </w:p>
    <w:p>
      <w:pPr>
        <w:pStyle w:val="32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.2 /sealCenter/console/v1.0/users/(?P&lt;userId&gt;[0-9a-zA-Z-_]+)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.2.1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获取控制台用户信息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IsConsoleUser, ListConsoleUser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"18688880000",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"role": "CONSOLE_USER",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"subRoles": ["SealApprover", ],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"status":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"name": "Joe",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"employeeId": "004",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"department": "Marketing",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"createTime": "2018-12-05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"updateTime": "2018-12-05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.2.2 Method: 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更新控制台用户信息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IsConsoleUser, UpdateConsoleUser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5-64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账号，手机号</w:t>
            </w:r>
          </w:p>
        </w:tc>
      </w:tr>
      <w:tr>
        <w:tblPrEx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6-20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密码，数字、大小写字母、字符两种组合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用户账号是否激活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employeeId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0-32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员工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department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subRoles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list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角色列表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[requestTime, password]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"18688880001",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"password": "a-secret",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"18688880000",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"role": "CONSOLE_USER",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"subRoles": ["SealApprover", ],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"status": 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"name": "Joe",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"employeeId": "004",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"department": "Marketing",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"createTime": "2018-12-05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    "updateTime": "2018-12-05 12:54:02.752512Z"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.2.3 Method: DELETE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删除控制台用户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IsConsoleUser, DeleteConsoleUser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Response: </w:t>
      </w:r>
      <w:r>
        <w:rPr>
          <w:rFonts w:hint="default"/>
          <w:b w:val="0"/>
          <w:bCs w:val="0"/>
        </w:rPr>
        <w:t>None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.3 /sealCenter/v1.0/graphCode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.3.1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客户端获取图片验证码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[IsActivated]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338"/>
        <w:gridCol w:w="1414"/>
        <w:gridCol w:w="11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33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414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1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36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graphCode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eastAsia"/>
              </w:rPr>
            </w:pP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图形验证码，base64 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graphCodeId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图形验证码 id</w:t>
            </w:r>
          </w:p>
        </w:tc>
      </w:tr>
      <w:tr>
        <w:tblPrEx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retrySeconds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0-300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多少秒后重试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[graphCode, retrySeconds]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"graphCodeId": "ddabd77b-7bdf-4faa-b457-f7fc14b9ec48"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"graphCodeId": "ddabd77b-7bdf-4faa-b457-f7fc14b9ec48",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"graphCode": "hruekxukxd01p",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</w:t>
      </w:r>
      <w:r>
        <w:rPr>
          <w:rFonts w:hint="default"/>
          <w:b w:val="0"/>
          <w:bCs w:val="0"/>
        </w:rPr>
        <w:t>retrySeconds</w:t>
      </w:r>
      <w:r>
        <w:rPr>
          <w:rFonts w:hint="default"/>
        </w:rPr>
        <w:t>": 5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Remark:</w:t>
      </w:r>
    </w:p>
    <w:p>
      <w:pPr>
        <w:rPr>
          <w:rFonts w:hint="default"/>
        </w:rPr>
      </w:pPr>
      <w:r>
        <w:rPr>
          <w:rFonts w:hint="default"/>
        </w:rPr>
        <w:t>服务端某些接口需要防止机器人调用或者恶意刷接口，因此需要进行图形验证码验证。客户端使用唯一 uuid 向服务端请求图形验证码，服务端随机生成验证码，并通过验证码生成验证码图片，将 graphCodeId 与图形验证码的 base64 编码值 graphCode 一起返回。同时服务端将 graphCodeId 与验证码值一起缓存，设置比较短的过期时间。客户端后续需携 graphCodeId 与解析出的验证码一起调用服务端接口。</w:t>
      </w:r>
    </w:p>
    <w:p>
      <w:pPr>
        <w:rPr>
          <w:rFonts w:hint="default"/>
        </w:rPr>
      </w:pPr>
      <w:r>
        <w:rPr>
          <w:rFonts w:hint="default"/>
        </w:rPr>
        <w:t xml:space="preserve">服务端会返回 </w:t>
      </w:r>
      <w:r>
        <w:rPr>
          <w:rFonts w:hint="default"/>
          <w:b w:val="0"/>
          <w:bCs w:val="0"/>
        </w:rPr>
        <w:t>retrySeconds，告诉客户端多长时间后可以重试，这个值可由客户端在按钮上展示，但实际上并不能限制客户端调用服务端接口。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.4 /sealCenter/v1.0/verifyCode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.4.1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客户端发送邮箱验证码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[IsActivated]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338"/>
        <w:gridCol w:w="1414"/>
        <w:gridCol w:w="11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33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414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1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36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5-64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邮箱账号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retrySeconds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0-300</w:t>
            </w:r>
          </w:p>
        </w:tc>
        <w:tc>
          <w:tcPr>
            <w:tcW w:w="11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多少秒后重试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retrySeconds]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"yjdev@yunjingit.com"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"yjdev@yunjingit.com",    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</w:t>
      </w:r>
      <w:r>
        <w:rPr>
          <w:rFonts w:hint="default"/>
          <w:b w:val="0"/>
          <w:bCs w:val="0"/>
        </w:rPr>
        <w:t>retrySeconds</w:t>
      </w:r>
      <w:r>
        <w:rPr>
          <w:rFonts w:hint="default"/>
        </w:rPr>
        <w:t>": 60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Remark:</w:t>
      </w:r>
    </w:p>
    <w:p>
      <w:pPr>
        <w:rPr>
          <w:rFonts w:hint="default"/>
          <w:b w:val="0"/>
          <w:bCs w:val="0"/>
        </w:rPr>
      </w:pPr>
      <w:r>
        <w:rPr>
          <w:rFonts w:hint="default"/>
        </w:rPr>
        <w:t xml:space="preserve">服务端会返回 </w:t>
      </w:r>
      <w:r>
        <w:rPr>
          <w:rFonts w:hint="default"/>
          <w:b w:val="0"/>
          <w:bCs w:val="0"/>
        </w:rPr>
        <w:t>retrySeconds，告诉客户端多长时间后可以重试，这个值可由客户端在按钮上展示，服务端有能力限制在该时间内接口不可调用。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.5 /sealCenter/v1.0/register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.5.1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客户端用户注册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[IsActivated]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338"/>
        <w:gridCol w:w="1540"/>
        <w:gridCol w:w="1033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33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54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33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36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54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5-64</w:t>
            </w: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账号，邮箱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54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6-20</w:t>
            </w: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密码，数字、大小写字母、字符两种组合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graphCode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54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图形验证码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graphCodeId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54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图形验证码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verifyCode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54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邮箱验证码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54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enum(Role)</w:t>
            </w:r>
          </w:p>
        </w:tc>
        <w:tc>
          <w:tcPr>
            <w:tcW w:w="154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CLIENT_USER</w:t>
            </w: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用户角色，为客户端用户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54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用户账号是否激活</w:t>
            </w:r>
          </w:p>
        </w:tc>
      </w:tr>
      <w:tr>
        <w:tblPrEx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540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540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[password, graphCode, graphCodeId, verifyCode]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[userId, isActivated,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"mailto:\"yjdev@yunjingit.com\"," </w:instrText>
      </w:r>
      <w:r>
        <w:rPr>
          <w:rFonts w:hint="default"/>
        </w:rPr>
        <w:fldChar w:fldCharType="separate"/>
      </w:r>
      <w:r>
        <w:rPr>
          <w:rStyle w:val="18"/>
          <w:rFonts w:hint="default"/>
        </w:rPr>
        <w:t>"yjdev@yunjingit.com",</w:t>
      </w:r>
      <w:r>
        <w:rPr>
          <w:rFonts w:hint="default"/>
        </w:rPr>
        <w:fldChar w:fldCharType="end"/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"password": "very-secret",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"graphCodeId": "ddabd77b-7bdf-4faa-b457-f7fc14b9ec48",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"graphCode": "9986",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"verifyCode": "345891"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"mailto:\"yjdev@yunjingit.com\"," </w:instrText>
      </w:r>
      <w:r>
        <w:rPr>
          <w:rFonts w:hint="default"/>
        </w:rPr>
        <w:fldChar w:fldCharType="separate"/>
      </w:r>
      <w:r>
        <w:rPr>
          <w:rStyle w:val="18"/>
          <w:rFonts w:hint="default"/>
        </w:rPr>
        <w:t>"yjdev@yunjingit.com",</w:t>
      </w:r>
      <w:r>
        <w:rPr>
          <w:rFonts w:hint="default"/>
        </w:rPr>
        <w:fldChar w:fldCharType="end"/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"role": "CLIENT_USER",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Remark:</w:t>
      </w:r>
    </w:p>
    <w:p>
      <w:pPr>
        <w:rPr>
          <w:rFonts w:hint="default"/>
        </w:rPr>
      </w:pPr>
      <w:r>
        <w:rPr>
          <w:rFonts w:hint="default"/>
        </w:rPr>
        <w:t>经由该接口进行注册的用户，用户角色一律为 CLIENT_USER。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.6 /sealCenter/v1.0/login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.6.1 Method: POST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用户登录，包括客户端用户和控制台用户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>[IsActivated]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338"/>
        <w:gridCol w:w="1414"/>
        <w:gridCol w:w="126"/>
        <w:gridCol w:w="1033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33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540" w:type="dxa"/>
            <w:gridSpan w:val="2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33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36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540" w:type="dxa"/>
            <w:gridSpan w:val="2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5-64</w:t>
            </w: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540" w:type="dxa"/>
            <w:gridSpan w:val="2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6-20</w:t>
            </w: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密码，数字、大小写字母、字符两种组合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159" w:type="dxa"/>
            <w:gridSpan w:val="2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159" w:type="dxa"/>
            <w:gridSpan w:val="2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host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1-64</w:t>
            </w:r>
          </w:p>
        </w:tc>
        <w:tc>
          <w:tcPr>
            <w:tcW w:w="1159" w:type="dxa"/>
            <w:gridSpan w:val="2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允许访问的 host 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expiryTime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159" w:type="dxa"/>
            <w:gridSpan w:val="2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414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159" w:type="dxa"/>
            <w:gridSpan w:val="2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360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[account, password]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[token, secret, host, expiryTime, createTime]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"mailto:\"yjdev@yunjingit.com\"," </w:instrText>
      </w:r>
      <w:r>
        <w:rPr>
          <w:rFonts w:hint="default"/>
        </w:rPr>
        <w:fldChar w:fldCharType="separate"/>
      </w:r>
      <w:r>
        <w:rPr>
          <w:rStyle w:val="18"/>
          <w:rFonts w:hint="default"/>
        </w:rPr>
        <w:t>"yjdev@yunjingit.com",</w:t>
      </w:r>
      <w:r>
        <w:rPr>
          <w:rFonts w:hint="default"/>
        </w:rPr>
        <w:fldChar w:fldCharType="end"/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"password": "very-secret"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"token": "bbf40f66-63df-466c-a5d0-9bdc137f735c",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"secret":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"host": "*",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"expiryTime": "2018-12-06T13:57:12.687119",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"2018-12-06T13:27:12.692629Z"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Remark: </w:t>
      </w:r>
    </w:p>
    <w:p>
      <w:pPr>
        <w:rPr>
          <w:rFonts w:hint="default"/>
        </w:rPr>
      </w:pPr>
      <w:r>
        <w:rPr>
          <w:rFonts w:hint="default"/>
        </w:rPr>
        <w:t>后端系统中，一个账号，在任何时间点，最多只能有一个有效的 token。若登录时，发现已经存在 token，则将已存在的 token 删除，并为本次登录生成新的 token。原有的客户端在请求时，发现自己的 token 被删除了，并且账号存在对应的 token，则提示它被挤下线。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.6.2 Method: DELETE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用户退出登录，包括客户端用户和控制台用户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IsClientUser | IsConsoleUser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235"/>
        <w:gridCol w:w="1949"/>
        <w:gridCol w:w="1033"/>
        <w:gridCol w:w="4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23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94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33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54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235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94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33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  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Response: </w:t>
      </w:r>
      <w:r>
        <w:rPr>
          <w:rFonts w:hint="default"/>
          <w:b w:val="0"/>
          <w:bCs w:val="0"/>
        </w:rPr>
        <w:t>None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.7 /sealCenter/console/v1.0/userInfo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.7.1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控制台用户查询自身账号信息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IsConsoleUser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338"/>
        <w:gridCol w:w="1859"/>
        <w:gridCol w:w="1020"/>
        <w:gridCol w:w="4054"/>
      </w:tblGrid>
      <w:tr>
        <w:tblPrEx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33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8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2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54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5-64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enum(Role)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CONSOLE_USER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用户角色，为控制台用户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用户账号是否激活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[userId, account, role, isActivated,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"mailto:\"yjdev@yunjingit.com\"," </w:instrText>
      </w:r>
      <w:r>
        <w:rPr>
          <w:rFonts w:hint="default"/>
        </w:rPr>
        <w:fldChar w:fldCharType="separate"/>
      </w:r>
      <w:r>
        <w:rPr>
          <w:rStyle w:val="18"/>
          <w:rFonts w:hint="default"/>
        </w:rPr>
        <w:t>"yjdev@yunjingit.com",</w:t>
      </w:r>
      <w:r>
        <w:rPr>
          <w:rFonts w:hint="default"/>
        </w:rPr>
        <w:fldChar w:fldCharType="end"/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"role": "CLIENT_USER",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.7.2 Method: 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控制台用户更新自身信息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IsConsoleUser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5-64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账号，手机号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6-20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密码，数字、大小写字母、字符两种组合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CONSOLE_USER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角色，为控制台用户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用户账号是否激活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[requestTime, password]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[userId, account, role, isActivated,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"password": "a-secret"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"18688880000",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"role": "CONSOLE_USER",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.8 /sealCenter/console/v1.0/userInfo/status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.8.1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控制台用户查询自身账号状态信息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IsConsoleUser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338"/>
        <w:gridCol w:w="1859"/>
        <w:gridCol w:w="1020"/>
        <w:gridCol w:w="4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33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8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2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54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0-64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employeeId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0-32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员工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department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0-64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[userId, name, employeeId, department,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"name": "Joe",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"employeeId": "004",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"department": "Marketing",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</w:t>
      </w:r>
      <w:r>
        <w:rPr>
          <w:rFonts w:hint="default"/>
        </w:rPr>
        <w:t>8</w:t>
      </w:r>
      <w:r>
        <w:rPr>
          <w:rFonts w:hint="default"/>
        </w:rPr>
        <w:t>.2 Method: 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控制台用户更新自身状态信息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IsConsoleUser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0-64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employeeId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0-32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员工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department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[userId,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"name": "Mack"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"name": "Joe",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"employeeId": "004",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"department": "Marketing",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38"/>
        <w:numPr>
          <w:ilvl w:val="1"/>
          <w:numId w:val="0"/>
        </w:numPr>
        <w:ind w:leftChars="0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</w:t>
      </w:r>
      <w:r>
        <w:rPr>
          <w:rFonts w:hint="default"/>
        </w:rPr>
        <w:t>9</w:t>
      </w:r>
      <w:r>
        <w:rPr>
          <w:rFonts w:hint="default"/>
        </w:rPr>
        <w:t xml:space="preserve"> /sealCenter/v1.0/userInfo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</w:t>
      </w:r>
      <w:r>
        <w:rPr>
          <w:rFonts w:hint="default"/>
        </w:rPr>
        <w:t>9</w:t>
      </w:r>
      <w:r>
        <w:rPr>
          <w:rFonts w:hint="default"/>
        </w:rPr>
        <w:t>.1 Method: GET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客户端用户查询自身账号信息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5017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01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01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IsClientUser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338"/>
        <w:gridCol w:w="1859"/>
        <w:gridCol w:w="1020"/>
        <w:gridCol w:w="4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33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8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2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54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请求时间，必须是当前时间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5-64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enum(Role)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CLIENT_USER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用户角色，为控制台用户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用户账号是否激活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338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859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2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54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[userId, account, role, isActivated,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"mailto:\"yjdev@yunjingit.com\"," </w:instrText>
      </w:r>
      <w:r>
        <w:rPr>
          <w:rFonts w:hint="default"/>
        </w:rPr>
        <w:fldChar w:fldCharType="separate"/>
      </w:r>
      <w:r>
        <w:rPr>
          <w:rStyle w:val="18"/>
          <w:rFonts w:hint="default"/>
        </w:rPr>
        <w:t>"yjdev@yunjingit.com",</w:t>
      </w:r>
      <w:r>
        <w:rPr>
          <w:rFonts w:hint="default"/>
        </w:rPr>
        <w:fldChar w:fldCharType="end"/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"role": "CLIENT_USER",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pStyle w:val="24"/>
        <w:rPr>
          <w:rFonts w:hint="default"/>
        </w:rPr>
      </w:pPr>
      <w:r>
        <w:rPr>
          <w:rFonts w:hint="default"/>
        </w:rPr>
        <w:t>3</w:t>
      </w:r>
      <w:bookmarkStart w:id="18" w:name="_GoBack"/>
      <w:bookmarkEnd w:id="18"/>
      <w:r>
        <w:rPr>
          <w:rFonts w:hint="default"/>
        </w:rPr>
        <w:t>.</w:t>
      </w:r>
      <w:r>
        <w:rPr>
          <w:rFonts w:hint="default"/>
        </w:rPr>
        <w:t>9</w:t>
      </w:r>
      <w:r>
        <w:rPr>
          <w:rFonts w:hint="default"/>
        </w:rPr>
        <w:t>.2 Method: 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</w:t>
      </w:r>
      <w:r>
        <w:rPr>
          <w:rFonts w:hint="default"/>
          <w:b w:val="0"/>
          <w:bCs w:val="0"/>
        </w:rPr>
        <w:t>客户端用户更新自身信息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Header:</w:t>
      </w:r>
    </w:p>
    <w:tbl>
      <w:tblPr>
        <w:tblStyle w:val="2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5221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5221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Value</w:t>
            </w:r>
          </w:p>
        </w:tc>
        <w:tc>
          <w:tcPr>
            <w:tcW w:w="3285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Content-Type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application/json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SToken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token 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8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Signature</w:t>
            </w:r>
          </w:p>
        </w:tc>
        <w:tc>
          <w:tcPr>
            <w:tcW w:w="5221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hex string</w:t>
            </w:r>
          </w:p>
        </w:tc>
        <w:tc>
          <w:tcPr>
            <w:tcW w:w="3285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secret 与请求参数的 hmac 值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Permissions: </w:t>
      </w:r>
      <w:r>
        <w:rPr>
          <w:rFonts w:hint="default"/>
        </w:rPr>
        <w:t xml:space="preserve">[IsActivated, </w:t>
      </w:r>
      <w:r>
        <w:t>IsClientUser</w:t>
      </w:r>
      <w:r>
        <w:rPr>
          <w:rFonts w:hint="default"/>
        </w:rPr>
        <w:t>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Params:</w:t>
      </w:r>
    </w:p>
    <w:tbl>
      <w:tblPr>
        <w:tblStyle w:val="20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630"/>
        <w:gridCol w:w="1797"/>
        <w:gridCol w:w="1082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Key</w:t>
            </w:r>
          </w:p>
        </w:tc>
        <w:tc>
          <w:tcPr>
            <w:tcW w:w="1630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</w:t>
            </w:r>
          </w:p>
        </w:tc>
        <w:tc>
          <w:tcPr>
            <w:tcW w:w="1797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Range</w:t>
            </w:r>
          </w:p>
        </w:tc>
        <w:tc>
          <w:tcPr>
            <w:tcW w:w="108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Required</w:t>
            </w:r>
          </w:p>
        </w:tc>
        <w:tc>
          <w:tcPr>
            <w:tcW w:w="4042" w:type="dxa"/>
            <w:shd w:val="clear" w:color="auto" w:fill="D7D7D7" w:themeFill="background1" w:themeFillShade="D8"/>
          </w:tcPr>
          <w:p>
            <w:pPr>
              <w:pStyle w:val="35"/>
              <w:jc w:val="center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requestTime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请求时间，必须为当前时间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uuid4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account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5-64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账号，手机号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6-20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eastAsia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eastAsia"/>
              </w:rPr>
            </w:pPr>
            <w:r>
              <w:rPr>
                <w:rFonts w:hint="default"/>
              </w:rPr>
              <w:t>密码，数字、大小写字母、字符两种组合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Role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CLIENT_USER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角色，为控制台用户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isActivated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bool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true/false</w:t>
            </w: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用户账号是否激活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9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0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1797" w:type="dxa"/>
          </w:tcPr>
          <w:p>
            <w:pPr>
              <w:pStyle w:val="35"/>
              <w:jc w:val="center"/>
              <w:rPr>
                <w:rFonts w:hint="default"/>
              </w:rPr>
            </w:pPr>
          </w:p>
        </w:tc>
        <w:tc>
          <w:tcPr>
            <w:tcW w:w="1082" w:type="dxa"/>
          </w:tcPr>
          <w:p>
            <w:pPr>
              <w:pStyle w:val="35"/>
              <w:jc w:val="center"/>
              <w:rPr>
                <w:rFonts w:hint="default"/>
              </w:rPr>
            </w:pPr>
            <w:r>
              <w:rPr>
                <w:rFonts w:hint="default"/>
              </w:rPr>
              <w:t>false</w:t>
            </w:r>
          </w:p>
        </w:tc>
        <w:tc>
          <w:tcPr>
            <w:tcW w:w="4042" w:type="dxa"/>
          </w:tcPr>
          <w:p>
            <w:pPr>
              <w:pStyle w:val="35"/>
              <w:jc w:val="both"/>
              <w:rPr>
                <w:rFonts w:hint="default"/>
              </w:rPr>
            </w:pPr>
            <w:r>
              <w:rPr>
                <w:rFonts w:hint="default"/>
              </w:rPr>
              <w:t>更新时间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InputOnly:</w:t>
      </w:r>
      <w:r>
        <w:rPr>
          <w:rFonts w:hint="default"/>
          <w:b w:val="0"/>
          <w:bCs w:val="0"/>
        </w:rPr>
        <w:t xml:space="preserve"> [requestTime, password]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OutputOnly:</w:t>
      </w:r>
      <w:r>
        <w:rPr>
          <w:rFonts w:hint="default"/>
          <w:b w:val="0"/>
          <w:bCs w:val="0"/>
        </w:rPr>
        <w:t xml:space="preserve"> [userId, account, role, isActivated, createTime, updateTime]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Params example: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"requestTime":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"password": "a-secret"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Response:</w:t>
      </w:r>
    </w:p>
    <w:p>
      <w:pPr>
        <w:pStyle w:val="32"/>
        <w:rPr>
          <w:rFonts w:hint="default"/>
        </w:rPr>
      </w:pPr>
      <w:r>
        <w:rPr>
          <w:rFonts w:hint="default"/>
        </w:rPr>
        <w:t>{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"userId": "a449680f-e4f2-4be5-8203-17ec6a2c65b5",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"account": "18688880000",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"role": "CONSOLE_USER",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"isActivated": "True",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"createTime": "2018-12-06 12:54:02.752512Z",</w:t>
      </w:r>
    </w:p>
    <w:p>
      <w:pPr>
        <w:pStyle w:val="32"/>
        <w:rPr>
          <w:rFonts w:hint="default"/>
        </w:rPr>
      </w:pPr>
      <w:r>
        <w:rPr>
          <w:rFonts w:hint="default"/>
        </w:rPr>
        <w:t xml:space="preserve">    "updateTime": "2018-12-06 12:54:02.752512Z"</w:t>
      </w:r>
    </w:p>
    <w:p>
      <w:pPr>
        <w:pStyle w:val="32"/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  <w:b/>
          <w:bCs/>
        </w:rPr>
        <w:t xml:space="preserve">Remark: </w:t>
      </w:r>
      <w:r>
        <w:rPr>
          <w:rFonts w:hint="default"/>
          <w:b w:val="0"/>
          <w:bCs w:val="0"/>
        </w:rPr>
        <w:t>None</w:t>
      </w:r>
    </w:p>
    <w:p>
      <w:pPr>
        <w:ind w:left="0" w:leftChars="0" w:firstLine="0" w:firstLineChars="0"/>
        <w:rPr>
          <w:rFonts w:hint="eastAsia"/>
        </w:rPr>
      </w:pPr>
    </w:p>
    <w:sectPr>
      <w:footerReference r:id="rId11" w:type="default"/>
      <w:pgSz w:w="11906" w:h="16838"/>
      <w:pgMar w:top="1134" w:right="1134" w:bottom="1134" w:left="1134" w:header="397" w:footer="567" w:gutter="0"/>
      <w:pgNumType w:start="1"/>
      <w:cols w:space="720" w:num="1"/>
      <w:docGrid w:type="linesAndChar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华文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altName w:val="楷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方正小标宋简体">
    <w:altName w:val="宋体-简"/>
    <w:panose1 w:val="00000000000000000000"/>
    <w:charset w:val="00"/>
    <w:family w:val="auto"/>
    <w:pitch w:val="default"/>
    <w:sig w:usb0="00000000" w:usb1="00000000" w:usb2="00000010" w:usb3="00000000" w:csb0="001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楷体-简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iragino Sans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-简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8222"/>
        <w:tab w:val="clear" w:pos="8306"/>
      </w:tabs>
      <w:ind w:right="84"/>
      <w:rPr>
        <w:color w:val="7F7F7F"/>
      </w:rPr>
    </w:pPr>
    <w:r>
      <w:rPr>
        <w:rFonts w:hint="eastAsia"/>
        <w:color w:val="7F7F7F"/>
      </w:rPr>
      <w:t>北京大兴区大族广场T1座2505</w:t>
    </w:r>
    <w:r>
      <w:rPr>
        <w:rFonts w:hint="eastAsia"/>
      </w:rPr>
      <w:t xml:space="preserve"> </w:t>
    </w:r>
    <w:r>
      <w:t xml:space="preserve">                       </w:t>
    </w: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 xml:space="preserve">    </w:t>
    </w:r>
    <w:r>
      <w:t xml:space="preserve">                             </w:t>
    </w:r>
    <w:r>
      <w:rPr>
        <w:rFonts w:hint="eastAsia"/>
      </w:rPr>
      <w:t xml:space="preserve">  </w:t>
    </w:r>
    <w:r>
      <w:rPr>
        <w:color w:val="7F7F7F"/>
      </w:rPr>
      <w:t>www.yunjingit.com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8222"/>
        <w:tab w:val="clear" w:pos="8306"/>
      </w:tabs>
      <w:ind w:right="84"/>
      <w:rPr>
        <w:color w:val="7F7F7F"/>
      </w:rPr>
    </w:pPr>
    <w:r>
      <w:rPr>
        <w:rFonts w:hint="eastAsia"/>
        <w:color w:val="7F7F7F"/>
      </w:rPr>
      <w:t>北京大兴区大族广场T1座2505</w:t>
    </w:r>
    <w:r>
      <w:rPr>
        <w:rFonts w:hint="eastAsia"/>
      </w:rPr>
      <w:t xml:space="preserve"> </w:t>
    </w:r>
    <w:r>
      <w:t xml:space="preserve">                      </w:t>
    </w: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 xml:space="preserve">    </w:t>
    </w:r>
    <w:r>
      <w:t xml:space="preserve"> </w:t>
    </w:r>
    <w:r>
      <w:rPr>
        <w:rFonts w:hint="eastAsia"/>
      </w:rPr>
      <w:t xml:space="preserve"> </w:t>
    </w:r>
    <w:r>
      <w:t xml:space="preserve">                          </w:t>
    </w:r>
    <w:r>
      <w:rPr>
        <w:rFonts w:hint="eastAsia"/>
      </w:rPr>
      <w:t xml:space="preserve">  </w:t>
    </w:r>
    <w:r>
      <w:t xml:space="preserve">  </w:t>
    </w:r>
    <w:r>
      <w:rPr>
        <w:color w:val="7F7F7F"/>
      </w:rPr>
      <w:t>www.yunjingit.com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8222"/>
        <w:tab w:val="clear" w:pos="8306"/>
      </w:tabs>
      <w:ind w:right="84"/>
      <w:rPr>
        <w:color w:val="7F7F7F"/>
      </w:rPr>
    </w:pPr>
    <w:r>
      <w:rPr>
        <w:rFonts w:hint="eastAsia"/>
        <w:color w:val="7F7F7F"/>
      </w:rPr>
      <w:t>北京大兴区大族广场T1座2505</w:t>
    </w:r>
    <w:r>
      <w:rPr>
        <w:rFonts w:hint="eastAsia"/>
      </w:rPr>
      <w:t xml:space="preserve"> </w:t>
    </w:r>
    <w:r>
      <w:t xml:space="preserve">                     </w:t>
    </w:r>
    <w:r>
      <w:rPr>
        <w:rFonts w:hint="eastAsia"/>
      </w:rPr>
      <w:t xml:space="preserve">  </w:t>
    </w:r>
    <w:r>
      <w:t xml:space="preserve">  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fldChar w:fldCharType="end"/>
    </w:r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 xml:space="preserve">   </w:t>
    </w:r>
    <w:r>
      <w:t xml:space="preserve">                       </w:t>
    </w:r>
    <w:r>
      <w:rPr>
        <w:rFonts w:hint="eastAsia"/>
      </w:rPr>
      <w:t xml:space="preserve">  </w:t>
    </w:r>
    <w:r>
      <w:rPr>
        <w:color w:val="7F7F7F"/>
      </w:rPr>
      <w:t>www.yunjingit.com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8222"/>
        <w:tab w:val="clear" w:pos="8306"/>
      </w:tabs>
      <w:ind w:right="84"/>
      <w:rPr>
        <w:color w:val="7F7F7F"/>
      </w:rPr>
    </w:pPr>
    <w:r>
      <w:rPr>
        <w:rFonts w:hint="eastAsia"/>
        <w:color w:val="7F7F7F"/>
      </w:rPr>
      <w:t>北京大兴区大族广场T1座2505</w:t>
    </w:r>
    <w:r>
      <w:rPr>
        <w:rFonts w:hint="eastAsia"/>
      </w:rPr>
      <w:t xml:space="preserve"> </w:t>
    </w:r>
    <w:r>
      <w:t xml:space="preserve">                  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</w:t>
    </w:r>
    <w:r>
      <w:t xml:space="preserve"> 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 xml:space="preserve">   </w:t>
    </w:r>
    <w:r>
      <w:t xml:space="preserve">                           </w:t>
    </w:r>
    <w:r>
      <w:rPr>
        <w:rFonts w:hint="eastAsia"/>
      </w:rPr>
      <w:t xml:space="preserve">  </w:t>
    </w:r>
    <w:r>
      <w:rPr>
        <w:color w:val="7F7F7F"/>
      </w:rPr>
      <w:t>www.yunjingit.com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0"/>
      </w:pBdr>
      <w:rPr>
        <w:sz w:val="20"/>
      </w:rPr>
    </w:pPr>
    <w:r>
      <w:drawing>
        <wp:inline distT="0" distB="0" distL="114300" distR="114300">
          <wp:extent cx="643890" cy="304800"/>
          <wp:effectExtent l="0" t="0" r="16510" b="0"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3890" cy="3048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8"/>
      </w:rPr>
      <w:t xml:space="preserve"> </w:t>
    </w:r>
    <w:r>
      <w:rPr>
        <w:sz w:val="8"/>
      </w:rPr>
      <w:t xml:space="preserve">                                                                                                                                                                        </w:t>
    </w:r>
    <w:r>
      <w:rPr>
        <w:rFonts w:hint="eastAsia"/>
        <w:sz w:val="18"/>
        <w:szCs w:val="18"/>
      </w:rPr>
      <w:t>北京云京科技有限公司</w:t>
    </w:r>
  </w:p>
  <w:p>
    <w:pPr>
      <w:pStyle w:val="9"/>
      <w:pBdr>
        <w:bottom w:val="single" w:color="auto" w:sz="4" w:space="0"/>
      </w:pBdr>
      <w:rPr>
        <w:sz w:val="8"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377B5"/>
    <w:multiLevelType w:val="singleLevel"/>
    <w:tmpl w:val="372377B5"/>
    <w:lvl w:ilvl="0" w:tentative="0">
      <w:start w:val="1"/>
      <w:numFmt w:val="decimal"/>
      <w:pStyle w:val="40"/>
      <w:lvlText w:val="%1)"/>
      <w:lvlJc w:val="left"/>
      <w:pPr>
        <w:ind w:left="0" w:firstLine="0"/>
      </w:pPr>
      <w:rPr>
        <w:rFonts w:hint="default"/>
      </w:rPr>
    </w:lvl>
  </w:abstractNum>
  <w:abstractNum w:abstractNumId="1">
    <w:nsid w:val="5B86769C"/>
    <w:multiLevelType w:val="multilevel"/>
    <w:tmpl w:val="5B86769C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16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567" w:hanging="567"/>
      </w:pPr>
      <w:rPr>
        <w:rFonts w:hint="eastAsia" w:eastAsia="宋体"/>
        <w:b w:val="0"/>
        <w:i w:val="0"/>
        <w:sz w:val="28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C0D1FD3"/>
    <w:multiLevelType w:val="singleLevel"/>
    <w:tmpl w:val="5C0D1FD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11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FCBCD"/>
    <w:rsid w:val="00002222"/>
    <w:rsid w:val="00004323"/>
    <w:rsid w:val="00005833"/>
    <w:rsid w:val="00007F74"/>
    <w:rsid w:val="000109BE"/>
    <w:rsid w:val="000110A4"/>
    <w:rsid w:val="00012930"/>
    <w:rsid w:val="00015845"/>
    <w:rsid w:val="0001798B"/>
    <w:rsid w:val="00020113"/>
    <w:rsid w:val="00022DEC"/>
    <w:rsid w:val="00023F7A"/>
    <w:rsid w:val="000241FF"/>
    <w:rsid w:val="000261E1"/>
    <w:rsid w:val="000274CD"/>
    <w:rsid w:val="000275D2"/>
    <w:rsid w:val="00030774"/>
    <w:rsid w:val="00032B87"/>
    <w:rsid w:val="00033A6A"/>
    <w:rsid w:val="000347DF"/>
    <w:rsid w:val="00035A3C"/>
    <w:rsid w:val="00037CEB"/>
    <w:rsid w:val="00040064"/>
    <w:rsid w:val="000409D8"/>
    <w:rsid w:val="0004411C"/>
    <w:rsid w:val="00045631"/>
    <w:rsid w:val="00045E27"/>
    <w:rsid w:val="00046464"/>
    <w:rsid w:val="000477D3"/>
    <w:rsid w:val="00047E2B"/>
    <w:rsid w:val="00050B6B"/>
    <w:rsid w:val="000524B1"/>
    <w:rsid w:val="00052E5A"/>
    <w:rsid w:val="0005569B"/>
    <w:rsid w:val="000568A3"/>
    <w:rsid w:val="00064A80"/>
    <w:rsid w:val="00065988"/>
    <w:rsid w:val="0006758C"/>
    <w:rsid w:val="00073E52"/>
    <w:rsid w:val="00076205"/>
    <w:rsid w:val="00076E6B"/>
    <w:rsid w:val="00077FF6"/>
    <w:rsid w:val="00081E06"/>
    <w:rsid w:val="00081E72"/>
    <w:rsid w:val="00082251"/>
    <w:rsid w:val="00083B94"/>
    <w:rsid w:val="00083D70"/>
    <w:rsid w:val="000861F0"/>
    <w:rsid w:val="00086ACE"/>
    <w:rsid w:val="00090F48"/>
    <w:rsid w:val="000934FE"/>
    <w:rsid w:val="00097FC4"/>
    <w:rsid w:val="000A556D"/>
    <w:rsid w:val="000A70AF"/>
    <w:rsid w:val="000B2DFE"/>
    <w:rsid w:val="000B4E59"/>
    <w:rsid w:val="000C2254"/>
    <w:rsid w:val="000C691C"/>
    <w:rsid w:val="000C79C9"/>
    <w:rsid w:val="000D1443"/>
    <w:rsid w:val="000E0B1C"/>
    <w:rsid w:val="000E20AE"/>
    <w:rsid w:val="000E7EF8"/>
    <w:rsid w:val="000F0C2D"/>
    <w:rsid w:val="000F1621"/>
    <w:rsid w:val="000F3321"/>
    <w:rsid w:val="000F5FCD"/>
    <w:rsid w:val="00101A41"/>
    <w:rsid w:val="00106529"/>
    <w:rsid w:val="00106864"/>
    <w:rsid w:val="0011084A"/>
    <w:rsid w:val="001108CB"/>
    <w:rsid w:val="001114EB"/>
    <w:rsid w:val="00111B1D"/>
    <w:rsid w:val="00111C44"/>
    <w:rsid w:val="00120E4F"/>
    <w:rsid w:val="00121216"/>
    <w:rsid w:val="001226D0"/>
    <w:rsid w:val="001260E9"/>
    <w:rsid w:val="0012697B"/>
    <w:rsid w:val="00132FE5"/>
    <w:rsid w:val="00134878"/>
    <w:rsid w:val="00135E28"/>
    <w:rsid w:val="0013773A"/>
    <w:rsid w:val="00137767"/>
    <w:rsid w:val="001419BB"/>
    <w:rsid w:val="00142199"/>
    <w:rsid w:val="0014309E"/>
    <w:rsid w:val="001438B2"/>
    <w:rsid w:val="001456CC"/>
    <w:rsid w:val="00145C38"/>
    <w:rsid w:val="00145D46"/>
    <w:rsid w:val="00153518"/>
    <w:rsid w:val="0016063A"/>
    <w:rsid w:val="00162EAA"/>
    <w:rsid w:val="0016371E"/>
    <w:rsid w:val="00163DCD"/>
    <w:rsid w:val="00166260"/>
    <w:rsid w:val="00166949"/>
    <w:rsid w:val="001670EC"/>
    <w:rsid w:val="001704D2"/>
    <w:rsid w:val="00171480"/>
    <w:rsid w:val="00172FD2"/>
    <w:rsid w:val="00173243"/>
    <w:rsid w:val="00174A03"/>
    <w:rsid w:val="001756E9"/>
    <w:rsid w:val="00182C9E"/>
    <w:rsid w:val="00182E79"/>
    <w:rsid w:val="001841E0"/>
    <w:rsid w:val="00185277"/>
    <w:rsid w:val="00186654"/>
    <w:rsid w:val="001872E1"/>
    <w:rsid w:val="001873DE"/>
    <w:rsid w:val="0019046F"/>
    <w:rsid w:val="0019248E"/>
    <w:rsid w:val="001924AD"/>
    <w:rsid w:val="001934B8"/>
    <w:rsid w:val="00193810"/>
    <w:rsid w:val="00193E49"/>
    <w:rsid w:val="0019467B"/>
    <w:rsid w:val="001963B1"/>
    <w:rsid w:val="00196995"/>
    <w:rsid w:val="00196F95"/>
    <w:rsid w:val="00197B5A"/>
    <w:rsid w:val="001A0AD4"/>
    <w:rsid w:val="001A2159"/>
    <w:rsid w:val="001A2804"/>
    <w:rsid w:val="001A438B"/>
    <w:rsid w:val="001A4F8E"/>
    <w:rsid w:val="001A5D25"/>
    <w:rsid w:val="001A6192"/>
    <w:rsid w:val="001A7311"/>
    <w:rsid w:val="001B185D"/>
    <w:rsid w:val="001B1D80"/>
    <w:rsid w:val="001B1FC5"/>
    <w:rsid w:val="001B2674"/>
    <w:rsid w:val="001B508E"/>
    <w:rsid w:val="001C1C65"/>
    <w:rsid w:val="001C1F56"/>
    <w:rsid w:val="001C2EF0"/>
    <w:rsid w:val="001C3A30"/>
    <w:rsid w:val="001C42EF"/>
    <w:rsid w:val="001D0908"/>
    <w:rsid w:val="001D0A5F"/>
    <w:rsid w:val="001D231B"/>
    <w:rsid w:val="001D3375"/>
    <w:rsid w:val="001D434B"/>
    <w:rsid w:val="001D5616"/>
    <w:rsid w:val="001E3673"/>
    <w:rsid w:val="001E372B"/>
    <w:rsid w:val="001E43DC"/>
    <w:rsid w:val="001E4EDE"/>
    <w:rsid w:val="001F33B6"/>
    <w:rsid w:val="001F3E0D"/>
    <w:rsid w:val="001F3E7A"/>
    <w:rsid w:val="001F5DC4"/>
    <w:rsid w:val="001F6AEF"/>
    <w:rsid w:val="002006CF"/>
    <w:rsid w:val="002020D5"/>
    <w:rsid w:val="00203C44"/>
    <w:rsid w:val="00210A18"/>
    <w:rsid w:val="002121E9"/>
    <w:rsid w:val="00215058"/>
    <w:rsid w:val="002159C0"/>
    <w:rsid w:val="00215FCC"/>
    <w:rsid w:val="002168A5"/>
    <w:rsid w:val="00227091"/>
    <w:rsid w:val="00227A86"/>
    <w:rsid w:val="00230E7C"/>
    <w:rsid w:val="00232EFE"/>
    <w:rsid w:val="00233B94"/>
    <w:rsid w:val="0023465C"/>
    <w:rsid w:val="002359FE"/>
    <w:rsid w:val="00236DF4"/>
    <w:rsid w:val="002419A5"/>
    <w:rsid w:val="00244148"/>
    <w:rsid w:val="002516C3"/>
    <w:rsid w:val="0025257B"/>
    <w:rsid w:val="00253E44"/>
    <w:rsid w:val="00254075"/>
    <w:rsid w:val="00254B76"/>
    <w:rsid w:val="00262959"/>
    <w:rsid w:val="0026418C"/>
    <w:rsid w:val="00266D8F"/>
    <w:rsid w:val="00273133"/>
    <w:rsid w:val="00280EF7"/>
    <w:rsid w:val="00285650"/>
    <w:rsid w:val="00286F82"/>
    <w:rsid w:val="002913F5"/>
    <w:rsid w:val="002926B2"/>
    <w:rsid w:val="00293220"/>
    <w:rsid w:val="00294DC0"/>
    <w:rsid w:val="00295A98"/>
    <w:rsid w:val="002A251C"/>
    <w:rsid w:val="002A2837"/>
    <w:rsid w:val="002A3FA2"/>
    <w:rsid w:val="002A5A29"/>
    <w:rsid w:val="002B5B2D"/>
    <w:rsid w:val="002C5196"/>
    <w:rsid w:val="002C79F3"/>
    <w:rsid w:val="002D1439"/>
    <w:rsid w:val="002D251B"/>
    <w:rsid w:val="002D3418"/>
    <w:rsid w:val="002D5DE5"/>
    <w:rsid w:val="002D7B7C"/>
    <w:rsid w:val="002D7F57"/>
    <w:rsid w:val="002E1D2D"/>
    <w:rsid w:val="002E303A"/>
    <w:rsid w:val="002E48B0"/>
    <w:rsid w:val="002E5565"/>
    <w:rsid w:val="002E55FB"/>
    <w:rsid w:val="002F1FEA"/>
    <w:rsid w:val="002F6C14"/>
    <w:rsid w:val="00300ABC"/>
    <w:rsid w:val="00300CB6"/>
    <w:rsid w:val="00301156"/>
    <w:rsid w:val="0030229F"/>
    <w:rsid w:val="00303766"/>
    <w:rsid w:val="0030517D"/>
    <w:rsid w:val="003059EF"/>
    <w:rsid w:val="003117E2"/>
    <w:rsid w:val="00315081"/>
    <w:rsid w:val="00315E22"/>
    <w:rsid w:val="00320681"/>
    <w:rsid w:val="003214BE"/>
    <w:rsid w:val="00321E17"/>
    <w:rsid w:val="00326E6F"/>
    <w:rsid w:val="00327962"/>
    <w:rsid w:val="0033108B"/>
    <w:rsid w:val="00331846"/>
    <w:rsid w:val="00332636"/>
    <w:rsid w:val="00335A7A"/>
    <w:rsid w:val="00336561"/>
    <w:rsid w:val="0034318D"/>
    <w:rsid w:val="003434BA"/>
    <w:rsid w:val="0034480F"/>
    <w:rsid w:val="00344FB1"/>
    <w:rsid w:val="003452D3"/>
    <w:rsid w:val="00345ED1"/>
    <w:rsid w:val="003471F2"/>
    <w:rsid w:val="00347287"/>
    <w:rsid w:val="003507AC"/>
    <w:rsid w:val="00353831"/>
    <w:rsid w:val="00356DF6"/>
    <w:rsid w:val="0036354C"/>
    <w:rsid w:val="00366D44"/>
    <w:rsid w:val="00367F73"/>
    <w:rsid w:val="00373661"/>
    <w:rsid w:val="00373805"/>
    <w:rsid w:val="00374850"/>
    <w:rsid w:val="003763FF"/>
    <w:rsid w:val="003820E3"/>
    <w:rsid w:val="00383672"/>
    <w:rsid w:val="003869BD"/>
    <w:rsid w:val="0039071A"/>
    <w:rsid w:val="00391343"/>
    <w:rsid w:val="00391577"/>
    <w:rsid w:val="00392D3A"/>
    <w:rsid w:val="00393981"/>
    <w:rsid w:val="00393AF9"/>
    <w:rsid w:val="00393D7E"/>
    <w:rsid w:val="003952B8"/>
    <w:rsid w:val="0039645C"/>
    <w:rsid w:val="003A41E9"/>
    <w:rsid w:val="003A4B16"/>
    <w:rsid w:val="003A5927"/>
    <w:rsid w:val="003A6E94"/>
    <w:rsid w:val="003B1D8F"/>
    <w:rsid w:val="003B2356"/>
    <w:rsid w:val="003B2C3E"/>
    <w:rsid w:val="003B5C8B"/>
    <w:rsid w:val="003C1128"/>
    <w:rsid w:val="003C24AB"/>
    <w:rsid w:val="003C394D"/>
    <w:rsid w:val="003C45AE"/>
    <w:rsid w:val="003C7652"/>
    <w:rsid w:val="003D0EBB"/>
    <w:rsid w:val="003D4B60"/>
    <w:rsid w:val="003D70A6"/>
    <w:rsid w:val="003E56B9"/>
    <w:rsid w:val="003E64EA"/>
    <w:rsid w:val="003E69EC"/>
    <w:rsid w:val="003F1C18"/>
    <w:rsid w:val="003F540B"/>
    <w:rsid w:val="00400221"/>
    <w:rsid w:val="004010BF"/>
    <w:rsid w:val="004011FA"/>
    <w:rsid w:val="0040370D"/>
    <w:rsid w:val="00404339"/>
    <w:rsid w:val="00404D2A"/>
    <w:rsid w:val="004110E8"/>
    <w:rsid w:val="00411132"/>
    <w:rsid w:val="0041217A"/>
    <w:rsid w:val="004133A9"/>
    <w:rsid w:val="00414303"/>
    <w:rsid w:val="00414C1B"/>
    <w:rsid w:val="004155C3"/>
    <w:rsid w:val="00416823"/>
    <w:rsid w:val="00420184"/>
    <w:rsid w:val="004257C9"/>
    <w:rsid w:val="00425D53"/>
    <w:rsid w:val="00426658"/>
    <w:rsid w:val="00427352"/>
    <w:rsid w:val="004273E8"/>
    <w:rsid w:val="00427C66"/>
    <w:rsid w:val="00437751"/>
    <w:rsid w:val="004415E7"/>
    <w:rsid w:val="00444C80"/>
    <w:rsid w:val="00455431"/>
    <w:rsid w:val="0045629D"/>
    <w:rsid w:val="0046102B"/>
    <w:rsid w:val="00464F1D"/>
    <w:rsid w:val="00466CA5"/>
    <w:rsid w:val="00467756"/>
    <w:rsid w:val="00467EC6"/>
    <w:rsid w:val="00470A51"/>
    <w:rsid w:val="0047380B"/>
    <w:rsid w:val="00474364"/>
    <w:rsid w:val="00480632"/>
    <w:rsid w:val="0048144B"/>
    <w:rsid w:val="00481AAD"/>
    <w:rsid w:val="00483E3F"/>
    <w:rsid w:val="004870E0"/>
    <w:rsid w:val="00487740"/>
    <w:rsid w:val="00487E3F"/>
    <w:rsid w:val="00492569"/>
    <w:rsid w:val="004937A7"/>
    <w:rsid w:val="00494315"/>
    <w:rsid w:val="004A1352"/>
    <w:rsid w:val="004A149D"/>
    <w:rsid w:val="004A3DC6"/>
    <w:rsid w:val="004A3EEA"/>
    <w:rsid w:val="004A4331"/>
    <w:rsid w:val="004A67A5"/>
    <w:rsid w:val="004A6E9B"/>
    <w:rsid w:val="004A7255"/>
    <w:rsid w:val="004A78FB"/>
    <w:rsid w:val="004B0CE3"/>
    <w:rsid w:val="004B1AF7"/>
    <w:rsid w:val="004C02A1"/>
    <w:rsid w:val="004C2B3C"/>
    <w:rsid w:val="004C30B6"/>
    <w:rsid w:val="004C47C0"/>
    <w:rsid w:val="004C53CE"/>
    <w:rsid w:val="004C69E4"/>
    <w:rsid w:val="004D17CF"/>
    <w:rsid w:val="004D3955"/>
    <w:rsid w:val="004D6580"/>
    <w:rsid w:val="004E3185"/>
    <w:rsid w:val="004E32CE"/>
    <w:rsid w:val="004E334F"/>
    <w:rsid w:val="004E4758"/>
    <w:rsid w:val="004F0FEF"/>
    <w:rsid w:val="004F2468"/>
    <w:rsid w:val="004F5C1A"/>
    <w:rsid w:val="004F6E07"/>
    <w:rsid w:val="004F759C"/>
    <w:rsid w:val="00500493"/>
    <w:rsid w:val="00502894"/>
    <w:rsid w:val="00502A00"/>
    <w:rsid w:val="00505277"/>
    <w:rsid w:val="00505D43"/>
    <w:rsid w:val="00507828"/>
    <w:rsid w:val="005109DC"/>
    <w:rsid w:val="00511657"/>
    <w:rsid w:val="005139D8"/>
    <w:rsid w:val="0051432F"/>
    <w:rsid w:val="00514D1E"/>
    <w:rsid w:val="005172B5"/>
    <w:rsid w:val="00517FFB"/>
    <w:rsid w:val="00520DE5"/>
    <w:rsid w:val="00521279"/>
    <w:rsid w:val="005241B0"/>
    <w:rsid w:val="00525626"/>
    <w:rsid w:val="00527385"/>
    <w:rsid w:val="005302C6"/>
    <w:rsid w:val="00530AF4"/>
    <w:rsid w:val="005336F4"/>
    <w:rsid w:val="00534873"/>
    <w:rsid w:val="0053619C"/>
    <w:rsid w:val="00536C86"/>
    <w:rsid w:val="00540495"/>
    <w:rsid w:val="0054191D"/>
    <w:rsid w:val="00541C15"/>
    <w:rsid w:val="00543AE9"/>
    <w:rsid w:val="00546F79"/>
    <w:rsid w:val="00547C49"/>
    <w:rsid w:val="0055230F"/>
    <w:rsid w:val="00553590"/>
    <w:rsid w:val="0055432F"/>
    <w:rsid w:val="005559B8"/>
    <w:rsid w:val="00555F09"/>
    <w:rsid w:val="005626ED"/>
    <w:rsid w:val="00562802"/>
    <w:rsid w:val="00562C7E"/>
    <w:rsid w:val="00563C17"/>
    <w:rsid w:val="00563E92"/>
    <w:rsid w:val="00565497"/>
    <w:rsid w:val="00573423"/>
    <w:rsid w:val="00573690"/>
    <w:rsid w:val="005740EA"/>
    <w:rsid w:val="00574631"/>
    <w:rsid w:val="00574945"/>
    <w:rsid w:val="00576A45"/>
    <w:rsid w:val="00580750"/>
    <w:rsid w:val="00582383"/>
    <w:rsid w:val="00582642"/>
    <w:rsid w:val="00583844"/>
    <w:rsid w:val="00583ACD"/>
    <w:rsid w:val="00584172"/>
    <w:rsid w:val="0058502F"/>
    <w:rsid w:val="00591152"/>
    <w:rsid w:val="00593731"/>
    <w:rsid w:val="00594336"/>
    <w:rsid w:val="00594BAF"/>
    <w:rsid w:val="00594CED"/>
    <w:rsid w:val="005954CA"/>
    <w:rsid w:val="005961B9"/>
    <w:rsid w:val="00596E8D"/>
    <w:rsid w:val="005A258B"/>
    <w:rsid w:val="005A4D4B"/>
    <w:rsid w:val="005A74BC"/>
    <w:rsid w:val="005B2A33"/>
    <w:rsid w:val="005C0651"/>
    <w:rsid w:val="005C0D47"/>
    <w:rsid w:val="005C1875"/>
    <w:rsid w:val="005C18E6"/>
    <w:rsid w:val="005C200D"/>
    <w:rsid w:val="005C3868"/>
    <w:rsid w:val="005C3DC0"/>
    <w:rsid w:val="005C5B38"/>
    <w:rsid w:val="005C729D"/>
    <w:rsid w:val="005D3A02"/>
    <w:rsid w:val="005D3CFE"/>
    <w:rsid w:val="005D48CF"/>
    <w:rsid w:val="005D6D41"/>
    <w:rsid w:val="005E084C"/>
    <w:rsid w:val="005E27FB"/>
    <w:rsid w:val="005E35E5"/>
    <w:rsid w:val="005E7537"/>
    <w:rsid w:val="005F4039"/>
    <w:rsid w:val="005F46CD"/>
    <w:rsid w:val="005F4BC5"/>
    <w:rsid w:val="005F4DA7"/>
    <w:rsid w:val="005F5CE5"/>
    <w:rsid w:val="005F6393"/>
    <w:rsid w:val="005F6C16"/>
    <w:rsid w:val="005F7988"/>
    <w:rsid w:val="0060115F"/>
    <w:rsid w:val="006038D2"/>
    <w:rsid w:val="00604A36"/>
    <w:rsid w:val="00604F30"/>
    <w:rsid w:val="00605045"/>
    <w:rsid w:val="00605647"/>
    <w:rsid w:val="00606D6E"/>
    <w:rsid w:val="006071D1"/>
    <w:rsid w:val="00607ABB"/>
    <w:rsid w:val="00607C33"/>
    <w:rsid w:val="0061070D"/>
    <w:rsid w:val="00610BB9"/>
    <w:rsid w:val="0061247B"/>
    <w:rsid w:val="00613EB0"/>
    <w:rsid w:val="00616DB0"/>
    <w:rsid w:val="0062085C"/>
    <w:rsid w:val="00625AD6"/>
    <w:rsid w:val="006302DD"/>
    <w:rsid w:val="00631FD8"/>
    <w:rsid w:val="00633844"/>
    <w:rsid w:val="006338A3"/>
    <w:rsid w:val="0063503A"/>
    <w:rsid w:val="006365B2"/>
    <w:rsid w:val="0063710C"/>
    <w:rsid w:val="0064100B"/>
    <w:rsid w:val="006420E9"/>
    <w:rsid w:val="0064251A"/>
    <w:rsid w:val="00644561"/>
    <w:rsid w:val="00646723"/>
    <w:rsid w:val="00647B24"/>
    <w:rsid w:val="00654782"/>
    <w:rsid w:val="00656DB9"/>
    <w:rsid w:val="0066132F"/>
    <w:rsid w:val="00662832"/>
    <w:rsid w:val="00664FB3"/>
    <w:rsid w:val="0066577C"/>
    <w:rsid w:val="00671639"/>
    <w:rsid w:val="00672BDE"/>
    <w:rsid w:val="0067357D"/>
    <w:rsid w:val="00674D2F"/>
    <w:rsid w:val="00677673"/>
    <w:rsid w:val="0067774E"/>
    <w:rsid w:val="00680422"/>
    <w:rsid w:val="006817B5"/>
    <w:rsid w:val="00683A31"/>
    <w:rsid w:val="0068494D"/>
    <w:rsid w:val="006866E2"/>
    <w:rsid w:val="00687C34"/>
    <w:rsid w:val="00690BB8"/>
    <w:rsid w:val="00690E46"/>
    <w:rsid w:val="0069164A"/>
    <w:rsid w:val="00693685"/>
    <w:rsid w:val="00693770"/>
    <w:rsid w:val="006963FD"/>
    <w:rsid w:val="0069738A"/>
    <w:rsid w:val="00697CAB"/>
    <w:rsid w:val="006A0060"/>
    <w:rsid w:val="006A0E8E"/>
    <w:rsid w:val="006A31BE"/>
    <w:rsid w:val="006A33F0"/>
    <w:rsid w:val="006A3754"/>
    <w:rsid w:val="006A455B"/>
    <w:rsid w:val="006A531B"/>
    <w:rsid w:val="006A6B84"/>
    <w:rsid w:val="006C0A7D"/>
    <w:rsid w:val="006C5C82"/>
    <w:rsid w:val="006C66F2"/>
    <w:rsid w:val="006D036B"/>
    <w:rsid w:val="006D1A52"/>
    <w:rsid w:val="006D1DC2"/>
    <w:rsid w:val="006D3F23"/>
    <w:rsid w:val="006D4081"/>
    <w:rsid w:val="006E044D"/>
    <w:rsid w:val="006E064B"/>
    <w:rsid w:val="006E0DC7"/>
    <w:rsid w:val="006E2BC1"/>
    <w:rsid w:val="006E2CE3"/>
    <w:rsid w:val="006E55AB"/>
    <w:rsid w:val="006E62B1"/>
    <w:rsid w:val="006E6D84"/>
    <w:rsid w:val="006F19AE"/>
    <w:rsid w:val="006F1E43"/>
    <w:rsid w:val="006F7F77"/>
    <w:rsid w:val="00702D24"/>
    <w:rsid w:val="00702E0B"/>
    <w:rsid w:val="0070698C"/>
    <w:rsid w:val="00707ED1"/>
    <w:rsid w:val="00715651"/>
    <w:rsid w:val="0071587C"/>
    <w:rsid w:val="007169BD"/>
    <w:rsid w:val="0072047E"/>
    <w:rsid w:val="00723856"/>
    <w:rsid w:val="007244BF"/>
    <w:rsid w:val="0072663C"/>
    <w:rsid w:val="0072707E"/>
    <w:rsid w:val="0074259E"/>
    <w:rsid w:val="00743240"/>
    <w:rsid w:val="00745A28"/>
    <w:rsid w:val="0075323B"/>
    <w:rsid w:val="007546C5"/>
    <w:rsid w:val="00755FDB"/>
    <w:rsid w:val="00761F0F"/>
    <w:rsid w:val="00764848"/>
    <w:rsid w:val="00764C74"/>
    <w:rsid w:val="0076597E"/>
    <w:rsid w:val="0077077A"/>
    <w:rsid w:val="00773472"/>
    <w:rsid w:val="007741C8"/>
    <w:rsid w:val="00774B94"/>
    <w:rsid w:val="0077675B"/>
    <w:rsid w:val="00780A5E"/>
    <w:rsid w:val="007815B6"/>
    <w:rsid w:val="0078480E"/>
    <w:rsid w:val="00793047"/>
    <w:rsid w:val="00796F2E"/>
    <w:rsid w:val="00797DB1"/>
    <w:rsid w:val="007A46ED"/>
    <w:rsid w:val="007A4CE8"/>
    <w:rsid w:val="007A6346"/>
    <w:rsid w:val="007A7DF6"/>
    <w:rsid w:val="007A7F38"/>
    <w:rsid w:val="007B0064"/>
    <w:rsid w:val="007B2CB3"/>
    <w:rsid w:val="007B4DAC"/>
    <w:rsid w:val="007B6EBE"/>
    <w:rsid w:val="007B7D42"/>
    <w:rsid w:val="007B7DA3"/>
    <w:rsid w:val="007C252A"/>
    <w:rsid w:val="007C5462"/>
    <w:rsid w:val="007C59C8"/>
    <w:rsid w:val="007D610F"/>
    <w:rsid w:val="007D7F2E"/>
    <w:rsid w:val="007E0559"/>
    <w:rsid w:val="007E1B3D"/>
    <w:rsid w:val="007E3B68"/>
    <w:rsid w:val="007E5078"/>
    <w:rsid w:val="007F11FE"/>
    <w:rsid w:val="007F4491"/>
    <w:rsid w:val="007F51D1"/>
    <w:rsid w:val="0080127A"/>
    <w:rsid w:val="0080129A"/>
    <w:rsid w:val="0080268B"/>
    <w:rsid w:val="008047D0"/>
    <w:rsid w:val="00804B3B"/>
    <w:rsid w:val="00805957"/>
    <w:rsid w:val="00810772"/>
    <w:rsid w:val="0081142E"/>
    <w:rsid w:val="0081235B"/>
    <w:rsid w:val="00813B01"/>
    <w:rsid w:val="00821819"/>
    <w:rsid w:val="00822458"/>
    <w:rsid w:val="0082598F"/>
    <w:rsid w:val="00826373"/>
    <w:rsid w:val="00826740"/>
    <w:rsid w:val="00827407"/>
    <w:rsid w:val="00827DAD"/>
    <w:rsid w:val="00832C96"/>
    <w:rsid w:val="00841649"/>
    <w:rsid w:val="00846820"/>
    <w:rsid w:val="00847D7E"/>
    <w:rsid w:val="008502EE"/>
    <w:rsid w:val="00853650"/>
    <w:rsid w:val="00853819"/>
    <w:rsid w:val="008565F5"/>
    <w:rsid w:val="00860895"/>
    <w:rsid w:val="008608B2"/>
    <w:rsid w:val="00861CB1"/>
    <w:rsid w:val="00861FF7"/>
    <w:rsid w:val="008624B4"/>
    <w:rsid w:val="008630CD"/>
    <w:rsid w:val="00863EF0"/>
    <w:rsid w:val="00866CC8"/>
    <w:rsid w:val="0087353E"/>
    <w:rsid w:val="00874ABE"/>
    <w:rsid w:val="00874E2C"/>
    <w:rsid w:val="00875EF5"/>
    <w:rsid w:val="00880AD6"/>
    <w:rsid w:val="0088130E"/>
    <w:rsid w:val="00884CC9"/>
    <w:rsid w:val="00884FAA"/>
    <w:rsid w:val="00885C61"/>
    <w:rsid w:val="0088735C"/>
    <w:rsid w:val="008875FA"/>
    <w:rsid w:val="0089111C"/>
    <w:rsid w:val="00893670"/>
    <w:rsid w:val="00895213"/>
    <w:rsid w:val="0089683E"/>
    <w:rsid w:val="008A300C"/>
    <w:rsid w:val="008A3F89"/>
    <w:rsid w:val="008A4D27"/>
    <w:rsid w:val="008B40F0"/>
    <w:rsid w:val="008B448C"/>
    <w:rsid w:val="008B61CE"/>
    <w:rsid w:val="008B6B06"/>
    <w:rsid w:val="008C2CAD"/>
    <w:rsid w:val="008C35F1"/>
    <w:rsid w:val="008C6DC6"/>
    <w:rsid w:val="008D03A8"/>
    <w:rsid w:val="008D0778"/>
    <w:rsid w:val="008D2689"/>
    <w:rsid w:val="008D57E2"/>
    <w:rsid w:val="008D759E"/>
    <w:rsid w:val="008E4B28"/>
    <w:rsid w:val="008E594B"/>
    <w:rsid w:val="008E7AFB"/>
    <w:rsid w:val="008F0805"/>
    <w:rsid w:val="008F0E62"/>
    <w:rsid w:val="008F1281"/>
    <w:rsid w:val="008F3A80"/>
    <w:rsid w:val="008F4245"/>
    <w:rsid w:val="008F43D6"/>
    <w:rsid w:val="008F546C"/>
    <w:rsid w:val="008F7047"/>
    <w:rsid w:val="008F7DCB"/>
    <w:rsid w:val="009011DD"/>
    <w:rsid w:val="00902381"/>
    <w:rsid w:val="00911EA0"/>
    <w:rsid w:val="00914DBD"/>
    <w:rsid w:val="00914F27"/>
    <w:rsid w:val="00921A3D"/>
    <w:rsid w:val="00925848"/>
    <w:rsid w:val="00931183"/>
    <w:rsid w:val="00933E73"/>
    <w:rsid w:val="009359E6"/>
    <w:rsid w:val="00940E8B"/>
    <w:rsid w:val="0094353E"/>
    <w:rsid w:val="00945206"/>
    <w:rsid w:val="009455A1"/>
    <w:rsid w:val="0094611B"/>
    <w:rsid w:val="00947B42"/>
    <w:rsid w:val="00950928"/>
    <w:rsid w:val="00956CD5"/>
    <w:rsid w:val="00963725"/>
    <w:rsid w:val="009703FE"/>
    <w:rsid w:val="009717D1"/>
    <w:rsid w:val="009747EF"/>
    <w:rsid w:val="00977169"/>
    <w:rsid w:val="009816D6"/>
    <w:rsid w:val="00981C68"/>
    <w:rsid w:val="00982BC0"/>
    <w:rsid w:val="00984D90"/>
    <w:rsid w:val="00987981"/>
    <w:rsid w:val="0099372C"/>
    <w:rsid w:val="009952EE"/>
    <w:rsid w:val="00996960"/>
    <w:rsid w:val="009A03B0"/>
    <w:rsid w:val="009B5170"/>
    <w:rsid w:val="009B69D2"/>
    <w:rsid w:val="009B6F95"/>
    <w:rsid w:val="009C19E0"/>
    <w:rsid w:val="009C4F42"/>
    <w:rsid w:val="009C6915"/>
    <w:rsid w:val="009C6D81"/>
    <w:rsid w:val="009D39C9"/>
    <w:rsid w:val="009D586F"/>
    <w:rsid w:val="009D7A24"/>
    <w:rsid w:val="009D7C4D"/>
    <w:rsid w:val="009E0789"/>
    <w:rsid w:val="009E3CD4"/>
    <w:rsid w:val="009E7DED"/>
    <w:rsid w:val="009F3175"/>
    <w:rsid w:val="009F3DA8"/>
    <w:rsid w:val="009F6475"/>
    <w:rsid w:val="00A10F2C"/>
    <w:rsid w:val="00A1152F"/>
    <w:rsid w:val="00A12211"/>
    <w:rsid w:val="00A12A3A"/>
    <w:rsid w:val="00A15CE8"/>
    <w:rsid w:val="00A1628C"/>
    <w:rsid w:val="00A26244"/>
    <w:rsid w:val="00A262B5"/>
    <w:rsid w:val="00A26D0B"/>
    <w:rsid w:val="00A2719D"/>
    <w:rsid w:val="00A279EB"/>
    <w:rsid w:val="00A314B4"/>
    <w:rsid w:val="00A33194"/>
    <w:rsid w:val="00A40E77"/>
    <w:rsid w:val="00A43E2F"/>
    <w:rsid w:val="00A43F1F"/>
    <w:rsid w:val="00A45167"/>
    <w:rsid w:val="00A45964"/>
    <w:rsid w:val="00A46E1F"/>
    <w:rsid w:val="00A46E30"/>
    <w:rsid w:val="00A4773C"/>
    <w:rsid w:val="00A5279C"/>
    <w:rsid w:val="00A5539E"/>
    <w:rsid w:val="00A55D8C"/>
    <w:rsid w:val="00A577BC"/>
    <w:rsid w:val="00A62472"/>
    <w:rsid w:val="00A626C9"/>
    <w:rsid w:val="00A66AD8"/>
    <w:rsid w:val="00A7134C"/>
    <w:rsid w:val="00A747EC"/>
    <w:rsid w:val="00A7505C"/>
    <w:rsid w:val="00A75809"/>
    <w:rsid w:val="00A76162"/>
    <w:rsid w:val="00A76C95"/>
    <w:rsid w:val="00A84FD6"/>
    <w:rsid w:val="00A8619D"/>
    <w:rsid w:val="00A866A4"/>
    <w:rsid w:val="00A86F66"/>
    <w:rsid w:val="00A87044"/>
    <w:rsid w:val="00A87943"/>
    <w:rsid w:val="00A9042C"/>
    <w:rsid w:val="00A90901"/>
    <w:rsid w:val="00A90BD9"/>
    <w:rsid w:val="00A90F09"/>
    <w:rsid w:val="00A93B31"/>
    <w:rsid w:val="00A94B20"/>
    <w:rsid w:val="00A97EB3"/>
    <w:rsid w:val="00AA2999"/>
    <w:rsid w:val="00AA37D3"/>
    <w:rsid w:val="00AA6E15"/>
    <w:rsid w:val="00AA6ED8"/>
    <w:rsid w:val="00AA70C3"/>
    <w:rsid w:val="00AB0F62"/>
    <w:rsid w:val="00AB1D00"/>
    <w:rsid w:val="00AB1F52"/>
    <w:rsid w:val="00AB2519"/>
    <w:rsid w:val="00AB2CF7"/>
    <w:rsid w:val="00AB2D9E"/>
    <w:rsid w:val="00AB3BC6"/>
    <w:rsid w:val="00AB4AED"/>
    <w:rsid w:val="00AB5E76"/>
    <w:rsid w:val="00AB68A6"/>
    <w:rsid w:val="00AC3D10"/>
    <w:rsid w:val="00AC7739"/>
    <w:rsid w:val="00AD1E92"/>
    <w:rsid w:val="00AD2429"/>
    <w:rsid w:val="00AD2692"/>
    <w:rsid w:val="00AD2FB9"/>
    <w:rsid w:val="00AD36B0"/>
    <w:rsid w:val="00AD3FB2"/>
    <w:rsid w:val="00AD5F31"/>
    <w:rsid w:val="00AE3D53"/>
    <w:rsid w:val="00AE5D84"/>
    <w:rsid w:val="00AF0DB6"/>
    <w:rsid w:val="00AF19A2"/>
    <w:rsid w:val="00AF62D6"/>
    <w:rsid w:val="00AF638E"/>
    <w:rsid w:val="00AF6439"/>
    <w:rsid w:val="00B02EE6"/>
    <w:rsid w:val="00B05047"/>
    <w:rsid w:val="00B06B28"/>
    <w:rsid w:val="00B10E68"/>
    <w:rsid w:val="00B1105C"/>
    <w:rsid w:val="00B123BE"/>
    <w:rsid w:val="00B13E24"/>
    <w:rsid w:val="00B1439B"/>
    <w:rsid w:val="00B208AA"/>
    <w:rsid w:val="00B2240D"/>
    <w:rsid w:val="00B234D7"/>
    <w:rsid w:val="00B23FB4"/>
    <w:rsid w:val="00B2597C"/>
    <w:rsid w:val="00B27F22"/>
    <w:rsid w:val="00B30E9B"/>
    <w:rsid w:val="00B30F43"/>
    <w:rsid w:val="00B310A3"/>
    <w:rsid w:val="00B32C09"/>
    <w:rsid w:val="00B35CE3"/>
    <w:rsid w:val="00B36BEC"/>
    <w:rsid w:val="00B376DA"/>
    <w:rsid w:val="00B4021E"/>
    <w:rsid w:val="00B40B6F"/>
    <w:rsid w:val="00B44A3E"/>
    <w:rsid w:val="00B44B3D"/>
    <w:rsid w:val="00B44C24"/>
    <w:rsid w:val="00B5106F"/>
    <w:rsid w:val="00B5456B"/>
    <w:rsid w:val="00B5613C"/>
    <w:rsid w:val="00B565E0"/>
    <w:rsid w:val="00B57D0E"/>
    <w:rsid w:val="00B57FCC"/>
    <w:rsid w:val="00B62AE4"/>
    <w:rsid w:val="00B64F89"/>
    <w:rsid w:val="00B670A5"/>
    <w:rsid w:val="00B700FF"/>
    <w:rsid w:val="00B70266"/>
    <w:rsid w:val="00B71BFD"/>
    <w:rsid w:val="00B7371C"/>
    <w:rsid w:val="00B74608"/>
    <w:rsid w:val="00B75913"/>
    <w:rsid w:val="00B77F27"/>
    <w:rsid w:val="00B81B0C"/>
    <w:rsid w:val="00B81D5B"/>
    <w:rsid w:val="00B81DD9"/>
    <w:rsid w:val="00B83823"/>
    <w:rsid w:val="00B842F5"/>
    <w:rsid w:val="00B84DA2"/>
    <w:rsid w:val="00B939A9"/>
    <w:rsid w:val="00B95883"/>
    <w:rsid w:val="00B96E1F"/>
    <w:rsid w:val="00BA1775"/>
    <w:rsid w:val="00BA17B5"/>
    <w:rsid w:val="00BA2542"/>
    <w:rsid w:val="00BA3AAB"/>
    <w:rsid w:val="00BA57D2"/>
    <w:rsid w:val="00BA6704"/>
    <w:rsid w:val="00BB16E6"/>
    <w:rsid w:val="00BB189E"/>
    <w:rsid w:val="00BB28F8"/>
    <w:rsid w:val="00BB3099"/>
    <w:rsid w:val="00BC11A9"/>
    <w:rsid w:val="00BC5650"/>
    <w:rsid w:val="00BC6238"/>
    <w:rsid w:val="00BC6618"/>
    <w:rsid w:val="00BC7578"/>
    <w:rsid w:val="00BD0E43"/>
    <w:rsid w:val="00BD116D"/>
    <w:rsid w:val="00BD17AF"/>
    <w:rsid w:val="00BE024D"/>
    <w:rsid w:val="00BE1D4D"/>
    <w:rsid w:val="00BE3DFD"/>
    <w:rsid w:val="00BE4267"/>
    <w:rsid w:val="00BE48DD"/>
    <w:rsid w:val="00BE514D"/>
    <w:rsid w:val="00BE58E1"/>
    <w:rsid w:val="00BE5A73"/>
    <w:rsid w:val="00BE6F9D"/>
    <w:rsid w:val="00BF0ADD"/>
    <w:rsid w:val="00BF0C11"/>
    <w:rsid w:val="00BF483F"/>
    <w:rsid w:val="00C03869"/>
    <w:rsid w:val="00C06C40"/>
    <w:rsid w:val="00C07757"/>
    <w:rsid w:val="00C079C6"/>
    <w:rsid w:val="00C1075C"/>
    <w:rsid w:val="00C13620"/>
    <w:rsid w:val="00C139E7"/>
    <w:rsid w:val="00C14BF9"/>
    <w:rsid w:val="00C16806"/>
    <w:rsid w:val="00C2294F"/>
    <w:rsid w:val="00C23674"/>
    <w:rsid w:val="00C25B08"/>
    <w:rsid w:val="00C31DF7"/>
    <w:rsid w:val="00C3472D"/>
    <w:rsid w:val="00C35C93"/>
    <w:rsid w:val="00C42A39"/>
    <w:rsid w:val="00C4359C"/>
    <w:rsid w:val="00C53CB0"/>
    <w:rsid w:val="00C60114"/>
    <w:rsid w:val="00C608FA"/>
    <w:rsid w:val="00C60E0C"/>
    <w:rsid w:val="00C61454"/>
    <w:rsid w:val="00C61B76"/>
    <w:rsid w:val="00C669A3"/>
    <w:rsid w:val="00C66FA5"/>
    <w:rsid w:val="00C7156B"/>
    <w:rsid w:val="00C72060"/>
    <w:rsid w:val="00C726BF"/>
    <w:rsid w:val="00C733FF"/>
    <w:rsid w:val="00C74E0C"/>
    <w:rsid w:val="00C7519C"/>
    <w:rsid w:val="00C75BC0"/>
    <w:rsid w:val="00C7639B"/>
    <w:rsid w:val="00C76C3E"/>
    <w:rsid w:val="00C76CEC"/>
    <w:rsid w:val="00C83D87"/>
    <w:rsid w:val="00C9193D"/>
    <w:rsid w:val="00C97436"/>
    <w:rsid w:val="00CA17CC"/>
    <w:rsid w:val="00CA2C3D"/>
    <w:rsid w:val="00CA7188"/>
    <w:rsid w:val="00CA7394"/>
    <w:rsid w:val="00CA7491"/>
    <w:rsid w:val="00CB57BA"/>
    <w:rsid w:val="00CB5D73"/>
    <w:rsid w:val="00CB6670"/>
    <w:rsid w:val="00CB7899"/>
    <w:rsid w:val="00CB7968"/>
    <w:rsid w:val="00CC2B7D"/>
    <w:rsid w:val="00CC6F7C"/>
    <w:rsid w:val="00CC7D01"/>
    <w:rsid w:val="00CD0575"/>
    <w:rsid w:val="00CD4A87"/>
    <w:rsid w:val="00CD5648"/>
    <w:rsid w:val="00CD5836"/>
    <w:rsid w:val="00CD6768"/>
    <w:rsid w:val="00CE1C8A"/>
    <w:rsid w:val="00CE2817"/>
    <w:rsid w:val="00CE32CF"/>
    <w:rsid w:val="00CE3E2D"/>
    <w:rsid w:val="00CE4DBF"/>
    <w:rsid w:val="00CE6ADA"/>
    <w:rsid w:val="00CF02CA"/>
    <w:rsid w:val="00CF520D"/>
    <w:rsid w:val="00CF54F5"/>
    <w:rsid w:val="00D00076"/>
    <w:rsid w:val="00D0040C"/>
    <w:rsid w:val="00D01761"/>
    <w:rsid w:val="00D03AB3"/>
    <w:rsid w:val="00D03AD3"/>
    <w:rsid w:val="00D04EDB"/>
    <w:rsid w:val="00D05049"/>
    <w:rsid w:val="00D07A3D"/>
    <w:rsid w:val="00D116AA"/>
    <w:rsid w:val="00D1390E"/>
    <w:rsid w:val="00D14D44"/>
    <w:rsid w:val="00D1593C"/>
    <w:rsid w:val="00D21E73"/>
    <w:rsid w:val="00D221A7"/>
    <w:rsid w:val="00D224F8"/>
    <w:rsid w:val="00D22F5A"/>
    <w:rsid w:val="00D2604F"/>
    <w:rsid w:val="00D262A1"/>
    <w:rsid w:val="00D26C01"/>
    <w:rsid w:val="00D312F9"/>
    <w:rsid w:val="00D31545"/>
    <w:rsid w:val="00D350BD"/>
    <w:rsid w:val="00D41048"/>
    <w:rsid w:val="00D42CEE"/>
    <w:rsid w:val="00D46E45"/>
    <w:rsid w:val="00D50EED"/>
    <w:rsid w:val="00D5190C"/>
    <w:rsid w:val="00D523C4"/>
    <w:rsid w:val="00D543DA"/>
    <w:rsid w:val="00D5450F"/>
    <w:rsid w:val="00D54FA4"/>
    <w:rsid w:val="00D5787F"/>
    <w:rsid w:val="00D57EB4"/>
    <w:rsid w:val="00D60792"/>
    <w:rsid w:val="00D62841"/>
    <w:rsid w:val="00D64AD7"/>
    <w:rsid w:val="00D66239"/>
    <w:rsid w:val="00D712F8"/>
    <w:rsid w:val="00D71923"/>
    <w:rsid w:val="00D7597B"/>
    <w:rsid w:val="00D80479"/>
    <w:rsid w:val="00D8163F"/>
    <w:rsid w:val="00D81F23"/>
    <w:rsid w:val="00D84896"/>
    <w:rsid w:val="00D85AD2"/>
    <w:rsid w:val="00D87881"/>
    <w:rsid w:val="00D92893"/>
    <w:rsid w:val="00D940A0"/>
    <w:rsid w:val="00D945BD"/>
    <w:rsid w:val="00DA02B6"/>
    <w:rsid w:val="00DA15E5"/>
    <w:rsid w:val="00DA1FAB"/>
    <w:rsid w:val="00DA240D"/>
    <w:rsid w:val="00DA27FF"/>
    <w:rsid w:val="00DA457A"/>
    <w:rsid w:val="00DA4CB2"/>
    <w:rsid w:val="00DA5A97"/>
    <w:rsid w:val="00DA6C33"/>
    <w:rsid w:val="00DA7B62"/>
    <w:rsid w:val="00DB67EB"/>
    <w:rsid w:val="00DC6D12"/>
    <w:rsid w:val="00DD5E56"/>
    <w:rsid w:val="00DE011A"/>
    <w:rsid w:val="00DE6B4A"/>
    <w:rsid w:val="00DE729D"/>
    <w:rsid w:val="00DF27A4"/>
    <w:rsid w:val="00DF2CFA"/>
    <w:rsid w:val="00DF33D6"/>
    <w:rsid w:val="00E01259"/>
    <w:rsid w:val="00E0133F"/>
    <w:rsid w:val="00E01803"/>
    <w:rsid w:val="00E0304B"/>
    <w:rsid w:val="00E030C4"/>
    <w:rsid w:val="00E05867"/>
    <w:rsid w:val="00E06C6E"/>
    <w:rsid w:val="00E07EBF"/>
    <w:rsid w:val="00E16DD3"/>
    <w:rsid w:val="00E17B05"/>
    <w:rsid w:val="00E225C9"/>
    <w:rsid w:val="00E25A7F"/>
    <w:rsid w:val="00E27F1B"/>
    <w:rsid w:val="00E31471"/>
    <w:rsid w:val="00E334B1"/>
    <w:rsid w:val="00E35B2D"/>
    <w:rsid w:val="00E36AFA"/>
    <w:rsid w:val="00E401FE"/>
    <w:rsid w:val="00E40B7E"/>
    <w:rsid w:val="00E410EC"/>
    <w:rsid w:val="00E43D8C"/>
    <w:rsid w:val="00E453E8"/>
    <w:rsid w:val="00E463FE"/>
    <w:rsid w:val="00E47D83"/>
    <w:rsid w:val="00E47DC9"/>
    <w:rsid w:val="00E500B1"/>
    <w:rsid w:val="00E5173D"/>
    <w:rsid w:val="00E518C4"/>
    <w:rsid w:val="00E51F2F"/>
    <w:rsid w:val="00E52296"/>
    <w:rsid w:val="00E52855"/>
    <w:rsid w:val="00E557C5"/>
    <w:rsid w:val="00E579C8"/>
    <w:rsid w:val="00E62374"/>
    <w:rsid w:val="00E64AD2"/>
    <w:rsid w:val="00E66F34"/>
    <w:rsid w:val="00E67540"/>
    <w:rsid w:val="00E70010"/>
    <w:rsid w:val="00E72018"/>
    <w:rsid w:val="00E7344B"/>
    <w:rsid w:val="00E74CE8"/>
    <w:rsid w:val="00E759B5"/>
    <w:rsid w:val="00E80F29"/>
    <w:rsid w:val="00E820E8"/>
    <w:rsid w:val="00E84E73"/>
    <w:rsid w:val="00E85B1E"/>
    <w:rsid w:val="00E85DE1"/>
    <w:rsid w:val="00E86596"/>
    <w:rsid w:val="00E873B4"/>
    <w:rsid w:val="00E8796F"/>
    <w:rsid w:val="00E87F37"/>
    <w:rsid w:val="00E90D98"/>
    <w:rsid w:val="00E95BA4"/>
    <w:rsid w:val="00E95CC2"/>
    <w:rsid w:val="00E96657"/>
    <w:rsid w:val="00E97443"/>
    <w:rsid w:val="00EA1CAC"/>
    <w:rsid w:val="00EA26FC"/>
    <w:rsid w:val="00EA3A3E"/>
    <w:rsid w:val="00EA5026"/>
    <w:rsid w:val="00EA7FBA"/>
    <w:rsid w:val="00EB0210"/>
    <w:rsid w:val="00EB0B33"/>
    <w:rsid w:val="00EB3E0F"/>
    <w:rsid w:val="00EB50F0"/>
    <w:rsid w:val="00EC1BA4"/>
    <w:rsid w:val="00EC1F79"/>
    <w:rsid w:val="00EC2A02"/>
    <w:rsid w:val="00EC2E97"/>
    <w:rsid w:val="00EC2FE9"/>
    <w:rsid w:val="00EC3AE3"/>
    <w:rsid w:val="00EC4D97"/>
    <w:rsid w:val="00EC517E"/>
    <w:rsid w:val="00EC7C7C"/>
    <w:rsid w:val="00EC7E44"/>
    <w:rsid w:val="00ED2A6C"/>
    <w:rsid w:val="00EE25B4"/>
    <w:rsid w:val="00EE630F"/>
    <w:rsid w:val="00EE67AD"/>
    <w:rsid w:val="00EF13A3"/>
    <w:rsid w:val="00EF16D4"/>
    <w:rsid w:val="00EF17C5"/>
    <w:rsid w:val="00EF20F7"/>
    <w:rsid w:val="00EF67B1"/>
    <w:rsid w:val="00F03D82"/>
    <w:rsid w:val="00F04D1C"/>
    <w:rsid w:val="00F07247"/>
    <w:rsid w:val="00F07478"/>
    <w:rsid w:val="00F11AE7"/>
    <w:rsid w:val="00F162A8"/>
    <w:rsid w:val="00F16F8C"/>
    <w:rsid w:val="00F202A6"/>
    <w:rsid w:val="00F209AE"/>
    <w:rsid w:val="00F21097"/>
    <w:rsid w:val="00F21AD9"/>
    <w:rsid w:val="00F23D69"/>
    <w:rsid w:val="00F2589A"/>
    <w:rsid w:val="00F26B00"/>
    <w:rsid w:val="00F336D3"/>
    <w:rsid w:val="00F36CE5"/>
    <w:rsid w:val="00F36DA3"/>
    <w:rsid w:val="00F36FCD"/>
    <w:rsid w:val="00F37484"/>
    <w:rsid w:val="00F37E99"/>
    <w:rsid w:val="00F400C0"/>
    <w:rsid w:val="00F44178"/>
    <w:rsid w:val="00F511B7"/>
    <w:rsid w:val="00F5457F"/>
    <w:rsid w:val="00F564C9"/>
    <w:rsid w:val="00F5660F"/>
    <w:rsid w:val="00F6164D"/>
    <w:rsid w:val="00F6264D"/>
    <w:rsid w:val="00F6384A"/>
    <w:rsid w:val="00F6438A"/>
    <w:rsid w:val="00F652F8"/>
    <w:rsid w:val="00F67C57"/>
    <w:rsid w:val="00F7095B"/>
    <w:rsid w:val="00F71E9A"/>
    <w:rsid w:val="00F72C4C"/>
    <w:rsid w:val="00F74F42"/>
    <w:rsid w:val="00F77537"/>
    <w:rsid w:val="00F77FD6"/>
    <w:rsid w:val="00F801CF"/>
    <w:rsid w:val="00F8727F"/>
    <w:rsid w:val="00F90232"/>
    <w:rsid w:val="00F907FB"/>
    <w:rsid w:val="00FA0200"/>
    <w:rsid w:val="00FA11B3"/>
    <w:rsid w:val="00FA2011"/>
    <w:rsid w:val="00FA4CC9"/>
    <w:rsid w:val="00FB0EDD"/>
    <w:rsid w:val="00FB10FA"/>
    <w:rsid w:val="00FB5212"/>
    <w:rsid w:val="00FC056A"/>
    <w:rsid w:val="00FC05E7"/>
    <w:rsid w:val="00FC6D29"/>
    <w:rsid w:val="00FC797A"/>
    <w:rsid w:val="00FC7D7B"/>
    <w:rsid w:val="00FD2FD6"/>
    <w:rsid w:val="00FD3C06"/>
    <w:rsid w:val="00FD7D3A"/>
    <w:rsid w:val="00FE0EFB"/>
    <w:rsid w:val="00FE382E"/>
    <w:rsid w:val="00FE3BDD"/>
    <w:rsid w:val="00FE3C68"/>
    <w:rsid w:val="00FE58CD"/>
    <w:rsid w:val="00FE5C54"/>
    <w:rsid w:val="00FF0110"/>
    <w:rsid w:val="00FF09A2"/>
    <w:rsid w:val="00FF11E4"/>
    <w:rsid w:val="00FF4D43"/>
    <w:rsid w:val="00FF69B2"/>
    <w:rsid w:val="00FF7BA5"/>
    <w:rsid w:val="02EFCC42"/>
    <w:rsid w:val="03F6712C"/>
    <w:rsid w:val="05BF7E7C"/>
    <w:rsid w:val="05ED3A6A"/>
    <w:rsid w:val="069E47B3"/>
    <w:rsid w:val="075A92ED"/>
    <w:rsid w:val="076C4E5E"/>
    <w:rsid w:val="07CF6973"/>
    <w:rsid w:val="07E70D54"/>
    <w:rsid w:val="07FE1FC6"/>
    <w:rsid w:val="0872676C"/>
    <w:rsid w:val="0AFDF4D2"/>
    <w:rsid w:val="0B253397"/>
    <w:rsid w:val="0BF62890"/>
    <w:rsid w:val="0BFF7B07"/>
    <w:rsid w:val="0CBD52A2"/>
    <w:rsid w:val="0CF9959F"/>
    <w:rsid w:val="0D7907BD"/>
    <w:rsid w:val="0D79E904"/>
    <w:rsid w:val="0DD32066"/>
    <w:rsid w:val="0DEFE231"/>
    <w:rsid w:val="0DF52699"/>
    <w:rsid w:val="0DFE23DF"/>
    <w:rsid w:val="0E6E0A73"/>
    <w:rsid w:val="0EAD3CAB"/>
    <w:rsid w:val="0EFFA8B9"/>
    <w:rsid w:val="0F6FCEAE"/>
    <w:rsid w:val="0F7F9F2C"/>
    <w:rsid w:val="0FBDC1F6"/>
    <w:rsid w:val="0FDE5887"/>
    <w:rsid w:val="0FEE5231"/>
    <w:rsid w:val="0FEE9972"/>
    <w:rsid w:val="0FFAAFAF"/>
    <w:rsid w:val="0FFC65B0"/>
    <w:rsid w:val="0FFE1FE9"/>
    <w:rsid w:val="0FFF78E9"/>
    <w:rsid w:val="0FFF8C45"/>
    <w:rsid w:val="0FFFAAD7"/>
    <w:rsid w:val="11B6503A"/>
    <w:rsid w:val="12987F91"/>
    <w:rsid w:val="1313614D"/>
    <w:rsid w:val="13FA2580"/>
    <w:rsid w:val="14FFA5A9"/>
    <w:rsid w:val="1527ABC5"/>
    <w:rsid w:val="157BFD4A"/>
    <w:rsid w:val="157FE239"/>
    <w:rsid w:val="15DE95F9"/>
    <w:rsid w:val="15E946B5"/>
    <w:rsid w:val="15EE233F"/>
    <w:rsid w:val="15EEEF62"/>
    <w:rsid w:val="15FF4B3F"/>
    <w:rsid w:val="165D141B"/>
    <w:rsid w:val="16EA7F91"/>
    <w:rsid w:val="16FC0A0A"/>
    <w:rsid w:val="173F2347"/>
    <w:rsid w:val="175F86C9"/>
    <w:rsid w:val="177F141B"/>
    <w:rsid w:val="17ADFA6D"/>
    <w:rsid w:val="17D79DCD"/>
    <w:rsid w:val="17DECF79"/>
    <w:rsid w:val="17F7DEC0"/>
    <w:rsid w:val="17F9D011"/>
    <w:rsid w:val="182277FB"/>
    <w:rsid w:val="18AFC3C6"/>
    <w:rsid w:val="18C2220B"/>
    <w:rsid w:val="18FAAC4D"/>
    <w:rsid w:val="18FDD9B1"/>
    <w:rsid w:val="1974D0A5"/>
    <w:rsid w:val="19A713AE"/>
    <w:rsid w:val="1ABDFCDD"/>
    <w:rsid w:val="1AE12A68"/>
    <w:rsid w:val="1AEC9E00"/>
    <w:rsid w:val="1B2F6CD5"/>
    <w:rsid w:val="1B47BD2A"/>
    <w:rsid w:val="1B5D27A6"/>
    <w:rsid w:val="1B7F7EE9"/>
    <w:rsid w:val="1BCFD9C1"/>
    <w:rsid w:val="1BF6DC0E"/>
    <w:rsid w:val="1C7F448B"/>
    <w:rsid w:val="1CAF359E"/>
    <w:rsid w:val="1CBB1B38"/>
    <w:rsid w:val="1CF6DAA7"/>
    <w:rsid w:val="1CFE283A"/>
    <w:rsid w:val="1D2D033F"/>
    <w:rsid w:val="1D6D52BD"/>
    <w:rsid w:val="1D7FE767"/>
    <w:rsid w:val="1DBF1815"/>
    <w:rsid w:val="1DD6BBA8"/>
    <w:rsid w:val="1DFE0C4F"/>
    <w:rsid w:val="1E354804"/>
    <w:rsid w:val="1E5D3B5C"/>
    <w:rsid w:val="1E753550"/>
    <w:rsid w:val="1E9F48C3"/>
    <w:rsid w:val="1E9FE8E5"/>
    <w:rsid w:val="1EF33B7B"/>
    <w:rsid w:val="1EF5830A"/>
    <w:rsid w:val="1EF6D5A8"/>
    <w:rsid w:val="1EF795CA"/>
    <w:rsid w:val="1EFB39AB"/>
    <w:rsid w:val="1EFFC447"/>
    <w:rsid w:val="1F167F4F"/>
    <w:rsid w:val="1F2E64F9"/>
    <w:rsid w:val="1F3A4D0F"/>
    <w:rsid w:val="1F3BAADF"/>
    <w:rsid w:val="1F4E5776"/>
    <w:rsid w:val="1F5E39A3"/>
    <w:rsid w:val="1F6B775B"/>
    <w:rsid w:val="1F6FC4C0"/>
    <w:rsid w:val="1F773C13"/>
    <w:rsid w:val="1F7DC3AB"/>
    <w:rsid w:val="1F7EBA26"/>
    <w:rsid w:val="1F7FAF0F"/>
    <w:rsid w:val="1F9EFB7E"/>
    <w:rsid w:val="1FAAA022"/>
    <w:rsid w:val="1FAE89DD"/>
    <w:rsid w:val="1FAFF1CA"/>
    <w:rsid w:val="1FB2CDAD"/>
    <w:rsid w:val="1FB79B61"/>
    <w:rsid w:val="1FB7A12F"/>
    <w:rsid w:val="1FBA0EB3"/>
    <w:rsid w:val="1FBF73A4"/>
    <w:rsid w:val="1FBF865C"/>
    <w:rsid w:val="1FC9BE2F"/>
    <w:rsid w:val="1FCA2DBA"/>
    <w:rsid w:val="1FCF8612"/>
    <w:rsid w:val="1FDB997E"/>
    <w:rsid w:val="1FDE0F4B"/>
    <w:rsid w:val="1FDF1016"/>
    <w:rsid w:val="1FDF4D9F"/>
    <w:rsid w:val="1FE9CA30"/>
    <w:rsid w:val="1FED4028"/>
    <w:rsid w:val="1FEFEA21"/>
    <w:rsid w:val="1FF30FA1"/>
    <w:rsid w:val="1FF7400D"/>
    <w:rsid w:val="1FF762B0"/>
    <w:rsid w:val="1FF81083"/>
    <w:rsid w:val="1FFA73BF"/>
    <w:rsid w:val="1FFB10AE"/>
    <w:rsid w:val="1FFC868B"/>
    <w:rsid w:val="1FFDB9B1"/>
    <w:rsid w:val="1FFF8BC8"/>
    <w:rsid w:val="1FFFE061"/>
    <w:rsid w:val="1FFFFD4E"/>
    <w:rsid w:val="207917DE"/>
    <w:rsid w:val="20EF8F78"/>
    <w:rsid w:val="21CD260D"/>
    <w:rsid w:val="22F47D0E"/>
    <w:rsid w:val="235E21D1"/>
    <w:rsid w:val="23D77DFF"/>
    <w:rsid w:val="23E9C6BB"/>
    <w:rsid w:val="23F07D91"/>
    <w:rsid w:val="23F56C8F"/>
    <w:rsid w:val="23F7083E"/>
    <w:rsid w:val="23F7812E"/>
    <w:rsid w:val="23FE2076"/>
    <w:rsid w:val="2557E610"/>
    <w:rsid w:val="257DCA5F"/>
    <w:rsid w:val="25AF564A"/>
    <w:rsid w:val="25DA5E7C"/>
    <w:rsid w:val="25F58DFE"/>
    <w:rsid w:val="26C90E90"/>
    <w:rsid w:val="26F91D3B"/>
    <w:rsid w:val="26FB4ADD"/>
    <w:rsid w:val="26FBE989"/>
    <w:rsid w:val="26FE1805"/>
    <w:rsid w:val="2753CCEE"/>
    <w:rsid w:val="275E3965"/>
    <w:rsid w:val="2779CA38"/>
    <w:rsid w:val="277E7F10"/>
    <w:rsid w:val="277F418F"/>
    <w:rsid w:val="27932D9F"/>
    <w:rsid w:val="27AD192A"/>
    <w:rsid w:val="27B38B19"/>
    <w:rsid w:val="27D7007D"/>
    <w:rsid w:val="27DE51D3"/>
    <w:rsid w:val="27DF9CA1"/>
    <w:rsid w:val="27EBA7D3"/>
    <w:rsid w:val="27EFC6BF"/>
    <w:rsid w:val="27F1DD03"/>
    <w:rsid w:val="27FA892A"/>
    <w:rsid w:val="28EF51D3"/>
    <w:rsid w:val="293F820D"/>
    <w:rsid w:val="297B7A73"/>
    <w:rsid w:val="29FE0F91"/>
    <w:rsid w:val="2B7F7633"/>
    <w:rsid w:val="2B7F8CD5"/>
    <w:rsid w:val="2BAFDF9A"/>
    <w:rsid w:val="2BAFED7B"/>
    <w:rsid w:val="2BB1C544"/>
    <w:rsid w:val="2BCDEB0B"/>
    <w:rsid w:val="2BDE239D"/>
    <w:rsid w:val="2BFC1631"/>
    <w:rsid w:val="2BFCD707"/>
    <w:rsid w:val="2BFD1C84"/>
    <w:rsid w:val="2BFD372C"/>
    <w:rsid w:val="2BFF3E50"/>
    <w:rsid w:val="2BFFD0B1"/>
    <w:rsid w:val="2C7BCC56"/>
    <w:rsid w:val="2CEDBF5F"/>
    <w:rsid w:val="2D53D547"/>
    <w:rsid w:val="2D7D2AF0"/>
    <w:rsid w:val="2D95117D"/>
    <w:rsid w:val="2DBF8BB9"/>
    <w:rsid w:val="2DBF906E"/>
    <w:rsid w:val="2DDF015B"/>
    <w:rsid w:val="2DF42F7A"/>
    <w:rsid w:val="2DF76C77"/>
    <w:rsid w:val="2DF7B54A"/>
    <w:rsid w:val="2DFB24E8"/>
    <w:rsid w:val="2DFB2DF1"/>
    <w:rsid w:val="2DFEDF73"/>
    <w:rsid w:val="2DFF3854"/>
    <w:rsid w:val="2E3FB797"/>
    <w:rsid w:val="2E5A3F5D"/>
    <w:rsid w:val="2E5FC6B3"/>
    <w:rsid w:val="2E6FDF92"/>
    <w:rsid w:val="2EBFF4DE"/>
    <w:rsid w:val="2ED34780"/>
    <w:rsid w:val="2EE9F805"/>
    <w:rsid w:val="2EEB01B5"/>
    <w:rsid w:val="2EFBE166"/>
    <w:rsid w:val="2EFF2DCA"/>
    <w:rsid w:val="2EFF7270"/>
    <w:rsid w:val="2EFF75D9"/>
    <w:rsid w:val="2F2F1B5F"/>
    <w:rsid w:val="2F5EB2E6"/>
    <w:rsid w:val="2F6B08A7"/>
    <w:rsid w:val="2F6B8EE8"/>
    <w:rsid w:val="2F6EB03F"/>
    <w:rsid w:val="2F775359"/>
    <w:rsid w:val="2F778D23"/>
    <w:rsid w:val="2F7C7F89"/>
    <w:rsid w:val="2F7F0C34"/>
    <w:rsid w:val="2F8EA8FF"/>
    <w:rsid w:val="2FB7106C"/>
    <w:rsid w:val="2FBD9095"/>
    <w:rsid w:val="2FC5C5AE"/>
    <w:rsid w:val="2FD30FF3"/>
    <w:rsid w:val="2FD750C2"/>
    <w:rsid w:val="2FD92B0C"/>
    <w:rsid w:val="2FDF610B"/>
    <w:rsid w:val="2FE9C5AA"/>
    <w:rsid w:val="2FEE22D6"/>
    <w:rsid w:val="2FEF9A70"/>
    <w:rsid w:val="2FEFB05B"/>
    <w:rsid w:val="2FEFD713"/>
    <w:rsid w:val="2FF3D3C8"/>
    <w:rsid w:val="2FF7190B"/>
    <w:rsid w:val="2FF7CCD2"/>
    <w:rsid w:val="2FF9C7E7"/>
    <w:rsid w:val="2FFB2542"/>
    <w:rsid w:val="2FFB3661"/>
    <w:rsid w:val="2FFB749A"/>
    <w:rsid w:val="2FFB8D9C"/>
    <w:rsid w:val="2FFBA831"/>
    <w:rsid w:val="2FFD5B6C"/>
    <w:rsid w:val="2FFF1D2B"/>
    <w:rsid w:val="2FFF2995"/>
    <w:rsid w:val="2FFF3007"/>
    <w:rsid w:val="2FFF89F4"/>
    <w:rsid w:val="2FFF8E73"/>
    <w:rsid w:val="2FFFD2B4"/>
    <w:rsid w:val="31FFB298"/>
    <w:rsid w:val="32765B0B"/>
    <w:rsid w:val="329DF4B7"/>
    <w:rsid w:val="32F7C3E9"/>
    <w:rsid w:val="32FF19AB"/>
    <w:rsid w:val="332F55EC"/>
    <w:rsid w:val="333F2D87"/>
    <w:rsid w:val="333F4915"/>
    <w:rsid w:val="337F1165"/>
    <w:rsid w:val="337F1EEC"/>
    <w:rsid w:val="338E6CB2"/>
    <w:rsid w:val="3392509C"/>
    <w:rsid w:val="33AE89ED"/>
    <w:rsid w:val="33DD4082"/>
    <w:rsid w:val="33F77A63"/>
    <w:rsid w:val="33F77E2E"/>
    <w:rsid w:val="33FB0620"/>
    <w:rsid w:val="33FD34BF"/>
    <w:rsid w:val="347F1349"/>
    <w:rsid w:val="34B75BE9"/>
    <w:rsid w:val="34E3BFCD"/>
    <w:rsid w:val="34EB271A"/>
    <w:rsid w:val="34FBDF6C"/>
    <w:rsid w:val="354ED8C3"/>
    <w:rsid w:val="35A540A1"/>
    <w:rsid w:val="35AF01C9"/>
    <w:rsid w:val="35BD1BD8"/>
    <w:rsid w:val="35BDC27B"/>
    <w:rsid w:val="35D4632D"/>
    <w:rsid w:val="35DDA9B6"/>
    <w:rsid w:val="35DFF025"/>
    <w:rsid w:val="35EB7A8A"/>
    <w:rsid w:val="35FFBB18"/>
    <w:rsid w:val="36080A70"/>
    <w:rsid w:val="366E1D4B"/>
    <w:rsid w:val="367B3AEF"/>
    <w:rsid w:val="36DD751A"/>
    <w:rsid w:val="36DF1A08"/>
    <w:rsid w:val="36EFD824"/>
    <w:rsid w:val="36FF84DA"/>
    <w:rsid w:val="36FFBAF1"/>
    <w:rsid w:val="371A8AB8"/>
    <w:rsid w:val="374CC20A"/>
    <w:rsid w:val="375F4131"/>
    <w:rsid w:val="375FBAF1"/>
    <w:rsid w:val="377FE176"/>
    <w:rsid w:val="378D2D3D"/>
    <w:rsid w:val="37B60E2B"/>
    <w:rsid w:val="37BB20A5"/>
    <w:rsid w:val="37BC1BA9"/>
    <w:rsid w:val="37BEF71F"/>
    <w:rsid w:val="37DB6C70"/>
    <w:rsid w:val="37E1C7F6"/>
    <w:rsid w:val="37E90E07"/>
    <w:rsid w:val="37EDFB82"/>
    <w:rsid w:val="37EE94DC"/>
    <w:rsid w:val="37EF48D7"/>
    <w:rsid w:val="37EFCC32"/>
    <w:rsid w:val="37F7380A"/>
    <w:rsid w:val="37F77B13"/>
    <w:rsid w:val="37F96BCC"/>
    <w:rsid w:val="37FD3540"/>
    <w:rsid w:val="37FD8515"/>
    <w:rsid w:val="37FE4FAE"/>
    <w:rsid w:val="37FE6302"/>
    <w:rsid w:val="37FE9B2F"/>
    <w:rsid w:val="37FF5D7B"/>
    <w:rsid w:val="37FF7304"/>
    <w:rsid w:val="37FFA946"/>
    <w:rsid w:val="37FFB6DC"/>
    <w:rsid w:val="37FFD78F"/>
    <w:rsid w:val="37FFF083"/>
    <w:rsid w:val="39073185"/>
    <w:rsid w:val="393A1498"/>
    <w:rsid w:val="393B16BE"/>
    <w:rsid w:val="39575C3F"/>
    <w:rsid w:val="396E6654"/>
    <w:rsid w:val="397E01D8"/>
    <w:rsid w:val="39B7869F"/>
    <w:rsid w:val="39CE5F5E"/>
    <w:rsid w:val="39D6DADE"/>
    <w:rsid w:val="39DE1D53"/>
    <w:rsid w:val="39F9CC71"/>
    <w:rsid w:val="39FA2E4A"/>
    <w:rsid w:val="39FD2F9D"/>
    <w:rsid w:val="39FF10BA"/>
    <w:rsid w:val="3A75B682"/>
    <w:rsid w:val="3A77BB69"/>
    <w:rsid w:val="3AA2CD63"/>
    <w:rsid w:val="3ABFD7D2"/>
    <w:rsid w:val="3ACD3A8D"/>
    <w:rsid w:val="3AED4F8F"/>
    <w:rsid w:val="3AF7250B"/>
    <w:rsid w:val="3AFF1FE2"/>
    <w:rsid w:val="3B0FDAB3"/>
    <w:rsid w:val="3B3D2C7A"/>
    <w:rsid w:val="3B4F307F"/>
    <w:rsid w:val="3B738142"/>
    <w:rsid w:val="3B779AB6"/>
    <w:rsid w:val="3B7E532B"/>
    <w:rsid w:val="3B7E7656"/>
    <w:rsid w:val="3B9FF3D1"/>
    <w:rsid w:val="3BAC0ED6"/>
    <w:rsid w:val="3BAF1E8B"/>
    <w:rsid w:val="3BBF4319"/>
    <w:rsid w:val="3BC7A896"/>
    <w:rsid w:val="3BCD4478"/>
    <w:rsid w:val="3BCDE264"/>
    <w:rsid w:val="3BCDF238"/>
    <w:rsid w:val="3BDD2121"/>
    <w:rsid w:val="3BDF37CB"/>
    <w:rsid w:val="3BE9A3DD"/>
    <w:rsid w:val="3BEF1133"/>
    <w:rsid w:val="3BF3C2D9"/>
    <w:rsid w:val="3BF5F24B"/>
    <w:rsid w:val="3BF6A96C"/>
    <w:rsid w:val="3BF779C0"/>
    <w:rsid w:val="3BF9AF69"/>
    <w:rsid w:val="3BF9BEBC"/>
    <w:rsid w:val="3BFC0D7B"/>
    <w:rsid w:val="3BFD46FF"/>
    <w:rsid w:val="3BFFA2F0"/>
    <w:rsid w:val="3BFFE4E0"/>
    <w:rsid w:val="3BFFFB8D"/>
    <w:rsid w:val="3C39B1D9"/>
    <w:rsid w:val="3C5FB9E4"/>
    <w:rsid w:val="3C785B70"/>
    <w:rsid w:val="3C9B42D2"/>
    <w:rsid w:val="3CBF1E5C"/>
    <w:rsid w:val="3CED4392"/>
    <w:rsid w:val="3CEFB103"/>
    <w:rsid w:val="3CEFFF83"/>
    <w:rsid w:val="3CF30AB2"/>
    <w:rsid w:val="3CF720F2"/>
    <w:rsid w:val="3CF7AD20"/>
    <w:rsid w:val="3CFB9BA0"/>
    <w:rsid w:val="3CFBAF1B"/>
    <w:rsid w:val="3CFD5EA3"/>
    <w:rsid w:val="3CFE19AB"/>
    <w:rsid w:val="3D1D0924"/>
    <w:rsid w:val="3D2E867C"/>
    <w:rsid w:val="3D3F2A68"/>
    <w:rsid w:val="3D3FB585"/>
    <w:rsid w:val="3D44CBF1"/>
    <w:rsid w:val="3D6F7FDB"/>
    <w:rsid w:val="3D7624B9"/>
    <w:rsid w:val="3D7B7E03"/>
    <w:rsid w:val="3D7E780B"/>
    <w:rsid w:val="3D7FDF50"/>
    <w:rsid w:val="3D973994"/>
    <w:rsid w:val="3D9E3F94"/>
    <w:rsid w:val="3DADFEE8"/>
    <w:rsid w:val="3DB5A397"/>
    <w:rsid w:val="3DBE5512"/>
    <w:rsid w:val="3DBE7157"/>
    <w:rsid w:val="3DCF8F5D"/>
    <w:rsid w:val="3DDDC36C"/>
    <w:rsid w:val="3DDF17BF"/>
    <w:rsid w:val="3DDF3D24"/>
    <w:rsid w:val="3DE5D266"/>
    <w:rsid w:val="3DE73C4E"/>
    <w:rsid w:val="3DED3E3D"/>
    <w:rsid w:val="3DED6A4E"/>
    <w:rsid w:val="3DEF5CB7"/>
    <w:rsid w:val="3DEF926C"/>
    <w:rsid w:val="3DFBA202"/>
    <w:rsid w:val="3DFCC26B"/>
    <w:rsid w:val="3DFD29A5"/>
    <w:rsid w:val="3DFD38B2"/>
    <w:rsid w:val="3DFF1C78"/>
    <w:rsid w:val="3DFF6180"/>
    <w:rsid w:val="3DFF7730"/>
    <w:rsid w:val="3DFFD340"/>
    <w:rsid w:val="3E17CCB7"/>
    <w:rsid w:val="3E3F214C"/>
    <w:rsid w:val="3E7488D0"/>
    <w:rsid w:val="3E7FA2C8"/>
    <w:rsid w:val="3E7FCFF2"/>
    <w:rsid w:val="3E8E8C59"/>
    <w:rsid w:val="3EAEDB3B"/>
    <w:rsid w:val="3EAF8D4A"/>
    <w:rsid w:val="3EAFE153"/>
    <w:rsid w:val="3EBAC69F"/>
    <w:rsid w:val="3EBF374B"/>
    <w:rsid w:val="3ECB8312"/>
    <w:rsid w:val="3ED0C3BA"/>
    <w:rsid w:val="3ED4C923"/>
    <w:rsid w:val="3EEBAB39"/>
    <w:rsid w:val="3EEECEA3"/>
    <w:rsid w:val="3EF5B24E"/>
    <w:rsid w:val="3EF6E532"/>
    <w:rsid w:val="3EF72FB5"/>
    <w:rsid w:val="3EF74151"/>
    <w:rsid w:val="3EF756EA"/>
    <w:rsid w:val="3EF7775F"/>
    <w:rsid w:val="3EFB06A0"/>
    <w:rsid w:val="3EFBA44A"/>
    <w:rsid w:val="3EFBC910"/>
    <w:rsid w:val="3EFBD84B"/>
    <w:rsid w:val="3EFD00CF"/>
    <w:rsid w:val="3EFD5E70"/>
    <w:rsid w:val="3EFFADEF"/>
    <w:rsid w:val="3EFFE7DC"/>
    <w:rsid w:val="3F1E9439"/>
    <w:rsid w:val="3F1F22A0"/>
    <w:rsid w:val="3F1FEE0F"/>
    <w:rsid w:val="3F2BD51C"/>
    <w:rsid w:val="3F33D7BB"/>
    <w:rsid w:val="3F375D5F"/>
    <w:rsid w:val="3F3E70CF"/>
    <w:rsid w:val="3F3F2CBC"/>
    <w:rsid w:val="3F3F2D16"/>
    <w:rsid w:val="3F3F2E8C"/>
    <w:rsid w:val="3F3F9CFE"/>
    <w:rsid w:val="3F478BC4"/>
    <w:rsid w:val="3F4E6993"/>
    <w:rsid w:val="3F544736"/>
    <w:rsid w:val="3F5582EF"/>
    <w:rsid w:val="3F56BED7"/>
    <w:rsid w:val="3F5FCCE6"/>
    <w:rsid w:val="3F5FF1D6"/>
    <w:rsid w:val="3F5FFF59"/>
    <w:rsid w:val="3F664122"/>
    <w:rsid w:val="3F6B0E5A"/>
    <w:rsid w:val="3F6F8F9B"/>
    <w:rsid w:val="3F71B6FF"/>
    <w:rsid w:val="3F7B49AD"/>
    <w:rsid w:val="3F7CEBD2"/>
    <w:rsid w:val="3F7D2774"/>
    <w:rsid w:val="3F7D9F43"/>
    <w:rsid w:val="3F7E2D2E"/>
    <w:rsid w:val="3F7EC101"/>
    <w:rsid w:val="3F7F3903"/>
    <w:rsid w:val="3F7F4103"/>
    <w:rsid w:val="3F7F4F9A"/>
    <w:rsid w:val="3F7F7880"/>
    <w:rsid w:val="3F7FA990"/>
    <w:rsid w:val="3F7FC0B7"/>
    <w:rsid w:val="3F7FD585"/>
    <w:rsid w:val="3F7FEF8D"/>
    <w:rsid w:val="3F7FF53F"/>
    <w:rsid w:val="3F7FF775"/>
    <w:rsid w:val="3FA54403"/>
    <w:rsid w:val="3FAA3A5B"/>
    <w:rsid w:val="3FAE73DF"/>
    <w:rsid w:val="3FAF70A7"/>
    <w:rsid w:val="3FB4A7C7"/>
    <w:rsid w:val="3FB56461"/>
    <w:rsid w:val="3FB7B22E"/>
    <w:rsid w:val="3FB7D948"/>
    <w:rsid w:val="3FBA4DA7"/>
    <w:rsid w:val="3FBB54DB"/>
    <w:rsid w:val="3FBBA8A5"/>
    <w:rsid w:val="3FBC2A06"/>
    <w:rsid w:val="3FBC394A"/>
    <w:rsid w:val="3FBD973D"/>
    <w:rsid w:val="3FBE0C11"/>
    <w:rsid w:val="3FBE1BB9"/>
    <w:rsid w:val="3FBF18B5"/>
    <w:rsid w:val="3FBF7F2C"/>
    <w:rsid w:val="3FBFEDCD"/>
    <w:rsid w:val="3FC19223"/>
    <w:rsid w:val="3FCBB67E"/>
    <w:rsid w:val="3FCD1F3E"/>
    <w:rsid w:val="3FCF6F78"/>
    <w:rsid w:val="3FCFA24C"/>
    <w:rsid w:val="3FCFA25B"/>
    <w:rsid w:val="3FD5A68C"/>
    <w:rsid w:val="3FD6BD59"/>
    <w:rsid w:val="3FD726F7"/>
    <w:rsid w:val="3FDDE8A3"/>
    <w:rsid w:val="3FDDFB48"/>
    <w:rsid w:val="3FDF0E00"/>
    <w:rsid w:val="3FDF1097"/>
    <w:rsid w:val="3FDF434C"/>
    <w:rsid w:val="3FDF63BD"/>
    <w:rsid w:val="3FDFA77A"/>
    <w:rsid w:val="3FDFC47E"/>
    <w:rsid w:val="3FDFF612"/>
    <w:rsid w:val="3FE1C7A1"/>
    <w:rsid w:val="3FE680DC"/>
    <w:rsid w:val="3FE71A76"/>
    <w:rsid w:val="3FEB1EB1"/>
    <w:rsid w:val="3FEBC394"/>
    <w:rsid w:val="3FEDBB6E"/>
    <w:rsid w:val="3FEE4125"/>
    <w:rsid w:val="3FEE9523"/>
    <w:rsid w:val="3FEEA1D3"/>
    <w:rsid w:val="3FEF0CFE"/>
    <w:rsid w:val="3FEF2353"/>
    <w:rsid w:val="3FEF8EBD"/>
    <w:rsid w:val="3FEF8ED8"/>
    <w:rsid w:val="3FF3DE95"/>
    <w:rsid w:val="3FF73586"/>
    <w:rsid w:val="3FF76C64"/>
    <w:rsid w:val="3FF776E6"/>
    <w:rsid w:val="3FF7D1CA"/>
    <w:rsid w:val="3FF9F3AE"/>
    <w:rsid w:val="3FFA0594"/>
    <w:rsid w:val="3FFA0C3B"/>
    <w:rsid w:val="3FFAEBA3"/>
    <w:rsid w:val="3FFB5952"/>
    <w:rsid w:val="3FFBAB83"/>
    <w:rsid w:val="3FFBC665"/>
    <w:rsid w:val="3FFBD6DC"/>
    <w:rsid w:val="3FFC0C09"/>
    <w:rsid w:val="3FFC3577"/>
    <w:rsid w:val="3FFC44F1"/>
    <w:rsid w:val="3FFC7CBC"/>
    <w:rsid w:val="3FFCF4BF"/>
    <w:rsid w:val="3FFD7A9A"/>
    <w:rsid w:val="3FFDBD9B"/>
    <w:rsid w:val="3FFE096E"/>
    <w:rsid w:val="3FFE42DA"/>
    <w:rsid w:val="3FFE6392"/>
    <w:rsid w:val="3FFE6664"/>
    <w:rsid w:val="3FFE8210"/>
    <w:rsid w:val="3FFEEF6A"/>
    <w:rsid w:val="3FFF14A0"/>
    <w:rsid w:val="3FFF2343"/>
    <w:rsid w:val="3FFF3083"/>
    <w:rsid w:val="3FFF35D1"/>
    <w:rsid w:val="3FFF42DB"/>
    <w:rsid w:val="3FFF4AB7"/>
    <w:rsid w:val="3FFF51DB"/>
    <w:rsid w:val="3FFF665C"/>
    <w:rsid w:val="3FFF8673"/>
    <w:rsid w:val="406FD90A"/>
    <w:rsid w:val="409448BA"/>
    <w:rsid w:val="41B72D51"/>
    <w:rsid w:val="41FF872F"/>
    <w:rsid w:val="42639541"/>
    <w:rsid w:val="42B736A0"/>
    <w:rsid w:val="43AF0928"/>
    <w:rsid w:val="43B6D4BB"/>
    <w:rsid w:val="43CF293C"/>
    <w:rsid w:val="43F6197F"/>
    <w:rsid w:val="43F659A7"/>
    <w:rsid w:val="447B796D"/>
    <w:rsid w:val="457E88DB"/>
    <w:rsid w:val="45BF3FEE"/>
    <w:rsid w:val="45BF5F3F"/>
    <w:rsid w:val="45DF12FF"/>
    <w:rsid w:val="45FFC405"/>
    <w:rsid w:val="460FDB28"/>
    <w:rsid w:val="46C726F6"/>
    <w:rsid w:val="46D7AD01"/>
    <w:rsid w:val="46FFFD0F"/>
    <w:rsid w:val="4733AD05"/>
    <w:rsid w:val="477A5DD1"/>
    <w:rsid w:val="47BFAA86"/>
    <w:rsid w:val="47D300AF"/>
    <w:rsid w:val="47D62CB8"/>
    <w:rsid w:val="47FF620D"/>
    <w:rsid w:val="48D424DC"/>
    <w:rsid w:val="48E5E1D3"/>
    <w:rsid w:val="48EFFC74"/>
    <w:rsid w:val="497F9EBC"/>
    <w:rsid w:val="49BFAB0D"/>
    <w:rsid w:val="4A6F1022"/>
    <w:rsid w:val="4A6FF0A1"/>
    <w:rsid w:val="4ADDA006"/>
    <w:rsid w:val="4ADF6B11"/>
    <w:rsid w:val="4AFBA43F"/>
    <w:rsid w:val="4AFFA623"/>
    <w:rsid w:val="4B1B0797"/>
    <w:rsid w:val="4B775766"/>
    <w:rsid w:val="4B7BAFE2"/>
    <w:rsid w:val="4BD55094"/>
    <w:rsid w:val="4BDC0CA8"/>
    <w:rsid w:val="4BFE2E5E"/>
    <w:rsid w:val="4BFFCF0C"/>
    <w:rsid w:val="4C3F3B11"/>
    <w:rsid w:val="4C6AC2A9"/>
    <w:rsid w:val="4C6BCAFF"/>
    <w:rsid w:val="4D575C62"/>
    <w:rsid w:val="4D576416"/>
    <w:rsid w:val="4D764A98"/>
    <w:rsid w:val="4D7695BB"/>
    <w:rsid w:val="4DAF407B"/>
    <w:rsid w:val="4DBF02C9"/>
    <w:rsid w:val="4DE19D26"/>
    <w:rsid w:val="4DFB875D"/>
    <w:rsid w:val="4DFD74B9"/>
    <w:rsid w:val="4E6CCF84"/>
    <w:rsid w:val="4E791A89"/>
    <w:rsid w:val="4E7F5181"/>
    <w:rsid w:val="4E7FF616"/>
    <w:rsid w:val="4EBF6E02"/>
    <w:rsid w:val="4ECEFB37"/>
    <w:rsid w:val="4EEB9A1E"/>
    <w:rsid w:val="4EFBD11B"/>
    <w:rsid w:val="4EFE4E38"/>
    <w:rsid w:val="4EFFA051"/>
    <w:rsid w:val="4F3775A2"/>
    <w:rsid w:val="4F5910CA"/>
    <w:rsid w:val="4F69C013"/>
    <w:rsid w:val="4F76DC15"/>
    <w:rsid w:val="4F7B72C1"/>
    <w:rsid w:val="4F7DC1EA"/>
    <w:rsid w:val="4F9E0757"/>
    <w:rsid w:val="4FA71D99"/>
    <w:rsid w:val="4FA72C48"/>
    <w:rsid w:val="4FAB80DC"/>
    <w:rsid w:val="4FB54DB7"/>
    <w:rsid w:val="4FB9FD37"/>
    <w:rsid w:val="4FBBD800"/>
    <w:rsid w:val="4FBD202C"/>
    <w:rsid w:val="4FC70CB9"/>
    <w:rsid w:val="4FD60CA0"/>
    <w:rsid w:val="4FDF6E29"/>
    <w:rsid w:val="4FDF991D"/>
    <w:rsid w:val="4FDF9C11"/>
    <w:rsid w:val="4FDFAB7B"/>
    <w:rsid w:val="4FE9FBD8"/>
    <w:rsid w:val="4FEA3DA8"/>
    <w:rsid w:val="4FED2CC9"/>
    <w:rsid w:val="4FEE9C77"/>
    <w:rsid w:val="4FEF85AC"/>
    <w:rsid w:val="4FEF905B"/>
    <w:rsid w:val="4FEF9598"/>
    <w:rsid w:val="4FF7D523"/>
    <w:rsid w:val="4FF83360"/>
    <w:rsid w:val="4FF9766A"/>
    <w:rsid w:val="4FFA1AA5"/>
    <w:rsid w:val="4FFB0C5B"/>
    <w:rsid w:val="4FFC4C83"/>
    <w:rsid w:val="4FFE454B"/>
    <w:rsid w:val="4FFEDB7A"/>
    <w:rsid w:val="4FFF3AA1"/>
    <w:rsid w:val="4FFF438E"/>
    <w:rsid w:val="4FFF5803"/>
    <w:rsid w:val="4FFF7D34"/>
    <w:rsid w:val="4FFF8F39"/>
    <w:rsid w:val="4FFFB096"/>
    <w:rsid w:val="4FFFB45D"/>
    <w:rsid w:val="4FFFBA7C"/>
    <w:rsid w:val="507B79DA"/>
    <w:rsid w:val="50CEAD72"/>
    <w:rsid w:val="511E910A"/>
    <w:rsid w:val="51EE855A"/>
    <w:rsid w:val="51F86481"/>
    <w:rsid w:val="537AD630"/>
    <w:rsid w:val="53BFBDCA"/>
    <w:rsid w:val="53DBB9D5"/>
    <w:rsid w:val="53DEAB38"/>
    <w:rsid w:val="53EB2B85"/>
    <w:rsid w:val="53F3439E"/>
    <w:rsid w:val="53F76BAC"/>
    <w:rsid w:val="53FE2F05"/>
    <w:rsid w:val="5467173F"/>
    <w:rsid w:val="54FFFD43"/>
    <w:rsid w:val="555FF71C"/>
    <w:rsid w:val="557F1195"/>
    <w:rsid w:val="5599A0AB"/>
    <w:rsid w:val="55A3DC31"/>
    <w:rsid w:val="55A50399"/>
    <w:rsid w:val="55BFA176"/>
    <w:rsid w:val="55D762EB"/>
    <w:rsid w:val="55F787DB"/>
    <w:rsid w:val="55FFC0B6"/>
    <w:rsid w:val="563DE381"/>
    <w:rsid w:val="563EC58F"/>
    <w:rsid w:val="567FF8AC"/>
    <w:rsid w:val="56B5BBBC"/>
    <w:rsid w:val="56BC671B"/>
    <w:rsid w:val="56BD690D"/>
    <w:rsid w:val="56BEA371"/>
    <w:rsid w:val="56BF1CB3"/>
    <w:rsid w:val="56BF46DF"/>
    <w:rsid w:val="56BF489D"/>
    <w:rsid w:val="56BF6993"/>
    <w:rsid w:val="56BF73C8"/>
    <w:rsid w:val="56BF7F5E"/>
    <w:rsid w:val="56E71AA5"/>
    <w:rsid w:val="56F19E0F"/>
    <w:rsid w:val="56F3BE94"/>
    <w:rsid w:val="56F502ED"/>
    <w:rsid w:val="56FBE2E5"/>
    <w:rsid w:val="56FF7D1A"/>
    <w:rsid w:val="56FFB259"/>
    <w:rsid w:val="56FFCFAB"/>
    <w:rsid w:val="573214D2"/>
    <w:rsid w:val="573FE5CE"/>
    <w:rsid w:val="576E52DD"/>
    <w:rsid w:val="57791A14"/>
    <w:rsid w:val="577F36FC"/>
    <w:rsid w:val="579607E1"/>
    <w:rsid w:val="579D0FA2"/>
    <w:rsid w:val="57A76487"/>
    <w:rsid w:val="57B7891F"/>
    <w:rsid w:val="57BF0160"/>
    <w:rsid w:val="57BF17F3"/>
    <w:rsid w:val="57C3E379"/>
    <w:rsid w:val="57C643AA"/>
    <w:rsid w:val="57D69ED6"/>
    <w:rsid w:val="57D79260"/>
    <w:rsid w:val="57DEDDC3"/>
    <w:rsid w:val="57DEDE81"/>
    <w:rsid w:val="57DFE57F"/>
    <w:rsid w:val="57E52A50"/>
    <w:rsid w:val="57E79131"/>
    <w:rsid w:val="57EAAF94"/>
    <w:rsid w:val="57EF5AE7"/>
    <w:rsid w:val="57EF97F1"/>
    <w:rsid w:val="57EFB9C9"/>
    <w:rsid w:val="57EFD341"/>
    <w:rsid w:val="57F48C87"/>
    <w:rsid w:val="57F684F6"/>
    <w:rsid w:val="57F7B67F"/>
    <w:rsid w:val="57F9B432"/>
    <w:rsid w:val="57FB309C"/>
    <w:rsid w:val="57FB7630"/>
    <w:rsid w:val="57FBCE54"/>
    <w:rsid w:val="57FD1D01"/>
    <w:rsid w:val="57FD4A69"/>
    <w:rsid w:val="57FDDE0D"/>
    <w:rsid w:val="57FDFD3F"/>
    <w:rsid w:val="57FE08FD"/>
    <w:rsid w:val="57FEF8D7"/>
    <w:rsid w:val="57FFC08C"/>
    <w:rsid w:val="57FFE898"/>
    <w:rsid w:val="57FFF7BE"/>
    <w:rsid w:val="585D4B15"/>
    <w:rsid w:val="58B7BBA9"/>
    <w:rsid w:val="58BA1631"/>
    <w:rsid w:val="58FD4566"/>
    <w:rsid w:val="590D823B"/>
    <w:rsid w:val="5937C710"/>
    <w:rsid w:val="593CBFC8"/>
    <w:rsid w:val="596FA181"/>
    <w:rsid w:val="59749A9F"/>
    <w:rsid w:val="59759172"/>
    <w:rsid w:val="597ACF37"/>
    <w:rsid w:val="599E16BE"/>
    <w:rsid w:val="59CBB1F5"/>
    <w:rsid w:val="59DF8367"/>
    <w:rsid w:val="59EDF70C"/>
    <w:rsid w:val="59FBB8DE"/>
    <w:rsid w:val="59FD1289"/>
    <w:rsid w:val="59FF05C7"/>
    <w:rsid w:val="59FF3225"/>
    <w:rsid w:val="59FF3962"/>
    <w:rsid w:val="59FFD575"/>
    <w:rsid w:val="5A61CEA7"/>
    <w:rsid w:val="5AE85825"/>
    <w:rsid w:val="5B394C38"/>
    <w:rsid w:val="5B3D733E"/>
    <w:rsid w:val="5B3F89F5"/>
    <w:rsid w:val="5B4FD1F1"/>
    <w:rsid w:val="5B5B4BA1"/>
    <w:rsid w:val="5B5EA7AD"/>
    <w:rsid w:val="5B677971"/>
    <w:rsid w:val="5B7BC7D8"/>
    <w:rsid w:val="5B7F954A"/>
    <w:rsid w:val="5B7FF43B"/>
    <w:rsid w:val="5B9B245D"/>
    <w:rsid w:val="5BA33071"/>
    <w:rsid w:val="5BAF9A48"/>
    <w:rsid w:val="5BB23A5B"/>
    <w:rsid w:val="5BB58C7C"/>
    <w:rsid w:val="5BBBF18F"/>
    <w:rsid w:val="5BC78E99"/>
    <w:rsid w:val="5BD21E4F"/>
    <w:rsid w:val="5BDD47FC"/>
    <w:rsid w:val="5BDF7661"/>
    <w:rsid w:val="5BE73A2C"/>
    <w:rsid w:val="5BE7B5D2"/>
    <w:rsid w:val="5BE88A37"/>
    <w:rsid w:val="5BEA4A5D"/>
    <w:rsid w:val="5BEF76BF"/>
    <w:rsid w:val="5BEF9BBC"/>
    <w:rsid w:val="5BF36FC9"/>
    <w:rsid w:val="5BF3D3B6"/>
    <w:rsid w:val="5BF41F98"/>
    <w:rsid w:val="5BF5246B"/>
    <w:rsid w:val="5BF63851"/>
    <w:rsid w:val="5BF9DB81"/>
    <w:rsid w:val="5BFA1E8B"/>
    <w:rsid w:val="5BFB2881"/>
    <w:rsid w:val="5BFC13CD"/>
    <w:rsid w:val="5BFD3D14"/>
    <w:rsid w:val="5BFD5980"/>
    <w:rsid w:val="5BFDD958"/>
    <w:rsid w:val="5BFF1369"/>
    <w:rsid w:val="5BFF2C8D"/>
    <w:rsid w:val="5BFF31DA"/>
    <w:rsid w:val="5BFFE522"/>
    <w:rsid w:val="5C3953B0"/>
    <w:rsid w:val="5C4108BD"/>
    <w:rsid w:val="5C5F27F5"/>
    <w:rsid w:val="5C6A4834"/>
    <w:rsid w:val="5CBB04AA"/>
    <w:rsid w:val="5CD4157B"/>
    <w:rsid w:val="5CE729AA"/>
    <w:rsid w:val="5CE7F397"/>
    <w:rsid w:val="5CECA96C"/>
    <w:rsid w:val="5CED7AF0"/>
    <w:rsid w:val="5CF44B4A"/>
    <w:rsid w:val="5CFE678D"/>
    <w:rsid w:val="5CFF934F"/>
    <w:rsid w:val="5D5697AE"/>
    <w:rsid w:val="5D5E59F1"/>
    <w:rsid w:val="5D6683E1"/>
    <w:rsid w:val="5D6F2C9E"/>
    <w:rsid w:val="5D6FE037"/>
    <w:rsid w:val="5D7A6095"/>
    <w:rsid w:val="5D7CD5B4"/>
    <w:rsid w:val="5D7D38E5"/>
    <w:rsid w:val="5D7E144F"/>
    <w:rsid w:val="5D7F120E"/>
    <w:rsid w:val="5D7F2A29"/>
    <w:rsid w:val="5D8C6442"/>
    <w:rsid w:val="5D8FB87A"/>
    <w:rsid w:val="5D9F72F8"/>
    <w:rsid w:val="5DBEA45B"/>
    <w:rsid w:val="5DBFF749"/>
    <w:rsid w:val="5DCAD190"/>
    <w:rsid w:val="5DCDE71C"/>
    <w:rsid w:val="5DCF64E6"/>
    <w:rsid w:val="5DCF7AA2"/>
    <w:rsid w:val="5DD7BA9F"/>
    <w:rsid w:val="5DDD5DEB"/>
    <w:rsid w:val="5DDF57C1"/>
    <w:rsid w:val="5DDF9305"/>
    <w:rsid w:val="5DDFA68B"/>
    <w:rsid w:val="5DE7422E"/>
    <w:rsid w:val="5DE749B2"/>
    <w:rsid w:val="5DF46C65"/>
    <w:rsid w:val="5DF68BBD"/>
    <w:rsid w:val="5DF7D8A1"/>
    <w:rsid w:val="5DFD5B97"/>
    <w:rsid w:val="5DFE44ED"/>
    <w:rsid w:val="5DFEC234"/>
    <w:rsid w:val="5DFF6FB3"/>
    <w:rsid w:val="5DFF72E5"/>
    <w:rsid w:val="5E2D5EDE"/>
    <w:rsid w:val="5E6DCDD5"/>
    <w:rsid w:val="5E6E5913"/>
    <w:rsid w:val="5E776785"/>
    <w:rsid w:val="5E77D99B"/>
    <w:rsid w:val="5E7DF228"/>
    <w:rsid w:val="5E7F6ED3"/>
    <w:rsid w:val="5E7F7B2B"/>
    <w:rsid w:val="5E86661D"/>
    <w:rsid w:val="5E89C8C1"/>
    <w:rsid w:val="5EAA4F0E"/>
    <w:rsid w:val="5EAAB4D2"/>
    <w:rsid w:val="5EB5F340"/>
    <w:rsid w:val="5EBFBDD6"/>
    <w:rsid w:val="5ECAD316"/>
    <w:rsid w:val="5ECEDD74"/>
    <w:rsid w:val="5EDB1ABF"/>
    <w:rsid w:val="5EDBCF3E"/>
    <w:rsid w:val="5EDE39DB"/>
    <w:rsid w:val="5EDFFCD2"/>
    <w:rsid w:val="5EEB548E"/>
    <w:rsid w:val="5EF5FC0A"/>
    <w:rsid w:val="5EF7062B"/>
    <w:rsid w:val="5EF76825"/>
    <w:rsid w:val="5EF776EF"/>
    <w:rsid w:val="5EF788B8"/>
    <w:rsid w:val="5EFB686B"/>
    <w:rsid w:val="5EFB8ED1"/>
    <w:rsid w:val="5EFDCFC8"/>
    <w:rsid w:val="5EFE0A58"/>
    <w:rsid w:val="5EFF30A3"/>
    <w:rsid w:val="5EFF501A"/>
    <w:rsid w:val="5F0B79AD"/>
    <w:rsid w:val="5F1B44AF"/>
    <w:rsid w:val="5F31279F"/>
    <w:rsid w:val="5F3F95EE"/>
    <w:rsid w:val="5F3FE447"/>
    <w:rsid w:val="5F42D682"/>
    <w:rsid w:val="5F4E0BBF"/>
    <w:rsid w:val="5F4F3A05"/>
    <w:rsid w:val="5F56C286"/>
    <w:rsid w:val="5F5FAFC7"/>
    <w:rsid w:val="5F5FC5C2"/>
    <w:rsid w:val="5F5FE787"/>
    <w:rsid w:val="5F6D6907"/>
    <w:rsid w:val="5F6F3BCE"/>
    <w:rsid w:val="5F6FECEE"/>
    <w:rsid w:val="5F767CF3"/>
    <w:rsid w:val="5F775F69"/>
    <w:rsid w:val="5F794DCB"/>
    <w:rsid w:val="5F7EF064"/>
    <w:rsid w:val="5F7EFE4F"/>
    <w:rsid w:val="5F7F00B7"/>
    <w:rsid w:val="5F7F676C"/>
    <w:rsid w:val="5F7F88BC"/>
    <w:rsid w:val="5F7FE47B"/>
    <w:rsid w:val="5F9A9403"/>
    <w:rsid w:val="5F9BC0B6"/>
    <w:rsid w:val="5F9EDCAE"/>
    <w:rsid w:val="5F9F2581"/>
    <w:rsid w:val="5FA9C7A4"/>
    <w:rsid w:val="5FAD75EE"/>
    <w:rsid w:val="5FAFBB3F"/>
    <w:rsid w:val="5FB3EC20"/>
    <w:rsid w:val="5FBE2D4A"/>
    <w:rsid w:val="5FBE7AB2"/>
    <w:rsid w:val="5FBEB161"/>
    <w:rsid w:val="5FBF605C"/>
    <w:rsid w:val="5FBFC8A7"/>
    <w:rsid w:val="5FBFF577"/>
    <w:rsid w:val="5FCB7389"/>
    <w:rsid w:val="5FCE3E5D"/>
    <w:rsid w:val="5FCF5A12"/>
    <w:rsid w:val="5FCF850E"/>
    <w:rsid w:val="5FCF9236"/>
    <w:rsid w:val="5FDB8CAF"/>
    <w:rsid w:val="5FDD5E3A"/>
    <w:rsid w:val="5FDEB1F8"/>
    <w:rsid w:val="5FDEE415"/>
    <w:rsid w:val="5FDF2C43"/>
    <w:rsid w:val="5FDF2CD5"/>
    <w:rsid w:val="5FDF2D59"/>
    <w:rsid w:val="5FDF5CA4"/>
    <w:rsid w:val="5FDFB517"/>
    <w:rsid w:val="5FDFF07F"/>
    <w:rsid w:val="5FE352A7"/>
    <w:rsid w:val="5FE6E44C"/>
    <w:rsid w:val="5FE99773"/>
    <w:rsid w:val="5FEA56F5"/>
    <w:rsid w:val="5FEC89BE"/>
    <w:rsid w:val="5FECDF88"/>
    <w:rsid w:val="5FEDE489"/>
    <w:rsid w:val="5FEE1488"/>
    <w:rsid w:val="5FEE5A44"/>
    <w:rsid w:val="5FEE8BE7"/>
    <w:rsid w:val="5FEF036D"/>
    <w:rsid w:val="5FEF0DB2"/>
    <w:rsid w:val="5FEF7E27"/>
    <w:rsid w:val="5FEFA8A9"/>
    <w:rsid w:val="5FEFBC22"/>
    <w:rsid w:val="5FEFC090"/>
    <w:rsid w:val="5FF25189"/>
    <w:rsid w:val="5FF30148"/>
    <w:rsid w:val="5FF39A17"/>
    <w:rsid w:val="5FF5880E"/>
    <w:rsid w:val="5FF6ECC3"/>
    <w:rsid w:val="5FF71185"/>
    <w:rsid w:val="5FF755C1"/>
    <w:rsid w:val="5FF79323"/>
    <w:rsid w:val="5FF7968E"/>
    <w:rsid w:val="5FF917C4"/>
    <w:rsid w:val="5FF966F1"/>
    <w:rsid w:val="5FFA497F"/>
    <w:rsid w:val="5FFB08CF"/>
    <w:rsid w:val="5FFB86BD"/>
    <w:rsid w:val="5FFC547B"/>
    <w:rsid w:val="5FFD31E3"/>
    <w:rsid w:val="5FFD5EA0"/>
    <w:rsid w:val="5FFD8690"/>
    <w:rsid w:val="5FFD9D1D"/>
    <w:rsid w:val="5FFDEC28"/>
    <w:rsid w:val="5FFEB8A4"/>
    <w:rsid w:val="5FFEBDAA"/>
    <w:rsid w:val="5FFEE5B7"/>
    <w:rsid w:val="5FFF2B6A"/>
    <w:rsid w:val="5FFF4505"/>
    <w:rsid w:val="5FFF5280"/>
    <w:rsid w:val="5FFF5953"/>
    <w:rsid w:val="5FFF7428"/>
    <w:rsid w:val="5FFF77D9"/>
    <w:rsid w:val="5FFF8D6D"/>
    <w:rsid w:val="5FFFC7D8"/>
    <w:rsid w:val="5FFFE033"/>
    <w:rsid w:val="5FFFE1B5"/>
    <w:rsid w:val="5FFFFA7D"/>
    <w:rsid w:val="607E2507"/>
    <w:rsid w:val="60BB9EFA"/>
    <w:rsid w:val="61AA5787"/>
    <w:rsid w:val="61AAA384"/>
    <w:rsid w:val="61B9E96A"/>
    <w:rsid w:val="61BD669E"/>
    <w:rsid w:val="61FB41DA"/>
    <w:rsid w:val="6277886E"/>
    <w:rsid w:val="62FBC647"/>
    <w:rsid w:val="62FF82C3"/>
    <w:rsid w:val="635C5B1F"/>
    <w:rsid w:val="63772C5F"/>
    <w:rsid w:val="637B7A1A"/>
    <w:rsid w:val="63AEBA23"/>
    <w:rsid w:val="63B9380F"/>
    <w:rsid w:val="63D7AEF0"/>
    <w:rsid w:val="63EB018E"/>
    <w:rsid w:val="63EE8617"/>
    <w:rsid w:val="63F18931"/>
    <w:rsid w:val="63F72647"/>
    <w:rsid w:val="63FB91E5"/>
    <w:rsid w:val="63FF64D7"/>
    <w:rsid w:val="63FFB48A"/>
    <w:rsid w:val="641D0C4C"/>
    <w:rsid w:val="64BC4895"/>
    <w:rsid w:val="64E740C0"/>
    <w:rsid w:val="64FD7B5A"/>
    <w:rsid w:val="652F9E62"/>
    <w:rsid w:val="653A46F7"/>
    <w:rsid w:val="653D9666"/>
    <w:rsid w:val="6559B70A"/>
    <w:rsid w:val="657953EE"/>
    <w:rsid w:val="65841B28"/>
    <w:rsid w:val="65EB5229"/>
    <w:rsid w:val="65F2E584"/>
    <w:rsid w:val="65F3AEE5"/>
    <w:rsid w:val="65F60F54"/>
    <w:rsid w:val="65FB441F"/>
    <w:rsid w:val="6666FF79"/>
    <w:rsid w:val="6676D1A0"/>
    <w:rsid w:val="66BE9B62"/>
    <w:rsid w:val="66ED23A9"/>
    <w:rsid w:val="66EFE20E"/>
    <w:rsid w:val="66FD0C14"/>
    <w:rsid w:val="66FF63AE"/>
    <w:rsid w:val="66FF6BFB"/>
    <w:rsid w:val="66FFF4B4"/>
    <w:rsid w:val="670ABF8E"/>
    <w:rsid w:val="673B1281"/>
    <w:rsid w:val="673F2B9C"/>
    <w:rsid w:val="676B593E"/>
    <w:rsid w:val="677D8E60"/>
    <w:rsid w:val="677F24D1"/>
    <w:rsid w:val="677F5FEF"/>
    <w:rsid w:val="679D46B5"/>
    <w:rsid w:val="67AE92B0"/>
    <w:rsid w:val="67BF523E"/>
    <w:rsid w:val="67C9B415"/>
    <w:rsid w:val="67CDF854"/>
    <w:rsid w:val="67D81763"/>
    <w:rsid w:val="67DB6D61"/>
    <w:rsid w:val="67DD5F4A"/>
    <w:rsid w:val="67E645DB"/>
    <w:rsid w:val="67EACC1C"/>
    <w:rsid w:val="67ED46D0"/>
    <w:rsid w:val="67F7296A"/>
    <w:rsid w:val="67F7A186"/>
    <w:rsid w:val="67FDEBE2"/>
    <w:rsid w:val="67FED169"/>
    <w:rsid w:val="67FF1248"/>
    <w:rsid w:val="67FF196D"/>
    <w:rsid w:val="67FF56D6"/>
    <w:rsid w:val="67FFC0E2"/>
    <w:rsid w:val="67FFC540"/>
    <w:rsid w:val="68E52DDA"/>
    <w:rsid w:val="68EDEF56"/>
    <w:rsid w:val="6937BD41"/>
    <w:rsid w:val="6979CB8C"/>
    <w:rsid w:val="697EAB60"/>
    <w:rsid w:val="69BEA3B3"/>
    <w:rsid w:val="69C97DE9"/>
    <w:rsid w:val="69DB6107"/>
    <w:rsid w:val="69DF6850"/>
    <w:rsid w:val="69EF164A"/>
    <w:rsid w:val="69EF2DC7"/>
    <w:rsid w:val="69F37391"/>
    <w:rsid w:val="6A36581D"/>
    <w:rsid w:val="6A7FA3F5"/>
    <w:rsid w:val="6AB78C90"/>
    <w:rsid w:val="6ABBD528"/>
    <w:rsid w:val="6ABE2CD1"/>
    <w:rsid w:val="6ACB0DB9"/>
    <w:rsid w:val="6ACF2820"/>
    <w:rsid w:val="6AD75D67"/>
    <w:rsid w:val="6AFDB514"/>
    <w:rsid w:val="6AFDC04A"/>
    <w:rsid w:val="6AFF2702"/>
    <w:rsid w:val="6AFF95D9"/>
    <w:rsid w:val="6AFFA096"/>
    <w:rsid w:val="6B1F7F8E"/>
    <w:rsid w:val="6B3B5364"/>
    <w:rsid w:val="6B3D2A92"/>
    <w:rsid w:val="6B5BE5A7"/>
    <w:rsid w:val="6B7BB040"/>
    <w:rsid w:val="6B7E772D"/>
    <w:rsid w:val="6B7ED6CA"/>
    <w:rsid w:val="6B7F2A94"/>
    <w:rsid w:val="6B7F63D8"/>
    <w:rsid w:val="6B8F6ECD"/>
    <w:rsid w:val="6B9FDA89"/>
    <w:rsid w:val="6BAF5E03"/>
    <w:rsid w:val="6BB17318"/>
    <w:rsid w:val="6BBB2612"/>
    <w:rsid w:val="6BBB41D9"/>
    <w:rsid w:val="6BBC4211"/>
    <w:rsid w:val="6BBFC1A4"/>
    <w:rsid w:val="6BC338D8"/>
    <w:rsid w:val="6BC95B6B"/>
    <w:rsid w:val="6BCE49F8"/>
    <w:rsid w:val="6BDA356C"/>
    <w:rsid w:val="6BDD7124"/>
    <w:rsid w:val="6BDEB1F1"/>
    <w:rsid w:val="6BDEE4A1"/>
    <w:rsid w:val="6BDF3691"/>
    <w:rsid w:val="6BEB2EB3"/>
    <w:rsid w:val="6BED5A6F"/>
    <w:rsid w:val="6BEED8A1"/>
    <w:rsid w:val="6BEF5C80"/>
    <w:rsid w:val="6BEF7399"/>
    <w:rsid w:val="6BF60522"/>
    <w:rsid w:val="6BFA0719"/>
    <w:rsid w:val="6BFB88EC"/>
    <w:rsid w:val="6BFBA08B"/>
    <w:rsid w:val="6BFE8821"/>
    <w:rsid w:val="6BFE9792"/>
    <w:rsid w:val="6BFF0934"/>
    <w:rsid w:val="6BFF0B68"/>
    <w:rsid w:val="6BFF1D75"/>
    <w:rsid w:val="6BFF23AC"/>
    <w:rsid w:val="6BFF4C2A"/>
    <w:rsid w:val="6BFF5317"/>
    <w:rsid w:val="6C952DEA"/>
    <w:rsid w:val="6C9DCD87"/>
    <w:rsid w:val="6CAF9BE6"/>
    <w:rsid w:val="6CBD8ADB"/>
    <w:rsid w:val="6CCE6676"/>
    <w:rsid w:val="6CDF0239"/>
    <w:rsid w:val="6CDF9D26"/>
    <w:rsid w:val="6CEDE85A"/>
    <w:rsid w:val="6CF73FCB"/>
    <w:rsid w:val="6CF76204"/>
    <w:rsid w:val="6CFE01BA"/>
    <w:rsid w:val="6CFEB5B0"/>
    <w:rsid w:val="6CFF525B"/>
    <w:rsid w:val="6CFFA33E"/>
    <w:rsid w:val="6D1F4EA9"/>
    <w:rsid w:val="6D1FD7DD"/>
    <w:rsid w:val="6D2BA85C"/>
    <w:rsid w:val="6D3AF4AC"/>
    <w:rsid w:val="6D3B34FA"/>
    <w:rsid w:val="6D649CC4"/>
    <w:rsid w:val="6D673BBD"/>
    <w:rsid w:val="6D6FEDF3"/>
    <w:rsid w:val="6D799B1E"/>
    <w:rsid w:val="6D7F0E78"/>
    <w:rsid w:val="6D7F12F0"/>
    <w:rsid w:val="6D9B2451"/>
    <w:rsid w:val="6D9EAA6E"/>
    <w:rsid w:val="6DBB3DE0"/>
    <w:rsid w:val="6DBF058C"/>
    <w:rsid w:val="6DBFD794"/>
    <w:rsid w:val="6DC7046C"/>
    <w:rsid w:val="6DCF10C2"/>
    <w:rsid w:val="6DDBE1F4"/>
    <w:rsid w:val="6DDF36E9"/>
    <w:rsid w:val="6DDF5594"/>
    <w:rsid w:val="6DE639F8"/>
    <w:rsid w:val="6DE723FE"/>
    <w:rsid w:val="6DE7618C"/>
    <w:rsid w:val="6DEDDA6D"/>
    <w:rsid w:val="6DEEFEAE"/>
    <w:rsid w:val="6DEF975C"/>
    <w:rsid w:val="6DEFD660"/>
    <w:rsid w:val="6DF75B70"/>
    <w:rsid w:val="6DF79745"/>
    <w:rsid w:val="6DF8C7FE"/>
    <w:rsid w:val="6DFA96B1"/>
    <w:rsid w:val="6DFB1AD6"/>
    <w:rsid w:val="6DFB6799"/>
    <w:rsid w:val="6DFBC522"/>
    <w:rsid w:val="6DFCB208"/>
    <w:rsid w:val="6DFE42B7"/>
    <w:rsid w:val="6DFFA642"/>
    <w:rsid w:val="6DFFB9A2"/>
    <w:rsid w:val="6DFFC6ED"/>
    <w:rsid w:val="6E4D74AD"/>
    <w:rsid w:val="6E551CFA"/>
    <w:rsid w:val="6E57E3E2"/>
    <w:rsid w:val="6E5FB72B"/>
    <w:rsid w:val="6E6F67B2"/>
    <w:rsid w:val="6E6FE9F5"/>
    <w:rsid w:val="6E730EAC"/>
    <w:rsid w:val="6E7F31C4"/>
    <w:rsid w:val="6E8E9EF7"/>
    <w:rsid w:val="6EAD407F"/>
    <w:rsid w:val="6EB7EC61"/>
    <w:rsid w:val="6EBC6C8B"/>
    <w:rsid w:val="6EBE9450"/>
    <w:rsid w:val="6EBEB40A"/>
    <w:rsid w:val="6EDD31AF"/>
    <w:rsid w:val="6EDE0609"/>
    <w:rsid w:val="6EDF9986"/>
    <w:rsid w:val="6EED74D9"/>
    <w:rsid w:val="6EEDFC3C"/>
    <w:rsid w:val="6EF6315A"/>
    <w:rsid w:val="6EF64473"/>
    <w:rsid w:val="6EF6C9E1"/>
    <w:rsid w:val="6EF7C438"/>
    <w:rsid w:val="6EFA9B90"/>
    <w:rsid w:val="6EFB5FF9"/>
    <w:rsid w:val="6EFB7B70"/>
    <w:rsid w:val="6EFBB958"/>
    <w:rsid w:val="6EFCC9B4"/>
    <w:rsid w:val="6EFDAE13"/>
    <w:rsid w:val="6F0E0103"/>
    <w:rsid w:val="6F0F32F7"/>
    <w:rsid w:val="6F1FCE0F"/>
    <w:rsid w:val="6F2CA946"/>
    <w:rsid w:val="6F2D93CC"/>
    <w:rsid w:val="6F2F0ACC"/>
    <w:rsid w:val="6F334CCA"/>
    <w:rsid w:val="6F375DCD"/>
    <w:rsid w:val="6F37DC9A"/>
    <w:rsid w:val="6F3B9085"/>
    <w:rsid w:val="6F3E6A5A"/>
    <w:rsid w:val="6F3E6E37"/>
    <w:rsid w:val="6F3EAE7E"/>
    <w:rsid w:val="6F4F2C8B"/>
    <w:rsid w:val="6F4F5206"/>
    <w:rsid w:val="6F56AB1E"/>
    <w:rsid w:val="6F5B0DD4"/>
    <w:rsid w:val="6F5F4214"/>
    <w:rsid w:val="6F5FA548"/>
    <w:rsid w:val="6F5FC375"/>
    <w:rsid w:val="6F6F1134"/>
    <w:rsid w:val="6F72A1D7"/>
    <w:rsid w:val="6F75FA95"/>
    <w:rsid w:val="6F777B13"/>
    <w:rsid w:val="6F7A95B3"/>
    <w:rsid w:val="6F7B5162"/>
    <w:rsid w:val="6F7D455A"/>
    <w:rsid w:val="6F7DFAFE"/>
    <w:rsid w:val="6F7E6B89"/>
    <w:rsid w:val="6F7F0384"/>
    <w:rsid w:val="6F7F4947"/>
    <w:rsid w:val="6F7FB66B"/>
    <w:rsid w:val="6F8D0425"/>
    <w:rsid w:val="6F9B160E"/>
    <w:rsid w:val="6F9F7332"/>
    <w:rsid w:val="6FABA6EE"/>
    <w:rsid w:val="6FAF0C04"/>
    <w:rsid w:val="6FAF91D5"/>
    <w:rsid w:val="6FB39FBD"/>
    <w:rsid w:val="6FB518D8"/>
    <w:rsid w:val="6FB5B9DD"/>
    <w:rsid w:val="6FBA2021"/>
    <w:rsid w:val="6FBC9101"/>
    <w:rsid w:val="6FBCB7D1"/>
    <w:rsid w:val="6FBEE9E6"/>
    <w:rsid w:val="6FBF7163"/>
    <w:rsid w:val="6FBF7ED2"/>
    <w:rsid w:val="6FC5A94E"/>
    <w:rsid w:val="6FD19792"/>
    <w:rsid w:val="6FD71DD3"/>
    <w:rsid w:val="6FD7E67D"/>
    <w:rsid w:val="6FDAAB70"/>
    <w:rsid w:val="6FDBAC27"/>
    <w:rsid w:val="6FDBEC81"/>
    <w:rsid w:val="6FDD0A45"/>
    <w:rsid w:val="6FDE286E"/>
    <w:rsid w:val="6FDE3322"/>
    <w:rsid w:val="6FDF3085"/>
    <w:rsid w:val="6FDF5B79"/>
    <w:rsid w:val="6FDF8240"/>
    <w:rsid w:val="6FDF8C39"/>
    <w:rsid w:val="6FDFB919"/>
    <w:rsid w:val="6FDFEC6E"/>
    <w:rsid w:val="6FE4EDE0"/>
    <w:rsid w:val="6FEB491D"/>
    <w:rsid w:val="6FEE879D"/>
    <w:rsid w:val="6FEF1224"/>
    <w:rsid w:val="6FEF52C2"/>
    <w:rsid w:val="6FEF5F38"/>
    <w:rsid w:val="6FF31BA6"/>
    <w:rsid w:val="6FF501F0"/>
    <w:rsid w:val="6FF59967"/>
    <w:rsid w:val="6FF67BF2"/>
    <w:rsid w:val="6FF6E5D1"/>
    <w:rsid w:val="6FF75429"/>
    <w:rsid w:val="6FF75C00"/>
    <w:rsid w:val="6FF78912"/>
    <w:rsid w:val="6FF78C00"/>
    <w:rsid w:val="6FF790AD"/>
    <w:rsid w:val="6FF7B1BE"/>
    <w:rsid w:val="6FF7FFE1"/>
    <w:rsid w:val="6FF87B36"/>
    <w:rsid w:val="6FF99C87"/>
    <w:rsid w:val="6FFB4AFE"/>
    <w:rsid w:val="6FFB51C3"/>
    <w:rsid w:val="6FFD2F29"/>
    <w:rsid w:val="6FFE2E91"/>
    <w:rsid w:val="6FFE63BA"/>
    <w:rsid w:val="6FFE7E61"/>
    <w:rsid w:val="6FFE8EED"/>
    <w:rsid w:val="6FFE9ED0"/>
    <w:rsid w:val="6FFF10DE"/>
    <w:rsid w:val="6FFF6B02"/>
    <w:rsid w:val="6FFF8BB6"/>
    <w:rsid w:val="6FFF964C"/>
    <w:rsid w:val="6FFF9CA4"/>
    <w:rsid w:val="6FFFB07F"/>
    <w:rsid w:val="6FFFB945"/>
    <w:rsid w:val="6FFFC3FD"/>
    <w:rsid w:val="6FFFDBA2"/>
    <w:rsid w:val="7067E31E"/>
    <w:rsid w:val="707A3BAB"/>
    <w:rsid w:val="70BD07C1"/>
    <w:rsid w:val="70DF99E4"/>
    <w:rsid w:val="70FC4E38"/>
    <w:rsid w:val="71275E7D"/>
    <w:rsid w:val="713703B5"/>
    <w:rsid w:val="71A722DE"/>
    <w:rsid w:val="71BF2581"/>
    <w:rsid w:val="71D357EC"/>
    <w:rsid w:val="71DD46AD"/>
    <w:rsid w:val="71DF4AC3"/>
    <w:rsid w:val="71E79A93"/>
    <w:rsid w:val="71EFDDC0"/>
    <w:rsid w:val="71FADE6E"/>
    <w:rsid w:val="72394AF8"/>
    <w:rsid w:val="72613D38"/>
    <w:rsid w:val="727CAB84"/>
    <w:rsid w:val="729BB783"/>
    <w:rsid w:val="72DCD967"/>
    <w:rsid w:val="72DE34E6"/>
    <w:rsid w:val="72DF437B"/>
    <w:rsid w:val="72DF4517"/>
    <w:rsid w:val="72DF456E"/>
    <w:rsid w:val="72F64EE7"/>
    <w:rsid w:val="72FC58A3"/>
    <w:rsid w:val="72FE2F0D"/>
    <w:rsid w:val="731498D6"/>
    <w:rsid w:val="733EE0DE"/>
    <w:rsid w:val="735B08DA"/>
    <w:rsid w:val="735C402C"/>
    <w:rsid w:val="736DA0D1"/>
    <w:rsid w:val="737F2783"/>
    <w:rsid w:val="737FC014"/>
    <w:rsid w:val="738DE027"/>
    <w:rsid w:val="73ADD3EC"/>
    <w:rsid w:val="73B34BAB"/>
    <w:rsid w:val="73BDB79B"/>
    <w:rsid w:val="73BF0D50"/>
    <w:rsid w:val="73BFEB46"/>
    <w:rsid w:val="73CB627A"/>
    <w:rsid w:val="73DB04DD"/>
    <w:rsid w:val="73DB0C7A"/>
    <w:rsid w:val="73DB9DC9"/>
    <w:rsid w:val="73DBEC34"/>
    <w:rsid w:val="73DDF8D9"/>
    <w:rsid w:val="73DF6ABE"/>
    <w:rsid w:val="73DFFEFF"/>
    <w:rsid w:val="73E5C8E9"/>
    <w:rsid w:val="73E7A53D"/>
    <w:rsid w:val="73E90826"/>
    <w:rsid w:val="73ECF1D6"/>
    <w:rsid w:val="73EEC6B7"/>
    <w:rsid w:val="73F205C5"/>
    <w:rsid w:val="73F57B43"/>
    <w:rsid w:val="73F60826"/>
    <w:rsid w:val="73F75CFB"/>
    <w:rsid w:val="73F9EFE3"/>
    <w:rsid w:val="73FB3668"/>
    <w:rsid w:val="73FD489C"/>
    <w:rsid w:val="73FE108C"/>
    <w:rsid w:val="73FFC795"/>
    <w:rsid w:val="73FFFCAB"/>
    <w:rsid w:val="743915F3"/>
    <w:rsid w:val="7447CE59"/>
    <w:rsid w:val="74573FEF"/>
    <w:rsid w:val="7477B602"/>
    <w:rsid w:val="74A96197"/>
    <w:rsid w:val="74D76AE5"/>
    <w:rsid w:val="74D7EDD4"/>
    <w:rsid w:val="74DBDCE8"/>
    <w:rsid w:val="74DDC7E0"/>
    <w:rsid w:val="74E70C47"/>
    <w:rsid w:val="74E98BE7"/>
    <w:rsid w:val="74E9EDFC"/>
    <w:rsid w:val="74FD3BC2"/>
    <w:rsid w:val="74FDB4BD"/>
    <w:rsid w:val="74FEAD00"/>
    <w:rsid w:val="74FF1738"/>
    <w:rsid w:val="74FF2621"/>
    <w:rsid w:val="7537D169"/>
    <w:rsid w:val="753F8960"/>
    <w:rsid w:val="75721E32"/>
    <w:rsid w:val="757B7C67"/>
    <w:rsid w:val="757B861D"/>
    <w:rsid w:val="757D0D23"/>
    <w:rsid w:val="757E6D56"/>
    <w:rsid w:val="757E79F9"/>
    <w:rsid w:val="757F846A"/>
    <w:rsid w:val="757FA6AF"/>
    <w:rsid w:val="75AB1E6B"/>
    <w:rsid w:val="75B26FC2"/>
    <w:rsid w:val="75B5CE8C"/>
    <w:rsid w:val="75BE9EF2"/>
    <w:rsid w:val="75CD7577"/>
    <w:rsid w:val="75DB93FB"/>
    <w:rsid w:val="75E38CEE"/>
    <w:rsid w:val="75ED1229"/>
    <w:rsid w:val="75EF9DD4"/>
    <w:rsid w:val="75EFAE0F"/>
    <w:rsid w:val="75F49AE8"/>
    <w:rsid w:val="75F568AD"/>
    <w:rsid w:val="75F58F87"/>
    <w:rsid w:val="75F7BD32"/>
    <w:rsid w:val="75FA6CF2"/>
    <w:rsid w:val="75FB6D3A"/>
    <w:rsid w:val="75FB8F07"/>
    <w:rsid w:val="75FD1C39"/>
    <w:rsid w:val="75FDEE9F"/>
    <w:rsid w:val="75FE4899"/>
    <w:rsid w:val="75FED66C"/>
    <w:rsid w:val="75FF5B65"/>
    <w:rsid w:val="75FF630A"/>
    <w:rsid w:val="75FF8BA9"/>
    <w:rsid w:val="75FFB538"/>
    <w:rsid w:val="765DB7BF"/>
    <w:rsid w:val="7666F13B"/>
    <w:rsid w:val="766EE9CF"/>
    <w:rsid w:val="76768012"/>
    <w:rsid w:val="767715C4"/>
    <w:rsid w:val="767F9EED"/>
    <w:rsid w:val="76A3F579"/>
    <w:rsid w:val="76AF4D3F"/>
    <w:rsid w:val="76B1E59E"/>
    <w:rsid w:val="76C520C1"/>
    <w:rsid w:val="76CF40A1"/>
    <w:rsid w:val="76DBC2B6"/>
    <w:rsid w:val="76DF30A2"/>
    <w:rsid w:val="76E3F0BD"/>
    <w:rsid w:val="76E71DB9"/>
    <w:rsid w:val="76EBAA5F"/>
    <w:rsid w:val="76ECA8B6"/>
    <w:rsid w:val="76F2A370"/>
    <w:rsid w:val="76F71835"/>
    <w:rsid w:val="76F7E6EA"/>
    <w:rsid w:val="76FB9DD2"/>
    <w:rsid w:val="76FBCBAE"/>
    <w:rsid w:val="76FCAA6E"/>
    <w:rsid w:val="76FDE8DA"/>
    <w:rsid w:val="76FE0D25"/>
    <w:rsid w:val="76FE86D4"/>
    <w:rsid w:val="76FF6E05"/>
    <w:rsid w:val="76FF6E3F"/>
    <w:rsid w:val="76FFF2D3"/>
    <w:rsid w:val="771B98AE"/>
    <w:rsid w:val="7727DD87"/>
    <w:rsid w:val="77317735"/>
    <w:rsid w:val="7737ED41"/>
    <w:rsid w:val="773C50E2"/>
    <w:rsid w:val="773F8234"/>
    <w:rsid w:val="774B2D42"/>
    <w:rsid w:val="774E66B9"/>
    <w:rsid w:val="775BC855"/>
    <w:rsid w:val="7763DFAA"/>
    <w:rsid w:val="776B9B9D"/>
    <w:rsid w:val="776BC443"/>
    <w:rsid w:val="776BD0C9"/>
    <w:rsid w:val="776BFABF"/>
    <w:rsid w:val="776C1886"/>
    <w:rsid w:val="7773C9CE"/>
    <w:rsid w:val="7779A1FE"/>
    <w:rsid w:val="7779C442"/>
    <w:rsid w:val="777D3339"/>
    <w:rsid w:val="777DCD87"/>
    <w:rsid w:val="777F205B"/>
    <w:rsid w:val="777F4662"/>
    <w:rsid w:val="777FFF59"/>
    <w:rsid w:val="778142DF"/>
    <w:rsid w:val="778F6762"/>
    <w:rsid w:val="778FFF73"/>
    <w:rsid w:val="779748CA"/>
    <w:rsid w:val="779B31B8"/>
    <w:rsid w:val="77A78E92"/>
    <w:rsid w:val="77A90C2C"/>
    <w:rsid w:val="77B5215F"/>
    <w:rsid w:val="77B5CD91"/>
    <w:rsid w:val="77B7698B"/>
    <w:rsid w:val="77BB0470"/>
    <w:rsid w:val="77BCCC63"/>
    <w:rsid w:val="77BD821D"/>
    <w:rsid w:val="77BE8108"/>
    <w:rsid w:val="77BECB65"/>
    <w:rsid w:val="77BF7CBD"/>
    <w:rsid w:val="77BFA440"/>
    <w:rsid w:val="77BFBD0C"/>
    <w:rsid w:val="77CC98BE"/>
    <w:rsid w:val="77D1041A"/>
    <w:rsid w:val="77D25AEB"/>
    <w:rsid w:val="77D588EF"/>
    <w:rsid w:val="77D67F48"/>
    <w:rsid w:val="77D76821"/>
    <w:rsid w:val="77D9F5BD"/>
    <w:rsid w:val="77DB5B51"/>
    <w:rsid w:val="77DBF286"/>
    <w:rsid w:val="77DD847E"/>
    <w:rsid w:val="77DDC5AD"/>
    <w:rsid w:val="77DE7116"/>
    <w:rsid w:val="77DF0F86"/>
    <w:rsid w:val="77DF3A91"/>
    <w:rsid w:val="77DF6F39"/>
    <w:rsid w:val="77DFA62B"/>
    <w:rsid w:val="77DFC5CA"/>
    <w:rsid w:val="77DFE8A3"/>
    <w:rsid w:val="77E379EF"/>
    <w:rsid w:val="77E3C8A2"/>
    <w:rsid w:val="77E5323D"/>
    <w:rsid w:val="77E5AEC5"/>
    <w:rsid w:val="77E61191"/>
    <w:rsid w:val="77E6E438"/>
    <w:rsid w:val="77E7ED24"/>
    <w:rsid w:val="77E86B19"/>
    <w:rsid w:val="77E998EA"/>
    <w:rsid w:val="77EAEDBE"/>
    <w:rsid w:val="77EB1B68"/>
    <w:rsid w:val="77EB3055"/>
    <w:rsid w:val="77EBB112"/>
    <w:rsid w:val="77ED5AFE"/>
    <w:rsid w:val="77EE407B"/>
    <w:rsid w:val="77EF0092"/>
    <w:rsid w:val="77EF0DBF"/>
    <w:rsid w:val="77EF10DC"/>
    <w:rsid w:val="77EF113F"/>
    <w:rsid w:val="77EF2096"/>
    <w:rsid w:val="77EF50BA"/>
    <w:rsid w:val="77EF7613"/>
    <w:rsid w:val="77EF9072"/>
    <w:rsid w:val="77EF9222"/>
    <w:rsid w:val="77EFD676"/>
    <w:rsid w:val="77EFFE19"/>
    <w:rsid w:val="77F287BB"/>
    <w:rsid w:val="77F39541"/>
    <w:rsid w:val="77F3A11D"/>
    <w:rsid w:val="77F3E584"/>
    <w:rsid w:val="77F52C53"/>
    <w:rsid w:val="77F5522A"/>
    <w:rsid w:val="77F5D533"/>
    <w:rsid w:val="77F6BB5D"/>
    <w:rsid w:val="77F71811"/>
    <w:rsid w:val="77F741CB"/>
    <w:rsid w:val="77F91794"/>
    <w:rsid w:val="77F9B9B1"/>
    <w:rsid w:val="77FAB1E1"/>
    <w:rsid w:val="77FAB750"/>
    <w:rsid w:val="77FB1CAA"/>
    <w:rsid w:val="77FB5729"/>
    <w:rsid w:val="77FB5D01"/>
    <w:rsid w:val="77FB6A09"/>
    <w:rsid w:val="77FB9193"/>
    <w:rsid w:val="77FD34BF"/>
    <w:rsid w:val="77FD70F6"/>
    <w:rsid w:val="77FD883C"/>
    <w:rsid w:val="77FE100B"/>
    <w:rsid w:val="77FE851A"/>
    <w:rsid w:val="77FE97F1"/>
    <w:rsid w:val="77FED6D2"/>
    <w:rsid w:val="77FEEF46"/>
    <w:rsid w:val="77FF08B6"/>
    <w:rsid w:val="77FF0A0D"/>
    <w:rsid w:val="77FF126A"/>
    <w:rsid w:val="77FF17A1"/>
    <w:rsid w:val="77FF37CF"/>
    <w:rsid w:val="77FF3A5B"/>
    <w:rsid w:val="77FF4B05"/>
    <w:rsid w:val="77FF4C1D"/>
    <w:rsid w:val="77FF82E8"/>
    <w:rsid w:val="77FF8A84"/>
    <w:rsid w:val="77FFA2DF"/>
    <w:rsid w:val="77FFA559"/>
    <w:rsid w:val="77FFABF1"/>
    <w:rsid w:val="781EE7A6"/>
    <w:rsid w:val="78333BB9"/>
    <w:rsid w:val="784E7DC2"/>
    <w:rsid w:val="7856D666"/>
    <w:rsid w:val="78774790"/>
    <w:rsid w:val="78774D74"/>
    <w:rsid w:val="7897F1E1"/>
    <w:rsid w:val="78B96426"/>
    <w:rsid w:val="78C3EDEB"/>
    <w:rsid w:val="78DF8147"/>
    <w:rsid w:val="78ECE3A9"/>
    <w:rsid w:val="78ED6AC0"/>
    <w:rsid w:val="78F55F75"/>
    <w:rsid w:val="78FB7F54"/>
    <w:rsid w:val="78FE58C1"/>
    <w:rsid w:val="78FFF631"/>
    <w:rsid w:val="7937D26D"/>
    <w:rsid w:val="7939EF84"/>
    <w:rsid w:val="793B2D50"/>
    <w:rsid w:val="793C4242"/>
    <w:rsid w:val="793FE176"/>
    <w:rsid w:val="796EC326"/>
    <w:rsid w:val="796F2356"/>
    <w:rsid w:val="7972691A"/>
    <w:rsid w:val="797F7B60"/>
    <w:rsid w:val="797F8EAD"/>
    <w:rsid w:val="79AFEC57"/>
    <w:rsid w:val="79B70D1B"/>
    <w:rsid w:val="79B72309"/>
    <w:rsid w:val="79B73CC4"/>
    <w:rsid w:val="79BB07BA"/>
    <w:rsid w:val="79CFEBD9"/>
    <w:rsid w:val="79E6C434"/>
    <w:rsid w:val="79E7A900"/>
    <w:rsid w:val="79EB4A80"/>
    <w:rsid w:val="79EF6E28"/>
    <w:rsid w:val="79EF8EFC"/>
    <w:rsid w:val="79F57FDC"/>
    <w:rsid w:val="79F5AF23"/>
    <w:rsid w:val="79F5E150"/>
    <w:rsid w:val="79F614F1"/>
    <w:rsid w:val="79F780A7"/>
    <w:rsid w:val="79F7A2F0"/>
    <w:rsid w:val="79FBBFC8"/>
    <w:rsid w:val="79FCE3EA"/>
    <w:rsid w:val="79FD9ECC"/>
    <w:rsid w:val="79FE132D"/>
    <w:rsid w:val="79FE7395"/>
    <w:rsid w:val="79FECBC1"/>
    <w:rsid w:val="79FF32B6"/>
    <w:rsid w:val="79FF8446"/>
    <w:rsid w:val="7A194C17"/>
    <w:rsid w:val="7A3BA03D"/>
    <w:rsid w:val="7A67E517"/>
    <w:rsid w:val="7A7B9715"/>
    <w:rsid w:val="7A7F5428"/>
    <w:rsid w:val="7AAFEB74"/>
    <w:rsid w:val="7AC761F4"/>
    <w:rsid w:val="7ACDEFB1"/>
    <w:rsid w:val="7AD16A7A"/>
    <w:rsid w:val="7AE92D98"/>
    <w:rsid w:val="7AF39EA3"/>
    <w:rsid w:val="7AF50EAB"/>
    <w:rsid w:val="7AF7CA0E"/>
    <w:rsid w:val="7AF7D2D0"/>
    <w:rsid w:val="7AF7DB04"/>
    <w:rsid w:val="7AFD8AD7"/>
    <w:rsid w:val="7AFE3BB1"/>
    <w:rsid w:val="7AFF3C20"/>
    <w:rsid w:val="7AFF940E"/>
    <w:rsid w:val="7AFF9FC5"/>
    <w:rsid w:val="7AFFE284"/>
    <w:rsid w:val="7AFFE55D"/>
    <w:rsid w:val="7B1F5EA8"/>
    <w:rsid w:val="7B27615E"/>
    <w:rsid w:val="7B29ECC5"/>
    <w:rsid w:val="7B3E392E"/>
    <w:rsid w:val="7B3EF3A9"/>
    <w:rsid w:val="7B5648EB"/>
    <w:rsid w:val="7B572AED"/>
    <w:rsid w:val="7B5B06FF"/>
    <w:rsid w:val="7B5B28EE"/>
    <w:rsid w:val="7B5DE2CD"/>
    <w:rsid w:val="7B5F88D8"/>
    <w:rsid w:val="7B5FD1F6"/>
    <w:rsid w:val="7B6A8EF5"/>
    <w:rsid w:val="7B6B2B27"/>
    <w:rsid w:val="7B6F55DA"/>
    <w:rsid w:val="7B6FCD0C"/>
    <w:rsid w:val="7B6FE783"/>
    <w:rsid w:val="7B72E544"/>
    <w:rsid w:val="7B73AB1D"/>
    <w:rsid w:val="7B776AF9"/>
    <w:rsid w:val="7B77E927"/>
    <w:rsid w:val="7B794804"/>
    <w:rsid w:val="7B7B57FC"/>
    <w:rsid w:val="7B7B8F7C"/>
    <w:rsid w:val="7B7C1AF5"/>
    <w:rsid w:val="7B7D3791"/>
    <w:rsid w:val="7B7EBE34"/>
    <w:rsid w:val="7B7F33ED"/>
    <w:rsid w:val="7B7F57D7"/>
    <w:rsid w:val="7B7F9F12"/>
    <w:rsid w:val="7B7FB2B8"/>
    <w:rsid w:val="7B9255CD"/>
    <w:rsid w:val="7B978B8E"/>
    <w:rsid w:val="7B9BDB4E"/>
    <w:rsid w:val="7B9C6819"/>
    <w:rsid w:val="7B9E4397"/>
    <w:rsid w:val="7B9F52A2"/>
    <w:rsid w:val="7B9FB8F5"/>
    <w:rsid w:val="7B9FEA35"/>
    <w:rsid w:val="7BA6968A"/>
    <w:rsid w:val="7BAB324D"/>
    <w:rsid w:val="7BAFEA06"/>
    <w:rsid w:val="7BB0083D"/>
    <w:rsid w:val="7BB66797"/>
    <w:rsid w:val="7BBE8CC6"/>
    <w:rsid w:val="7BBF5666"/>
    <w:rsid w:val="7BC8FFBD"/>
    <w:rsid w:val="7BCCD494"/>
    <w:rsid w:val="7BCEADA2"/>
    <w:rsid w:val="7BCFED9F"/>
    <w:rsid w:val="7BD78A1C"/>
    <w:rsid w:val="7BD7920B"/>
    <w:rsid w:val="7BD7CFEB"/>
    <w:rsid w:val="7BD7FDBB"/>
    <w:rsid w:val="7BDB01E3"/>
    <w:rsid w:val="7BDBD87F"/>
    <w:rsid w:val="7BDD30C3"/>
    <w:rsid w:val="7BDE6426"/>
    <w:rsid w:val="7BDF76C4"/>
    <w:rsid w:val="7BDFE278"/>
    <w:rsid w:val="7BDFE2ED"/>
    <w:rsid w:val="7BE53073"/>
    <w:rsid w:val="7BE70BC7"/>
    <w:rsid w:val="7BE8DDFD"/>
    <w:rsid w:val="7BED9F77"/>
    <w:rsid w:val="7BEE3D76"/>
    <w:rsid w:val="7BEF21B3"/>
    <w:rsid w:val="7BEF557C"/>
    <w:rsid w:val="7BEFC545"/>
    <w:rsid w:val="7BEFF024"/>
    <w:rsid w:val="7BF5079E"/>
    <w:rsid w:val="7BF56ABF"/>
    <w:rsid w:val="7BF64810"/>
    <w:rsid w:val="7BF6CE87"/>
    <w:rsid w:val="7BF7AA6D"/>
    <w:rsid w:val="7BFAAA20"/>
    <w:rsid w:val="7BFACE45"/>
    <w:rsid w:val="7BFB58B7"/>
    <w:rsid w:val="7BFB5D22"/>
    <w:rsid w:val="7BFB6099"/>
    <w:rsid w:val="7BFBB6CC"/>
    <w:rsid w:val="7BFBEE1E"/>
    <w:rsid w:val="7BFC08A4"/>
    <w:rsid w:val="7BFD9310"/>
    <w:rsid w:val="7BFDCB36"/>
    <w:rsid w:val="7BFDFD3B"/>
    <w:rsid w:val="7BFE5A81"/>
    <w:rsid w:val="7BFE8F79"/>
    <w:rsid w:val="7BFEAD8E"/>
    <w:rsid w:val="7BFF049E"/>
    <w:rsid w:val="7BFF2D17"/>
    <w:rsid w:val="7BFF4E2B"/>
    <w:rsid w:val="7BFF7356"/>
    <w:rsid w:val="7BFF75C7"/>
    <w:rsid w:val="7BFF8336"/>
    <w:rsid w:val="7BFF98D7"/>
    <w:rsid w:val="7BFF9ECC"/>
    <w:rsid w:val="7BFFC909"/>
    <w:rsid w:val="7BFFCD21"/>
    <w:rsid w:val="7C2CE1E7"/>
    <w:rsid w:val="7C378EB5"/>
    <w:rsid w:val="7C3F249E"/>
    <w:rsid w:val="7C4F943D"/>
    <w:rsid w:val="7C50E1C9"/>
    <w:rsid w:val="7C570246"/>
    <w:rsid w:val="7C6D5C96"/>
    <w:rsid w:val="7C7A18A2"/>
    <w:rsid w:val="7C7B0D8F"/>
    <w:rsid w:val="7C7F143B"/>
    <w:rsid w:val="7C7F4840"/>
    <w:rsid w:val="7C7FE297"/>
    <w:rsid w:val="7C7FE75C"/>
    <w:rsid w:val="7C9726EF"/>
    <w:rsid w:val="7C9FB3FE"/>
    <w:rsid w:val="7CA3EE18"/>
    <w:rsid w:val="7CA95995"/>
    <w:rsid w:val="7CB75D7A"/>
    <w:rsid w:val="7CBBD8A5"/>
    <w:rsid w:val="7CBF14DA"/>
    <w:rsid w:val="7CBF55F8"/>
    <w:rsid w:val="7CBF82F6"/>
    <w:rsid w:val="7CC35549"/>
    <w:rsid w:val="7CCE85AD"/>
    <w:rsid w:val="7CD7CE56"/>
    <w:rsid w:val="7CDF5B81"/>
    <w:rsid w:val="7CE587FF"/>
    <w:rsid w:val="7CEB03EB"/>
    <w:rsid w:val="7CEDEEF4"/>
    <w:rsid w:val="7CEF0E10"/>
    <w:rsid w:val="7CF3696C"/>
    <w:rsid w:val="7CF38693"/>
    <w:rsid w:val="7CF38AF6"/>
    <w:rsid w:val="7CF6CFA7"/>
    <w:rsid w:val="7CF7754A"/>
    <w:rsid w:val="7CFD7246"/>
    <w:rsid w:val="7CFE7B46"/>
    <w:rsid w:val="7CFF020A"/>
    <w:rsid w:val="7CFF191F"/>
    <w:rsid w:val="7CFF62EA"/>
    <w:rsid w:val="7CFF64E9"/>
    <w:rsid w:val="7CFF8A57"/>
    <w:rsid w:val="7D0F827A"/>
    <w:rsid w:val="7D14A9FE"/>
    <w:rsid w:val="7D269A55"/>
    <w:rsid w:val="7D2E5C56"/>
    <w:rsid w:val="7D3637EB"/>
    <w:rsid w:val="7D398147"/>
    <w:rsid w:val="7D3A9173"/>
    <w:rsid w:val="7D3B9D45"/>
    <w:rsid w:val="7D3BD209"/>
    <w:rsid w:val="7D3E9A1A"/>
    <w:rsid w:val="7D3F682B"/>
    <w:rsid w:val="7D3F7EAE"/>
    <w:rsid w:val="7D57EEED"/>
    <w:rsid w:val="7D591DA9"/>
    <w:rsid w:val="7D5B560D"/>
    <w:rsid w:val="7D5D3EB2"/>
    <w:rsid w:val="7D5E80F4"/>
    <w:rsid w:val="7D79FE50"/>
    <w:rsid w:val="7D7B0DFF"/>
    <w:rsid w:val="7D7BA86C"/>
    <w:rsid w:val="7D7C168B"/>
    <w:rsid w:val="7D7DAC94"/>
    <w:rsid w:val="7D7E187B"/>
    <w:rsid w:val="7D7E19C3"/>
    <w:rsid w:val="7D7FC64F"/>
    <w:rsid w:val="7D8B370C"/>
    <w:rsid w:val="7D8D11DE"/>
    <w:rsid w:val="7D8F5EBB"/>
    <w:rsid w:val="7D93B1A6"/>
    <w:rsid w:val="7D9721C1"/>
    <w:rsid w:val="7D9F7AC9"/>
    <w:rsid w:val="7D9FD56B"/>
    <w:rsid w:val="7DAB957C"/>
    <w:rsid w:val="7DABF788"/>
    <w:rsid w:val="7DAC557B"/>
    <w:rsid w:val="7DAEDF94"/>
    <w:rsid w:val="7DAF7284"/>
    <w:rsid w:val="7DB71F35"/>
    <w:rsid w:val="7DB78F6D"/>
    <w:rsid w:val="7DB9070E"/>
    <w:rsid w:val="7DBBA260"/>
    <w:rsid w:val="7DBBD514"/>
    <w:rsid w:val="7DBF11CB"/>
    <w:rsid w:val="7DBF2640"/>
    <w:rsid w:val="7DBFA28E"/>
    <w:rsid w:val="7DBFB6CF"/>
    <w:rsid w:val="7DCACC13"/>
    <w:rsid w:val="7DCD9FFC"/>
    <w:rsid w:val="7DCFB7D6"/>
    <w:rsid w:val="7DCFC877"/>
    <w:rsid w:val="7DD312D5"/>
    <w:rsid w:val="7DD37311"/>
    <w:rsid w:val="7DD68FC7"/>
    <w:rsid w:val="7DD747A7"/>
    <w:rsid w:val="7DDB3BB3"/>
    <w:rsid w:val="7DDB6DC4"/>
    <w:rsid w:val="7DDC29E8"/>
    <w:rsid w:val="7DDDBBB1"/>
    <w:rsid w:val="7DDDD775"/>
    <w:rsid w:val="7DDF2D17"/>
    <w:rsid w:val="7DDF6611"/>
    <w:rsid w:val="7DDF694C"/>
    <w:rsid w:val="7DDF90F3"/>
    <w:rsid w:val="7DDFFFE4"/>
    <w:rsid w:val="7DE16D05"/>
    <w:rsid w:val="7DE9D04F"/>
    <w:rsid w:val="7DE9EF8A"/>
    <w:rsid w:val="7DEA3648"/>
    <w:rsid w:val="7DEB26D1"/>
    <w:rsid w:val="7DEB8ABC"/>
    <w:rsid w:val="7DEB9C9D"/>
    <w:rsid w:val="7DEDCFAC"/>
    <w:rsid w:val="7DEE5431"/>
    <w:rsid w:val="7DEF801B"/>
    <w:rsid w:val="7DEF9A23"/>
    <w:rsid w:val="7DEFA050"/>
    <w:rsid w:val="7DEFB51B"/>
    <w:rsid w:val="7DF31157"/>
    <w:rsid w:val="7DF44882"/>
    <w:rsid w:val="7DF54A7D"/>
    <w:rsid w:val="7DF5F142"/>
    <w:rsid w:val="7DF5F39B"/>
    <w:rsid w:val="7DF7302A"/>
    <w:rsid w:val="7DF734A2"/>
    <w:rsid w:val="7DF73B41"/>
    <w:rsid w:val="7DF7993B"/>
    <w:rsid w:val="7DF7DCC2"/>
    <w:rsid w:val="7DF91137"/>
    <w:rsid w:val="7DFB5DCD"/>
    <w:rsid w:val="7DFB672C"/>
    <w:rsid w:val="7DFBC725"/>
    <w:rsid w:val="7DFC50B0"/>
    <w:rsid w:val="7DFD1E6C"/>
    <w:rsid w:val="7DFD237D"/>
    <w:rsid w:val="7DFD45B5"/>
    <w:rsid w:val="7DFD6455"/>
    <w:rsid w:val="7DFE2A8C"/>
    <w:rsid w:val="7DFE34EB"/>
    <w:rsid w:val="7DFE6A20"/>
    <w:rsid w:val="7DFE794B"/>
    <w:rsid w:val="7DFE8BFC"/>
    <w:rsid w:val="7DFEAE61"/>
    <w:rsid w:val="7DFF01A1"/>
    <w:rsid w:val="7DFF25C8"/>
    <w:rsid w:val="7DFF347A"/>
    <w:rsid w:val="7DFF5865"/>
    <w:rsid w:val="7DFF6C55"/>
    <w:rsid w:val="7DFF8049"/>
    <w:rsid w:val="7DFF812F"/>
    <w:rsid w:val="7DFF865C"/>
    <w:rsid w:val="7DFF880D"/>
    <w:rsid w:val="7DFFA526"/>
    <w:rsid w:val="7DFFAB06"/>
    <w:rsid w:val="7DFFD9C5"/>
    <w:rsid w:val="7E1F0954"/>
    <w:rsid w:val="7E1FDDF9"/>
    <w:rsid w:val="7E2570EA"/>
    <w:rsid w:val="7E36E54D"/>
    <w:rsid w:val="7E377EC3"/>
    <w:rsid w:val="7E3B292D"/>
    <w:rsid w:val="7E3BE397"/>
    <w:rsid w:val="7E3C666B"/>
    <w:rsid w:val="7E3D36ED"/>
    <w:rsid w:val="7E548AFE"/>
    <w:rsid w:val="7E56ED38"/>
    <w:rsid w:val="7E5EA000"/>
    <w:rsid w:val="7E627B52"/>
    <w:rsid w:val="7E668332"/>
    <w:rsid w:val="7E697948"/>
    <w:rsid w:val="7E6D457A"/>
    <w:rsid w:val="7E6DDE14"/>
    <w:rsid w:val="7E6F6271"/>
    <w:rsid w:val="7E6F89DA"/>
    <w:rsid w:val="7E6FA226"/>
    <w:rsid w:val="7E6FBBCE"/>
    <w:rsid w:val="7E737782"/>
    <w:rsid w:val="7E755F7A"/>
    <w:rsid w:val="7E7615A2"/>
    <w:rsid w:val="7E7A5808"/>
    <w:rsid w:val="7E7AC702"/>
    <w:rsid w:val="7E7ADE05"/>
    <w:rsid w:val="7E7F1525"/>
    <w:rsid w:val="7E7F421F"/>
    <w:rsid w:val="7E7FC9A5"/>
    <w:rsid w:val="7E7FD693"/>
    <w:rsid w:val="7E8AE457"/>
    <w:rsid w:val="7E8B6EB1"/>
    <w:rsid w:val="7E8C3331"/>
    <w:rsid w:val="7E8F6FDE"/>
    <w:rsid w:val="7E9362DB"/>
    <w:rsid w:val="7E955390"/>
    <w:rsid w:val="7E99CEBB"/>
    <w:rsid w:val="7E9F1EF5"/>
    <w:rsid w:val="7E9F99A2"/>
    <w:rsid w:val="7EA6408A"/>
    <w:rsid w:val="7EA739CE"/>
    <w:rsid w:val="7EAB88AA"/>
    <w:rsid w:val="7EABC4BC"/>
    <w:rsid w:val="7EAD5E16"/>
    <w:rsid w:val="7EAFCBCD"/>
    <w:rsid w:val="7EB3C097"/>
    <w:rsid w:val="7EB3F21D"/>
    <w:rsid w:val="7EB7D1F6"/>
    <w:rsid w:val="7EB7DA4A"/>
    <w:rsid w:val="7EBC5D8F"/>
    <w:rsid w:val="7EBD3B19"/>
    <w:rsid w:val="7EBE328F"/>
    <w:rsid w:val="7EBE4BB1"/>
    <w:rsid w:val="7EBF5559"/>
    <w:rsid w:val="7EBF9A84"/>
    <w:rsid w:val="7EBFDC28"/>
    <w:rsid w:val="7EBFDE54"/>
    <w:rsid w:val="7EBFF11B"/>
    <w:rsid w:val="7EC75144"/>
    <w:rsid w:val="7ECAD4A0"/>
    <w:rsid w:val="7ECC7D53"/>
    <w:rsid w:val="7ECCA76E"/>
    <w:rsid w:val="7ECF15C9"/>
    <w:rsid w:val="7ECFD3F7"/>
    <w:rsid w:val="7ECFF73E"/>
    <w:rsid w:val="7ED34490"/>
    <w:rsid w:val="7ED9005D"/>
    <w:rsid w:val="7ED915F2"/>
    <w:rsid w:val="7EDA210F"/>
    <w:rsid w:val="7EDB6093"/>
    <w:rsid w:val="7EDBC4C3"/>
    <w:rsid w:val="7EDE44A7"/>
    <w:rsid w:val="7EDE86CA"/>
    <w:rsid w:val="7EDF5BDA"/>
    <w:rsid w:val="7EDFF850"/>
    <w:rsid w:val="7EDFFFE0"/>
    <w:rsid w:val="7EE14987"/>
    <w:rsid w:val="7EE71BDD"/>
    <w:rsid w:val="7EE9C956"/>
    <w:rsid w:val="7EEA5BA8"/>
    <w:rsid w:val="7EEBD02A"/>
    <w:rsid w:val="7EEBE0FE"/>
    <w:rsid w:val="7EEC6F3D"/>
    <w:rsid w:val="7EEDD6B2"/>
    <w:rsid w:val="7EEE3322"/>
    <w:rsid w:val="7EEF3717"/>
    <w:rsid w:val="7EEF4A90"/>
    <w:rsid w:val="7EEF56C4"/>
    <w:rsid w:val="7EEFC3B0"/>
    <w:rsid w:val="7EEFFEB2"/>
    <w:rsid w:val="7EF349CD"/>
    <w:rsid w:val="7EF39A2E"/>
    <w:rsid w:val="7EF66867"/>
    <w:rsid w:val="7EF74BC0"/>
    <w:rsid w:val="7EF9648B"/>
    <w:rsid w:val="7EF9A42C"/>
    <w:rsid w:val="7EFAADA2"/>
    <w:rsid w:val="7EFB0D41"/>
    <w:rsid w:val="7EFB1864"/>
    <w:rsid w:val="7EFBA153"/>
    <w:rsid w:val="7EFD1219"/>
    <w:rsid w:val="7EFD19F2"/>
    <w:rsid w:val="7EFDBD50"/>
    <w:rsid w:val="7EFE0F25"/>
    <w:rsid w:val="7EFE3600"/>
    <w:rsid w:val="7EFE3B40"/>
    <w:rsid w:val="7EFE7A1A"/>
    <w:rsid w:val="7EFEB066"/>
    <w:rsid w:val="7EFEE138"/>
    <w:rsid w:val="7EFEF688"/>
    <w:rsid w:val="7EFF06E8"/>
    <w:rsid w:val="7EFF27AA"/>
    <w:rsid w:val="7EFF5453"/>
    <w:rsid w:val="7EFF5E0E"/>
    <w:rsid w:val="7EFF630B"/>
    <w:rsid w:val="7EFF94BE"/>
    <w:rsid w:val="7EFF9587"/>
    <w:rsid w:val="7EFFAFDE"/>
    <w:rsid w:val="7F0E7376"/>
    <w:rsid w:val="7F1AB4AA"/>
    <w:rsid w:val="7F1B3D5F"/>
    <w:rsid w:val="7F1B95D9"/>
    <w:rsid w:val="7F1BC42F"/>
    <w:rsid w:val="7F1D0180"/>
    <w:rsid w:val="7F1F20A4"/>
    <w:rsid w:val="7F27FCC6"/>
    <w:rsid w:val="7F2B17A9"/>
    <w:rsid w:val="7F2C07F4"/>
    <w:rsid w:val="7F2F19A7"/>
    <w:rsid w:val="7F2F698A"/>
    <w:rsid w:val="7F2FAF70"/>
    <w:rsid w:val="7F31EF2D"/>
    <w:rsid w:val="7F339E24"/>
    <w:rsid w:val="7F3720C0"/>
    <w:rsid w:val="7F377EA4"/>
    <w:rsid w:val="7F3982F7"/>
    <w:rsid w:val="7F3C1465"/>
    <w:rsid w:val="7F3DE3E5"/>
    <w:rsid w:val="7F3F3AFC"/>
    <w:rsid w:val="7F3F7A40"/>
    <w:rsid w:val="7F3F91DC"/>
    <w:rsid w:val="7F3FE97D"/>
    <w:rsid w:val="7F43DD8B"/>
    <w:rsid w:val="7F470032"/>
    <w:rsid w:val="7F4B7202"/>
    <w:rsid w:val="7F4E39B4"/>
    <w:rsid w:val="7F4F68AD"/>
    <w:rsid w:val="7F5708C7"/>
    <w:rsid w:val="7F5ABFE5"/>
    <w:rsid w:val="7F5BCB55"/>
    <w:rsid w:val="7F5D9D0F"/>
    <w:rsid w:val="7F5E3084"/>
    <w:rsid w:val="7F61CB90"/>
    <w:rsid w:val="7F67E3EF"/>
    <w:rsid w:val="7F6AECD6"/>
    <w:rsid w:val="7F6B4123"/>
    <w:rsid w:val="7F6BABCE"/>
    <w:rsid w:val="7F6BBFF4"/>
    <w:rsid w:val="7F6F609B"/>
    <w:rsid w:val="7F6F6ADA"/>
    <w:rsid w:val="7F6FA5D8"/>
    <w:rsid w:val="7F6FD4C1"/>
    <w:rsid w:val="7F73B40B"/>
    <w:rsid w:val="7F7567CA"/>
    <w:rsid w:val="7F779C57"/>
    <w:rsid w:val="7F77B635"/>
    <w:rsid w:val="7F77CDC5"/>
    <w:rsid w:val="7F795EBA"/>
    <w:rsid w:val="7F7B7686"/>
    <w:rsid w:val="7F7BCAF6"/>
    <w:rsid w:val="7F7C8D2F"/>
    <w:rsid w:val="7F7D25EB"/>
    <w:rsid w:val="7F7D27F1"/>
    <w:rsid w:val="7F7D3BDA"/>
    <w:rsid w:val="7F7D81F6"/>
    <w:rsid w:val="7F7DB9A5"/>
    <w:rsid w:val="7F7DD3D0"/>
    <w:rsid w:val="7F7E56DA"/>
    <w:rsid w:val="7F7E9AD5"/>
    <w:rsid w:val="7F7EB0B5"/>
    <w:rsid w:val="7F7EFB5B"/>
    <w:rsid w:val="7F7F0207"/>
    <w:rsid w:val="7F7F1B21"/>
    <w:rsid w:val="7F7F3E45"/>
    <w:rsid w:val="7F7F46FA"/>
    <w:rsid w:val="7F7F4D2F"/>
    <w:rsid w:val="7F7F8FD2"/>
    <w:rsid w:val="7F7FB61D"/>
    <w:rsid w:val="7F7FBD0F"/>
    <w:rsid w:val="7F7FBDD5"/>
    <w:rsid w:val="7F7FDA1F"/>
    <w:rsid w:val="7F7FE513"/>
    <w:rsid w:val="7F7FF2C7"/>
    <w:rsid w:val="7F83151A"/>
    <w:rsid w:val="7F8D17C6"/>
    <w:rsid w:val="7F8EBDAB"/>
    <w:rsid w:val="7F8EE561"/>
    <w:rsid w:val="7F8FA393"/>
    <w:rsid w:val="7F9389AF"/>
    <w:rsid w:val="7F97DE11"/>
    <w:rsid w:val="7F97E592"/>
    <w:rsid w:val="7F99F049"/>
    <w:rsid w:val="7F9A524C"/>
    <w:rsid w:val="7F9B2C50"/>
    <w:rsid w:val="7F9B7CFA"/>
    <w:rsid w:val="7F9BAA43"/>
    <w:rsid w:val="7F9D8367"/>
    <w:rsid w:val="7F9DDCA2"/>
    <w:rsid w:val="7F9E57B8"/>
    <w:rsid w:val="7F9EF67C"/>
    <w:rsid w:val="7F9F634B"/>
    <w:rsid w:val="7F9F8B62"/>
    <w:rsid w:val="7F9FABCE"/>
    <w:rsid w:val="7F9FB2FA"/>
    <w:rsid w:val="7F9FFF06"/>
    <w:rsid w:val="7FA30CFB"/>
    <w:rsid w:val="7FA5CB8F"/>
    <w:rsid w:val="7FA60F06"/>
    <w:rsid w:val="7FA835F3"/>
    <w:rsid w:val="7FAB45BF"/>
    <w:rsid w:val="7FAB873E"/>
    <w:rsid w:val="7FAD0F9A"/>
    <w:rsid w:val="7FAF00B0"/>
    <w:rsid w:val="7FAFA499"/>
    <w:rsid w:val="7FAFAC4B"/>
    <w:rsid w:val="7FAFC8D2"/>
    <w:rsid w:val="7FB3D24F"/>
    <w:rsid w:val="7FB4F63D"/>
    <w:rsid w:val="7FB783B1"/>
    <w:rsid w:val="7FB797C9"/>
    <w:rsid w:val="7FB7D152"/>
    <w:rsid w:val="7FB7E3E7"/>
    <w:rsid w:val="7FB7F6D5"/>
    <w:rsid w:val="7FB7FF26"/>
    <w:rsid w:val="7FB90468"/>
    <w:rsid w:val="7FBB01EB"/>
    <w:rsid w:val="7FBB0D41"/>
    <w:rsid w:val="7FBB6EF7"/>
    <w:rsid w:val="7FBB81CB"/>
    <w:rsid w:val="7FBB8EF1"/>
    <w:rsid w:val="7FBBC989"/>
    <w:rsid w:val="7FBBDC2A"/>
    <w:rsid w:val="7FBC87DF"/>
    <w:rsid w:val="7FBD3C17"/>
    <w:rsid w:val="7FBD7313"/>
    <w:rsid w:val="7FBDC167"/>
    <w:rsid w:val="7FBE1078"/>
    <w:rsid w:val="7FBE9B72"/>
    <w:rsid w:val="7FBF0679"/>
    <w:rsid w:val="7FBF1036"/>
    <w:rsid w:val="7FBF2713"/>
    <w:rsid w:val="7FBF2A45"/>
    <w:rsid w:val="7FBF45FB"/>
    <w:rsid w:val="7FBF76F5"/>
    <w:rsid w:val="7FBF911E"/>
    <w:rsid w:val="7FBFA535"/>
    <w:rsid w:val="7FBFA71D"/>
    <w:rsid w:val="7FBFB023"/>
    <w:rsid w:val="7FBFCFD0"/>
    <w:rsid w:val="7FBFD0E1"/>
    <w:rsid w:val="7FBFF6D8"/>
    <w:rsid w:val="7FC54F92"/>
    <w:rsid w:val="7FC552F9"/>
    <w:rsid w:val="7FC7B329"/>
    <w:rsid w:val="7FC9A4DF"/>
    <w:rsid w:val="7FCD24E8"/>
    <w:rsid w:val="7FCD301E"/>
    <w:rsid w:val="7FCF100B"/>
    <w:rsid w:val="7FCF1C4A"/>
    <w:rsid w:val="7FCF1D34"/>
    <w:rsid w:val="7FCF55FB"/>
    <w:rsid w:val="7FCF7C40"/>
    <w:rsid w:val="7FCFEE26"/>
    <w:rsid w:val="7FD00357"/>
    <w:rsid w:val="7FD06A7E"/>
    <w:rsid w:val="7FD0DBF6"/>
    <w:rsid w:val="7FD3F435"/>
    <w:rsid w:val="7FD5C15E"/>
    <w:rsid w:val="7FD5EDA3"/>
    <w:rsid w:val="7FD6379E"/>
    <w:rsid w:val="7FD67E71"/>
    <w:rsid w:val="7FD70EAC"/>
    <w:rsid w:val="7FD710D9"/>
    <w:rsid w:val="7FD7D6E9"/>
    <w:rsid w:val="7FD7E86D"/>
    <w:rsid w:val="7FD9F984"/>
    <w:rsid w:val="7FDACC91"/>
    <w:rsid w:val="7FDAFD11"/>
    <w:rsid w:val="7FDB74B5"/>
    <w:rsid w:val="7FDB9960"/>
    <w:rsid w:val="7FDCC63F"/>
    <w:rsid w:val="7FDCEDCA"/>
    <w:rsid w:val="7FDD44B2"/>
    <w:rsid w:val="7FDD668F"/>
    <w:rsid w:val="7FDD69C2"/>
    <w:rsid w:val="7FDD93FA"/>
    <w:rsid w:val="7FDDEF4B"/>
    <w:rsid w:val="7FDE1AEB"/>
    <w:rsid w:val="7FDEAD8A"/>
    <w:rsid w:val="7FDEB638"/>
    <w:rsid w:val="7FDECE46"/>
    <w:rsid w:val="7FDEF2AA"/>
    <w:rsid w:val="7FDEF9E8"/>
    <w:rsid w:val="7FDF16C3"/>
    <w:rsid w:val="7FDF1AAD"/>
    <w:rsid w:val="7FDF1B4F"/>
    <w:rsid w:val="7FDF5747"/>
    <w:rsid w:val="7FDF6160"/>
    <w:rsid w:val="7FDF70FE"/>
    <w:rsid w:val="7FDF7CA2"/>
    <w:rsid w:val="7FDFA660"/>
    <w:rsid w:val="7FDFB020"/>
    <w:rsid w:val="7FDFC2F3"/>
    <w:rsid w:val="7FDFDBA5"/>
    <w:rsid w:val="7FDFDE6B"/>
    <w:rsid w:val="7FDFE8FC"/>
    <w:rsid w:val="7FE22585"/>
    <w:rsid w:val="7FE30B37"/>
    <w:rsid w:val="7FE388FB"/>
    <w:rsid w:val="7FE5B5BF"/>
    <w:rsid w:val="7FE75896"/>
    <w:rsid w:val="7FE77E81"/>
    <w:rsid w:val="7FE7957D"/>
    <w:rsid w:val="7FE7FDE1"/>
    <w:rsid w:val="7FE83725"/>
    <w:rsid w:val="7FE91082"/>
    <w:rsid w:val="7FEB01C9"/>
    <w:rsid w:val="7FEB128B"/>
    <w:rsid w:val="7FEB1761"/>
    <w:rsid w:val="7FEB8A07"/>
    <w:rsid w:val="7FED3236"/>
    <w:rsid w:val="7FED5229"/>
    <w:rsid w:val="7FEDFD3C"/>
    <w:rsid w:val="7FEE19F9"/>
    <w:rsid w:val="7FEE80A6"/>
    <w:rsid w:val="7FEEBD68"/>
    <w:rsid w:val="7FEF0E89"/>
    <w:rsid w:val="7FEF3206"/>
    <w:rsid w:val="7FEF49A9"/>
    <w:rsid w:val="7FEF5D41"/>
    <w:rsid w:val="7FEF6722"/>
    <w:rsid w:val="7FEF6756"/>
    <w:rsid w:val="7FEFA31B"/>
    <w:rsid w:val="7FEFC5CD"/>
    <w:rsid w:val="7FEFC826"/>
    <w:rsid w:val="7FEFE76E"/>
    <w:rsid w:val="7FF01E06"/>
    <w:rsid w:val="7FF2C3D9"/>
    <w:rsid w:val="7FF39CD8"/>
    <w:rsid w:val="7FF3A7B3"/>
    <w:rsid w:val="7FF3E79D"/>
    <w:rsid w:val="7FF486A3"/>
    <w:rsid w:val="7FF503D2"/>
    <w:rsid w:val="7FF57845"/>
    <w:rsid w:val="7FF5A4FE"/>
    <w:rsid w:val="7FF5F9E1"/>
    <w:rsid w:val="7FF5FA6D"/>
    <w:rsid w:val="7FF5FCD6"/>
    <w:rsid w:val="7FF60454"/>
    <w:rsid w:val="7FF611BF"/>
    <w:rsid w:val="7FF64062"/>
    <w:rsid w:val="7FF6A3DA"/>
    <w:rsid w:val="7FF6AA31"/>
    <w:rsid w:val="7FF6C5E1"/>
    <w:rsid w:val="7FF6DEC4"/>
    <w:rsid w:val="7FF71DE4"/>
    <w:rsid w:val="7FF72B94"/>
    <w:rsid w:val="7FF74EC4"/>
    <w:rsid w:val="7FF79CCD"/>
    <w:rsid w:val="7FF79D23"/>
    <w:rsid w:val="7FF7B333"/>
    <w:rsid w:val="7FF7DD95"/>
    <w:rsid w:val="7FF7FAFA"/>
    <w:rsid w:val="7FF837B5"/>
    <w:rsid w:val="7FF85702"/>
    <w:rsid w:val="7FF8AB65"/>
    <w:rsid w:val="7FF991B2"/>
    <w:rsid w:val="7FF9E698"/>
    <w:rsid w:val="7FFA0588"/>
    <w:rsid w:val="7FFA0FBD"/>
    <w:rsid w:val="7FFA1AC3"/>
    <w:rsid w:val="7FFA328B"/>
    <w:rsid w:val="7FFA936F"/>
    <w:rsid w:val="7FFAA697"/>
    <w:rsid w:val="7FFABD78"/>
    <w:rsid w:val="7FFAE64E"/>
    <w:rsid w:val="7FFB3CB3"/>
    <w:rsid w:val="7FFB7A72"/>
    <w:rsid w:val="7FFB9C21"/>
    <w:rsid w:val="7FFBA1FB"/>
    <w:rsid w:val="7FFBE1F8"/>
    <w:rsid w:val="7FFBF57B"/>
    <w:rsid w:val="7FFC4881"/>
    <w:rsid w:val="7FFC515E"/>
    <w:rsid w:val="7FFC6733"/>
    <w:rsid w:val="7FFCE526"/>
    <w:rsid w:val="7FFCEDE5"/>
    <w:rsid w:val="7FFD180A"/>
    <w:rsid w:val="7FFD1B16"/>
    <w:rsid w:val="7FFD3618"/>
    <w:rsid w:val="7FFD3F08"/>
    <w:rsid w:val="7FFD567A"/>
    <w:rsid w:val="7FFD66B6"/>
    <w:rsid w:val="7FFD7A5F"/>
    <w:rsid w:val="7FFD9D84"/>
    <w:rsid w:val="7FFDA1A0"/>
    <w:rsid w:val="7FFDABF0"/>
    <w:rsid w:val="7FFDE1D1"/>
    <w:rsid w:val="7FFDE3DB"/>
    <w:rsid w:val="7FFDEA3C"/>
    <w:rsid w:val="7FFE0AE8"/>
    <w:rsid w:val="7FFE33A0"/>
    <w:rsid w:val="7FFE4644"/>
    <w:rsid w:val="7FFE4F73"/>
    <w:rsid w:val="7FFE69B2"/>
    <w:rsid w:val="7FFE6EE8"/>
    <w:rsid w:val="7FFE7CDB"/>
    <w:rsid w:val="7FFEA457"/>
    <w:rsid w:val="7FFEB67F"/>
    <w:rsid w:val="7FFEC2F3"/>
    <w:rsid w:val="7FFECA86"/>
    <w:rsid w:val="7FFED68F"/>
    <w:rsid w:val="7FFEE651"/>
    <w:rsid w:val="7FFEE913"/>
    <w:rsid w:val="7FFEF598"/>
    <w:rsid w:val="7FFF0C18"/>
    <w:rsid w:val="7FFF1EB6"/>
    <w:rsid w:val="7FFF2431"/>
    <w:rsid w:val="7FFF253A"/>
    <w:rsid w:val="7FFF2DDA"/>
    <w:rsid w:val="7FFF42B7"/>
    <w:rsid w:val="7FFF4819"/>
    <w:rsid w:val="7FFF5947"/>
    <w:rsid w:val="7FFF637F"/>
    <w:rsid w:val="7FFF6384"/>
    <w:rsid w:val="7FFF66B1"/>
    <w:rsid w:val="7FFF6F46"/>
    <w:rsid w:val="7FFF6FAF"/>
    <w:rsid w:val="7FFF831B"/>
    <w:rsid w:val="7FFF83D2"/>
    <w:rsid w:val="7FFF8495"/>
    <w:rsid w:val="7FFF855F"/>
    <w:rsid w:val="7FFF8C68"/>
    <w:rsid w:val="7FFF8C70"/>
    <w:rsid w:val="7FFF90E4"/>
    <w:rsid w:val="7FFF923B"/>
    <w:rsid w:val="7FFF9536"/>
    <w:rsid w:val="7FFF9571"/>
    <w:rsid w:val="7FFF9C73"/>
    <w:rsid w:val="7FFFA843"/>
    <w:rsid w:val="7FFFA849"/>
    <w:rsid w:val="7FFFAA11"/>
    <w:rsid w:val="7FFFC9B2"/>
    <w:rsid w:val="7FFFCED5"/>
    <w:rsid w:val="7FFFD177"/>
    <w:rsid w:val="7FFFD90D"/>
    <w:rsid w:val="7FFFEFA9"/>
    <w:rsid w:val="7FFFEFC1"/>
    <w:rsid w:val="81F79F9F"/>
    <w:rsid w:val="82BDABE2"/>
    <w:rsid w:val="835FC634"/>
    <w:rsid w:val="86AF20FC"/>
    <w:rsid w:val="86FD15CA"/>
    <w:rsid w:val="872C16B4"/>
    <w:rsid w:val="87BD7BC4"/>
    <w:rsid w:val="87DEBF3E"/>
    <w:rsid w:val="87DF90CD"/>
    <w:rsid w:val="87E7B9A3"/>
    <w:rsid w:val="87F10964"/>
    <w:rsid w:val="899D8503"/>
    <w:rsid w:val="89B347E3"/>
    <w:rsid w:val="8A7B264D"/>
    <w:rsid w:val="8AF8AC0D"/>
    <w:rsid w:val="8B1AFC89"/>
    <w:rsid w:val="8B2F8381"/>
    <w:rsid w:val="8B7F7677"/>
    <w:rsid w:val="8BFB762D"/>
    <w:rsid w:val="8CBE4C94"/>
    <w:rsid w:val="8CD8B3ED"/>
    <w:rsid w:val="8DDFEEEB"/>
    <w:rsid w:val="8DFCC579"/>
    <w:rsid w:val="8DFF432A"/>
    <w:rsid w:val="8DFFCC8E"/>
    <w:rsid w:val="8E4F79F4"/>
    <w:rsid w:val="8EBEF046"/>
    <w:rsid w:val="8EFE511E"/>
    <w:rsid w:val="8F7B73E8"/>
    <w:rsid w:val="8FADF568"/>
    <w:rsid w:val="8FC72FFD"/>
    <w:rsid w:val="8FCE784B"/>
    <w:rsid w:val="8FDCF97D"/>
    <w:rsid w:val="8FDEFE9F"/>
    <w:rsid w:val="8FEF5208"/>
    <w:rsid w:val="8FF9CA78"/>
    <w:rsid w:val="8FFB35DE"/>
    <w:rsid w:val="8FFBE9A2"/>
    <w:rsid w:val="90F7D2CD"/>
    <w:rsid w:val="90FF6FA4"/>
    <w:rsid w:val="91DFBAD7"/>
    <w:rsid w:val="927C144C"/>
    <w:rsid w:val="92A79E6F"/>
    <w:rsid w:val="92B6F9A0"/>
    <w:rsid w:val="92FF520C"/>
    <w:rsid w:val="935F07DA"/>
    <w:rsid w:val="93BF006F"/>
    <w:rsid w:val="93BF3129"/>
    <w:rsid w:val="93DF90AA"/>
    <w:rsid w:val="93FD2481"/>
    <w:rsid w:val="957B0912"/>
    <w:rsid w:val="9599B2DC"/>
    <w:rsid w:val="95CF0631"/>
    <w:rsid w:val="95D5BA91"/>
    <w:rsid w:val="95FBEFB6"/>
    <w:rsid w:val="965A52C7"/>
    <w:rsid w:val="96D39863"/>
    <w:rsid w:val="96DF26E1"/>
    <w:rsid w:val="96F54E41"/>
    <w:rsid w:val="96F8830C"/>
    <w:rsid w:val="96FEBE2D"/>
    <w:rsid w:val="971F105E"/>
    <w:rsid w:val="971F60B7"/>
    <w:rsid w:val="973FB97C"/>
    <w:rsid w:val="977B2E7F"/>
    <w:rsid w:val="978CA51F"/>
    <w:rsid w:val="97AA6849"/>
    <w:rsid w:val="97B946FD"/>
    <w:rsid w:val="97E74B54"/>
    <w:rsid w:val="97EE1AD5"/>
    <w:rsid w:val="97EF0EE0"/>
    <w:rsid w:val="97F3FD54"/>
    <w:rsid w:val="97FBF394"/>
    <w:rsid w:val="97FF771F"/>
    <w:rsid w:val="98F3BCDA"/>
    <w:rsid w:val="992EDCA0"/>
    <w:rsid w:val="993F5116"/>
    <w:rsid w:val="995E3330"/>
    <w:rsid w:val="99D32838"/>
    <w:rsid w:val="99D70CB6"/>
    <w:rsid w:val="99EFAD45"/>
    <w:rsid w:val="99F69528"/>
    <w:rsid w:val="9A6639C4"/>
    <w:rsid w:val="9AB76CA0"/>
    <w:rsid w:val="9AFCFF4B"/>
    <w:rsid w:val="9B592B54"/>
    <w:rsid w:val="9B6E336A"/>
    <w:rsid w:val="9B7B16E3"/>
    <w:rsid w:val="9B8F865A"/>
    <w:rsid w:val="9BA7AFD0"/>
    <w:rsid w:val="9BBF4185"/>
    <w:rsid w:val="9BE904E6"/>
    <w:rsid w:val="9BEBA376"/>
    <w:rsid w:val="9BF6F415"/>
    <w:rsid w:val="9BFDB2FB"/>
    <w:rsid w:val="9BFF2D99"/>
    <w:rsid w:val="9C3F4799"/>
    <w:rsid w:val="9C672A0C"/>
    <w:rsid w:val="9CBBFEFD"/>
    <w:rsid w:val="9CDB4EFC"/>
    <w:rsid w:val="9D5F6476"/>
    <w:rsid w:val="9D5F9FCE"/>
    <w:rsid w:val="9D7F6EBA"/>
    <w:rsid w:val="9D7FC8F6"/>
    <w:rsid w:val="9D9D2E58"/>
    <w:rsid w:val="9DBDFB78"/>
    <w:rsid w:val="9DDFAADD"/>
    <w:rsid w:val="9DE78362"/>
    <w:rsid w:val="9DED267C"/>
    <w:rsid w:val="9DEF54BA"/>
    <w:rsid w:val="9DF5DA99"/>
    <w:rsid w:val="9DF7D665"/>
    <w:rsid w:val="9DFAEDBB"/>
    <w:rsid w:val="9DFBC2A0"/>
    <w:rsid w:val="9DFFF63B"/>
    <w:rsid w:val="9E3EEB91"/>
    <w:rsid w:val="9E4DD499"/>
    <w:rsid w:val="9E7F8D29"/>
    <w:rsid w:val="9EC2D4DF"/>
    <w:rsid w:val="9ED34CBF"/>
    <w:rsid w:val="9EFE8C24"/>
    <w:rsid w:val="9EFF3C40"/>
    <w:rsid w:val="9F34B055"/>
    <w:rsid w:val="9F3603C9"/>
    <w:rsid w:val="9F4379DD"/>
    <w:rsid w:val="9F63D8A2"/>
    <w:rsid w:val="9F6A1957"/>
    <w:rsid w:val="9F775030"/>
    <w:rsid w:val="9F7BF6E6"/>
    <w:rsid w:val="9F7EF1C0"/>
    <w:rsid w:val="9F9F6EF9"/>
    <w:rsid w:val="9F9FFD6F"/>
    <w:rsid w:val="9FAF1AF0"/>
    <w:rsid w:val="9FB333B8"/>
    <w:rsid w:val="9FB3DAD0"/>
    <w:rsid w:val="9FB949BF"/>
    <w:rsid w:val="9FBF8551"/>
    <w:rsid w:val="9FDB75C0"/>
    <w:rsid w:val="9FDE7F26"/>
    <w:rsid w:val="9FEE033D"/>
    <w:rsid w:val="9FEEFDC5"/>
    <w:rsid w:val="9FF68861"/>
    <w:rsid w:val="9FF76EF1"/>
    <w:rsid w:val="9FF913A8"/>
    <w:rsid w:val="9FF9914E"/>
    <w:rsid w:val="A07F5CA2"/>
    <w:rsid w:val="A18F6665"/>
    <w:rsid w:val="A1F7A5CA"/>
    <w:rsid w:val="A1FF4730"/>
    <w:rsid w:val="A247D4B0"/>
    <w:rsid w:val="A2BE6447"/>
    <w:rsid w:val="A2EC6B16"/>
    <w:rsid w:val="A34BEE6A"/>
    <w:rsid w:val="A39B9926"/>
    <w:rsid w:val="A3DB303B"/>
    <w:rsid w:val="A3E78D64"/>
    <w:rsid w:val="A3EC6D21"/>
    <w:rsid w:val="A47115E9"/>
    <w:rsid w:val="A4776855"/>
    <w:rsid w:val="A4FF9D89"/>
    <w:rsid w:val="A59BFF0C"/>
    <w:rsid w:val="A6BFD816"/>
    <w:rsid w:val="A6BFE85A"/>
    <w:rsid w:val="A6DF4DFF"/>
    <w:rsid w:val="A6F95015"/>
    <w:rsid w:val="A76B2387"/>
    <w:rsid w:val="A777F734"/>
    <w:rsid w:val="A77D6EF1"/>
    <w:rsid w:val="A77E776D"/>
    <w:rsid w:val="A77ED897"/>
    <w:rsid w:val="A7AEAF96"/>
    <w:rsid w:val="A7B74896"/>
    <w:rsid w:val="A7BF5E89"/>
    <w:rsid w:val="A7D6EF1A"/>
    <w:rsid w:val="A7EB1909"/>
    <w:rsid w:val="A7EDA9BC"/>
    <w:rsid w:val="A7EF6EDD"/>
    <w:rsid w:val="A7F3CE56"/>
    <w:rsid w:val="A7FEAA9B"/>
    <w:rsid w:val="A7FED545"/>
    <w:rsid w:val="A8BCF868"/>
    <w:rsid w:val="A8E0FB13"/>
    <w:rsid w:val="A8FFD65D"/>
    <w:rsid w:val="A9FFE5EE"/>
    <w:rsid w:val="AA7B83E2"/>
    <w:rsid w:val="AA8F90DD"/>
    <w:rsid w:val="AAB91E61"/>
    <w:rsid w:val="AABCCA9F"/>
    <w:rsid w:val="AADF9BBD"/>
    <w:rsid w:val="AAFC69A8"/>
    <w:rsid w:val="AAFD9B4C"/>
    <w:rsid w:val="AB575D9B"/>
    <w:rsid w:val="AB5D407C"/>
    <w:rsid w:val="AB7DE54F"/>
    <w:rsid w:val="ABD44E7F"/>
    <w:rsid w:val="ABDF3745"/>
    <w:rsid w:val="ABDF5DBF"/>
    <w:rsid w:val="ABDF95B5"/>
    <w:rsid w:val="ABFE2AC4"/>
    <w:rsid w:val="ABFE6D1D"/>
    <w:rsid w:val="ABFF0238"/>
    <w:rsid w:val="ABFFE43E"/>
    <w:rsid w:val="AC7D6549"/>
    <w:rsid w:val="ACAF4BB6"/>
    <w:rsid w:val="ACDC4045"/>
    <w:rsid w:val="ACDDD296"/>
    <w:rsid w:val="AD7785F1"/>
    <w:rsid w:val="AD7FADBE"/>
    <w:rsid w:val="ADB508F7"/>
    <w:rsid w:val="ADBACCD4"/>
    <w:rsid w:val="ADBEB613"/>
    <w:rsid w:val="ADBF77E2"/>
    <w:rsid w:val="ADCFDED2"/>
    <w:rsid w:val="ADD5A938"/>
    <w:rsid w:val="ADDBCE81"/>
    <w:rsid w:val="ADDF258E"/>
    <w:rsid w:val="ADDFDC1F"/>
    <w:rsid w:val="ADEE90D1"/>
    <w:rsid w:val="ADEEE43E"/>
    <w:rsid w:val="ADEF9041"/>
    <w:rsid w:val="ADFB383B"/>
    <w:rsid w:val="ADFCC84A"/>
    <w:rsid w:val="ADFFFBB6"/>
    <w:rsid w:val="AE2F1DAE"/>
    <w:rsid w:val="AE3BCDDE"/>
    <w:rsid w:val="AE6996CD"/>
    <w:rsid w:val="AE7FB76E"/>
    <w:rsid w:val="AED3481E"/>
    <w:rsid w:val="AEDBB5F7"/>
    <w:rsid w:val="AEDF4C71"/>
    <w:rsid w:val="AEF34059"/>
    <w:rsid w:val="AEF7C774"/>
    <w:rsid w:val="AEFB539D"/>
    <w:rsid w:val="AEFD70E8"/>
    <w:rsid w:val="AEFDBCDE"/>
    <w:rsid w:val="AEFDD369"/>
    <w:rsid w:val="AEFF064D"/>
    <w:rsid w:val="AEFFD573"/>
    <w:rsid w:val="AF29031E"/>
    <w:rsid w:val="AF3F191C"/>
    <w:rsid w:val="AF3FC2EE"/>
    <w:rsid w:val="AF4F2829"/>
    <w:rsid w:val="AF5FD3B3"/>
    <w:rsid w:val="AF67C08A"/>
    <w:rsid w:val="AF7C36DC"/>
    <w:rsid w:val="AF7FFF01"/>
    <w:rsid w:val="AF8CAA03"/>
    <w:rsid w:val="AF9BDC2F"/>
    <w:rsid w:val="AFA79A3F"/>
    <w:rsid w:val="AFB3DC1F"/>
    <w:rsid w:val="AFB7B733"/>
    <w:rsid w:val="AFBE5589"/>
    <w:rsid w:val="AFBE5804"/>
    <w:rsid w:val="AFC7DC0C"/>
    <w:rsid w:val="AFD6A7E8"/>
    <w:rsid w:val="AFDBCF7F"/>
    <w:rsid w:val="AFE6C0D4"/>
    <w:rsid w:val="AFEC3C92"/>
    <w:rsid w:val="AFECAC44"/>
    <w:rsid w:val="AFEF1308"/>
    <w:rsid w:val="AFF70329"/>
    <w:rsid w:val="AFF735CF"/>
    <w:rsid w:val="AFF7F618"/>
    <w:rsid w:val="AFFB1D74"/>
    <w:rsid w:val="AFFBE62D"/>
    <w:rsid w:val="AFFD2708"/>
    <w:rsid w:val="AFFF2045"/>
    <w:rsid w:val="AFFF539E"/>
    <w:rsid w:val="AFFF6A50"/>
    <w:rsid w:val="AFFFC3D0"/>
    <w:rsid w:val="AFFFE968"/>
    <w:rsid w:val="B0EEBD38"/>
    <w:rsid w:val="B0F9459E"/>
    <w:rsid w:val="B137C122"/>
    <w:rsid w:val="B1AC20E9"/>
    <w:rsid w:val="B1FFB642"/>
    <w:rsid w:val="B24F944A"/>
    <w:rsid w:val="B2BF6757"/>
    <w:rsid w:val="B2CB1551"/>
    <w:rsid w:val="B2FDDAA5"/>
    <w:rsid w:val="B34FE10B"/>
    <w:rsid w:val="B36AEC3D"/>
    <w:rsid w:val="B374DC4A"/>
    <w:rsid w:val="B3774E39"/>
    <w:rsid w:val="B37FDC1F"/>
    <w:rsid w:val="B3AF7B86"/>
    <w:rsid w:val="B3D2537B"/>
    <w:rsid w:val="B3DF4B68"/>
    <w:rsid w:val="B3E5E266"/>
    <w:rsid w:val="B3EF3542"/>
    <w:rsid w:val="B3F7F04A"/>
    <w:rsid w:val="B47F2B9A"/>
    <w:rsid w:val="B4E703FC"/>
    <w:rsid w:val="B4EC0ACB"/>
    <w:rsid w:val="B4EFA4F8"/>
    <w:rsid w:val="B4FE2194"/>
    <w:rsid w:val="B4FF50FF"/>
    <w:rsid w:val="B5368671"/>
    <w:rsid w:val="B53E2EAA"/>
    <w:rsid w:val="B5AF3579"/>
    <w:rsid w:val="B5BE5F1E"/>
    <w:rsid w:val="B5DFB364"/>
    <w:rsid w:val="B5ECD078"/>
    <w:rsid w:val="B5EF617E"/>
    <w:rsid w:val="B5F91869"/>
    <w:rsid w:val="B5FA18A7"/>
    <w:rsid w:val="B5FB5640"/>
    <w:rsid w:val="B5FE6BF1"/>
    <w:rsid w:val="B5FFE6C9"/>
    <w:rsid w:val="B667B3FD"/>
    <w:rsid w:val="B67BCEBC"/>
    <w:rsid w:val="B6EB4A4F"/>
    <w:rsid w:val="B6EFE4AF"/>
    <w:rsid w:val="B6F97E40"/>
    <w:rsid w:val="B6FEB623"/>
    <w:rsid w:val="B6FF2E1A"/>
    <w:rsid w:val="B6FFE589"/>
    <w:rsid w:val="B717B6FD"/>
    <w:rsid w:val="B733F29F"/>
    <w:rsid w:val="B73ADDF7"/>
    <w:rsid w:val="B73DEE1D"/>
    <w:rsid w:val="B73F68CA"/>
    <w:rsid w:val="B75E3D12"/>
    <w:rsid w:val="B75FA200"/>
    <w:rsid w:val="B765B728"/>
    <w:rsid w:val="B76FEE18"/>
    <w:rsid w:val="B775C606"/>
    <w:rsid w:val="B77F749C"/>
    <w:rsid w:val="B797584F"/>
    <w:rsid w:val="B7AF5784"/>
    <w:rsid w:val="B7B61B98"/>
    <w:rsid w:val="B7B7D535"/>
    <w:rsid w:val="B7BBE838"/>
    <w:rsid w:val="B7BD42D5"/>
    <w:rsid w:val="B7BE7CC2"/>
    <w:rsid w:val="B7BF552F"/>
    <w:rsid w:val="B7BF87A2"/>
    <w:rsid w:val="B7BF94B4"/>
    <w:rsid w:val="B7DB6CDB"/>
    <w:rsid w:val="B7DE865A"/>
    <w:rsid w:val="B7DFF05A"/>
    <w:rsid w:val="B7E71E71"/>
    <w:rsid w:val="B7EB68CA"/>
    <w:rsid w:val="B7EDB080"/>
    <w:rsid w:val="B7EFD93B"/>
    <w:rsid w:val="B7F70EB5"/>
    <w:rsid w:val="B7F7579B"/>
    <w:rsid w:val="B7F76B83"/>
    <w:rsid w:val="B7F7DEF8"/>
    <w:rsid w:val="B7FD3290"/>
    <w:rsid w:val="B7FD940F"/>
    <w:rsid w:val="B7FEADF5"/>
    <w:rsid w:val="B7FF0A81"/>
    <w:rsid w:val="B7FF270C"/>
    <w:rsid w:val="B7FF50CC"/>
    <w:rsid w:val="B7FF95D0"/>
    <w:rsid w:val="B7FFD7D4"/>
    <w:rsid w:val="B85F53F4"/>
    <w:rsid w:val="B8E994E6"/>
    <w:rsid w:val="B8EFE43A"/>
    <w:rsid w:val="B8F70A2F"/>
    <w:rsid w:val="B92D0C55"/>
    <w:rsid w:val="B93F7BD0"/>
    <w:rsid w:val="B959E03C"/>
    <w:rsid w:val="B9703DED"/>
    <w:rsid w:val="B97E1E10"/>
    <w:rsid w:val="B9976E36"/>
    <w:rsid w:val="B9A7DF89"/>
    <w:rsid w:val="B9F744E3"/>
    <w:rsid w:val="B9FECD36"/>
    <w:rsid w:val="BA6F7958"/>
    <w:rsid w:val="BA8154F8"/>
    <w:rsid w:val="BA9FFA82"/>
    <w:rsid w:val="BAB37B8A"/>
    <w:rsid w:val="BABBD250"/>
    <w:rsid w:val="BABF085F"/>
    <w:rsid w:val="BACFD293"/>
    <w:rsid w:val="BAF2BE68"/>
    <w:rsid w:val="BAF990B6"/>
    <w:rsid w:val="BAFDDD19"/>
    <w:rsid w:val="BAFF08D8"/>
    <w:rsid w:val="BAFF2A30"/>
    <w:rsid w:val="BB1B1431"/>
    <w:rsid w:val="BB3F88AB"/>
    <w:rsid w:val="BB451C09"/>
    <w:rsid w:val="BB4F61C8"/>
    <w:rsid w:val="BB608F66"/>
    <w:rsid w:val="BB6D9E5C"/>
    <w:rsid w:val="BB6FFD50"/>
    <w:rsid w:val="BB77C938"/>
    <w:rsid w:val="BB7BEF45"/>
    <w:rsid w:val="BB7E793D"/>
    <w:rsid w:val="BB7F9349"/>
    <w:rsid w:val="BB8FE853"/>
    <w:rsid w:val="BBAFE113"/>
    <w:rsid w:val="BBB68C3C"/>
    <w:rsid w:val="BBB736A1"/>
    <w:rsid w:val="BBBB6CBF"/>
    <w:rsid w:val="BBBF5CC1"/>
    <w:rsid w:val="BBBF72B4"/>
    <w:rsid w:val="BBD54D19"/>
    <w:rsid w:val="BBDB8777"/>
    <w:rsid w:val="BBDE2303"/>
    <w:rsid w:val="BBDFE9F4"/>
    <w:rsid w:val="BBE9DD48"/>
    <w:rsid w:val="BBED0341"/>
    <w:rsid w:val="BBEF97FE"/>
    <w:rsid w:val="BBEFDB39"/>
    <w:rsid w:val="BBF016A5"/>
    <w:rsid w:val="BBF6A856"/>
    <w:rsid w:val="BBF71E81"/>
    <w:rsid w:val="BBF7591A"/>
    <w:rsid w:val="BBFA748C"/>
    <w:rsid w:val="BBFADE7F"/>
    <w:rsid w:val="BBFB659F"/>
    <w:rsid w:val="BBFB7C70"/>
    <w:rsid w:val="BBFD29E6"/>
    <w:rsid w:val="BBFD63C7"/>
    <w:rsid w:val="BBFE924B"/>
    <w:rsid w:val="BBFF8A3D"/>
    <w:rsid w:val="BBFFB747"/>
    <w:rsid w:val="BBFFC3E8"/>
    <w:rsid w:val="BBFFC820"/>
    <w:rsid w:val="BBFFD105"/>
    <w:rsid w:val="BCDB1813"/>
    <w:rsid w:val="BCDD8000"/>
    <w:rsid w:val="BCDDD12C"/>
    <w:rsid w:val="BCE32FBB"/>
    <w:rsid w:val="BCEB3E3F"/>
    <w:rsid w:val="BCFAE71B"/>
    <w:rsid w:val="BD0F9CDE"/>
    <w:rsid w:val="BD49E11E"/>
    <w:rsid w:val="BD6354FD"/>
    <w:rsid w:val="BD6FEDA0"/>
    <w:rsid w:val="BD777BC0"/>
    <w:rsid w:val="BD7BD5EC"/>
    <w:rsid w:val="BD7D134B"/>
    <w:rsid w:val="BD7DEE86"/>
    <w:rsid w:val="BD7E8B6D"/>
    <w:rsid w:val="BD7EF89B"/>
    <w:rsid w:val="BD7F2225"/>
    <w:rsid w:val="BD7F317B"/>
    <w:rsid w:val="BD9B641D"/>
    <w:rsid w:val="BD9DD6A0"/>
    <w:rsid w:val="BD9FAB85"/>
    <w:rsid w:val="BDAC576C"/>
    <w:rsid w:val="BDB408BC"/>
    <w:rsid w:val="BDB5D6F1"/>
    <w:rsid w:val="BDCA5677"/>
    <w:rsid w:val="BDDFA6D8"/>
    <w:rsid w:val="BDEEF7EC"/>
    <w:rsid w:val="BDEF9E09"/>
    <w:rsid w:val="BDEFE9DD"/>
    <w:rsid w:val="BDEFF985"/>
    <w:rsid w:val="BDF62BB9"/>
    <w:rsid w:val="BDF98735"/>
    <w:rsid w:val="BDFB0B1D"/>
    <w:rsid w:val="BDFD8783"/>
    <w:rsid w:val="BDFE7396"/>
    <w:rsid w:val="BDFE9C3E"/>
    <w:rsid w:val="BDFF6B3D"/>
    <w:rsid w:val="BDFFD83D"/>
    <w:rsid w:val="BE183726"/>
    <w:rsid w:val="BE3BB622"/>
    <w:rsid w:val="BE3EF2FC"/>
    <w:rsid w:val="BE6C4074"/>
    <w:rsid w:val="BE7DA0D3"/>
    <w:rsid w:val="BE7DCBEE"/>
    <w:rsid w:val="BE7FD75F"/>
    <w:rsid w:val="BE7FFF81"/>
    <w:rsid w:val="BE837E9E"/>
    <w:rsid w:val="BE8B9488"/>
    <w:rsid w:val="BE8C14F4"/>
    <w:rsid w:val="BE9EA07E"/>
    <w:rsid w:val="BEAB8D29"/>
    <w:rsid w:val="BEB32485"/>
    <w:rsid w:val="BEBFB651"/>
    <w:rsid w:val="BECFBBC5"/>
    <w:rsid w:val="BED358BC"/>
    <w:rsid w:val="BED780FE"/>
    <w:rsid w:val="BEDC5746"/>
    <w:rsid w:val="BEE34D34"/>
    <w:rsid w:val="BEE9FB84"/>
    <w:rsid w:val="BEEB5996"/>
    <w:rsid w:val="BEEEC824"/>
    <w:rsid w:val="BEF0FAEC"/>
    <w:rsid w:val="BEF6FD8F"/>
    <w:rsid w:val="BEF931DD"/>
    <w:rsid w:val="BEF9A6D8"/>
    <w:rsid w:val="BEFBBC17"/>
    <w:rsid w:val="BEFD65D1"/>
    <w:rsid w:val="BEFE2E06"/>
    <w:rsid w:val="BEFE3D84"/>
    <w:rsid w:val="BEFECB91"/>
    <w:rsid w:val="BEFFAFBD"/>
    <w:rsid w:val="BEFFE677"/>
    <w:rsid w:val="BF073455"/>
    <w:rsid w:val="BF2E1441"/>
    <w:rsid w:val="BF2F8FD0"/>
    <w:rsid w:val="BF357621"/>
    <w:rsid w:val="BF376245"/>
    <w:rsid w:val="BF3F945E"/>
    <w:rsid w:val="BF4D8783"/>
    <w:rsid w:val="BF54AD1A"/>
    <w:rsid w:val="BF5765A6"/>
    <w:rsid w:val="BF6E0A47"/>
    <w:rsid w:val="BF6EC648"/>
    <w:rsid w:val="BF6FA3C4"/>
    <w:rsid w:val="BF6FFAB9"/>
    <w:rsid w:val="BF72439F"/>
    <w:rsid w:val="BF77EABB"/>
    <w:rsid w:val="BF79D75F"/>
    <w:rsid w:val="BF7AD147"/>
    <w:rsid w:val="BF7D0D56"/>
    <w:rsid w:val="BF7D2303"/>
    <w:rsid w:val="BF7E780D"/>
    <w:rsid w:val="BF7F3DCE"/>
    <w:rsid w:val="BF7F5478"/>
    <w:rsid w:val="BF7FA9C1"/>
    <w:rsid w:val="BF8B52FE"/>
    <w:rsid w:val="BF8F652A"/>
    <w:rsid w:val="BF9C1991"/>
    <w:rsid w:val="BF9F01A7"/>
    <w:rsid w:val="BF9F23CD"/>
    <w:rsid w:val="BF9F3086"/>
    <w:rsid w:val="BFA5397A"/>
    <w:rsid w:val="BFA722D0"/>
    <w:rsid w:val="BFA73500"/>
    <w:rsid w:val="BFA7DC5E"/>
    <w:rsid w:val="BFADD975"/>
    <w:rsid w:val="BFAE2BB1"/>
    <w:rsid w:val="BFAE5B0D"/>
    <w:rsid w:val="BFAF324E"/>
    <w:rsid w:val="BFAF659B"/>
    <w:rsid w:val="BFAFA9E3"/>
    <w:rsid w:val="BFB33716"/>
    <w:rsid w:val="BFBBB5AA"/>
    <w:rsid w:val="BFBBF82E"/>
    <w:rsid w:val="BFBC9C23"/>
    <w:rsid w:val="BFBE2EC5"/>
    <w:rsid w:val="BFBF0FB3"/>
    <w:rsid w:val="BFBFDB51"/>
    <w:rsid w:val="BFBFF995"/>
    <w:rsid w:val="BFD173FC"/>
    <w:rsid w:val="BFD1C778"/>
    <w:rsid w:val="BFD37C9E"/>
    <w:rsid w:val="BFD78DE5"/>
    <w:rsid w:val="BFDB77A4"/>
    <w:rsid w:val="BFDD2FD6"/>
    <w:rsid w:val="BFDD76F8"/>
    <w:rsid w:val="BFDE0B72"/>
    <w:rsid w:val="BFDF7D8C"/>
    <w:rsid w:val="BFE35E24"/>
    <w:rsid w:val="BFE38D6C"/>
    <w:rsid w:val="BFE654B3"/>
    <w:rsid w:val="BFE66740"/>
    <w:rsid w:val="BFE77F9F"/>
    <w:rsid w:val="BFED9B02"/>
    <w:rsid w:val="BFEF6C4B"/>
    <w:rsid w:val="BFEFAF6F"/>
    <w:rsid w:val="BFEFD558"/>
    <w:rsid w:val="BFF25BA1"/>
    <w:rsid w:val="BFF3AB33"/>
    <w:rsid w:val="BFF47B99"/>
    <w:rsid w:val="BFF4C0C8"/>
    <w:rsid w:val="BFF7B821"/>
    <w:rsid w:val="BFFB2649"/>
    <w:rsid w:val="BFFB8D0A"/>
    <w:rsid w:val="BFFB8EE6"/>
    <w:rsid w:val="BFFBC856"/>
    <w:rsid w:val="BFFC2D99"/>
    <w:rsid w:val="BFFCAFA5"/>
    <w:rsid w:val="BFFD0BC1"/>
    <w:rsid w:val="BFFD3149"/>
    <w:rsid w:val="BFFD5C39"/>
    <w:rsid w:val="BFFDB762"/>
    <w:rsid w:val="BFFE8593"/>
    <w:rsid w:val="BFFE8C5F"/>
    <w:rsid w:val="BFFEAFF4"/>
    <w:rsid w:val="BFFEB841"/>
    <w:rsid w:val="BFFF0622"/>
    <w:rsid w:val="BFFF4D53"/>
    <w:rsid w:val="BFFF57BA"/>
    <w:rsid w:val="BFFF8D64"/>
    <w:rsid w:val="BFFF8F72"/>
    <w:rsid w:val="BFFFB068"/>
    <w:rsid w:val="BFFFBA7A"/>
    <w:rsid w:val="BFFFD9D2"/>
    <w:rsid w:val="BFFFEC1E"/>
    <w:rsid w:val="C0AFACDC"/>
    <w:rsid w:val="C1D76791"/>
    <w:rsid w:val="C1FF39B9"/>
    <w:rsid w:val="C2DFDEC9"/>
    <w:rsid w:val="C2FD32EA"/>
    <w:rsid w:val="C3FE15F2"/>
    <w:rsid w:val="C3FF5FD9"/>
    <w:rsid w:val="C43A3FEB"/>
    <w:rsid w:val="C53F92D8"/>
    <w:rsid w:val="C5967556"/>
    <w:rsid w:val="C5F7718C"/>
    <w:rsid w:val="C6ED9F08"/>
    <w:rsid w:val="C6F673FB"/>
    <w:rsid w:val="C6FF093A"/>
    <w:rsid w:val="C6FFEDC6"/>
    <w:rsid w:val="C73BBEB6"/>
    <w:rsid w:val="C74FCB43"/>
    <w:rsid w:val="C7B326D2"/>
    <w:rsid w:val="C7BE8E4E"/>
    <w:rsid w:val="C7DB2354"/>
    <w:rsid w:val="C7F764D7"/>
    <w:rsid w:val="C9B9E271"/>
    <w:rsid w:val="C9F5B7C3"/>
    <w:rsid w:val="C9FF4A15"/>
    <w:rsid w:val="CAD7E0C0"/>
    <w:rsid w:val="CADF9AA5"/>
    <w:rsid w:val="CAEFA4AD"/>
    <w:rsid w:val="CB412B34"/>
    <w:rsid w:val="CB5FB9DE"/>
    <w:rsid w:val="CB6F1412"/>
    <w:rsid w:val="CB776CBB"/>
    <w:rsid w:val="CB7F7814"/>
    <w:rsid w:val="CBBA61B0"/>
    <w:rsid w:val="CBBB1DBA"/>
    <w:rsid w:val="CBBF2F62"/>
    <w:rsid w:val="CBBF642D"/>
    <w:rsid w:val="CBBF658C"/>
    <w:rsid w:val="CBBF98E8"/>
    <w:rsid w:val="CBBFCCF3"/>
    <w:rsid w:val="CBEBA9B4"/>
    <w:rsid w:val="CBF67D0B"/>
    <w:rsid w:val="CBFB6C1C"/>
    <w:rsid w:val="CBFD9FB6"/>
    <w:rsid w:val="CBFE0D30"/>
    <w:rsid w:val="CBFF4CC6"/>
    <w:rsid w:val="CC47F91C"/>
    <w:rsid w:val="CC5F68A3"/>
    <w:rsid w:val="CCBFDA29"/>
    <w:rsid w:val="CDBA5F1E"/>
    <w:rsid w:val="CDBED34E"/>
    <w:rsid w:val="CDBF3C2C"/>
    <w:rsid w:val="CDC7842D"/>
    <w:rsid w:val="CDDB86E6"/>
    <w:rsid w:val="CDF68CEF"/>
    <w:rsid w:val="CDFDD1A8"/>
    <w:rsid w:val="CDFE0B12"/>
    <w:rsid w:val="CDFEAA97"/>
    <w:rsid w:val="CDFF4CA3"/>
    <w:rsid w:val="CE65F57B"/>
    <w:rsid w:val="CE75A7A7"/>
    <w:rsid w:val="CE7BA297"/>
    <w:rsid w:val="CE7F0210"/>
    <w:rsid w:val="CEBD970F"/>
    <w:rsid w:val="CED3430C"/>
    <w:rsid w:val="CEDE824A"/>
    <w:rsid w:val="CEDF6C23"/>
    <w:rsid w:val="CEF64CF5"/>
    <w:rsid w:val="CEFBD157"/>
    <w:rsid w:val="CEFDD3B0"/>
    <w:rsid w:val="CEFF791D"/>
    <w:rsid w:val="CEFF9FF2"/>
    <w:rsid w:val="CF1FE7F6"/>
    <w:rsid w:val="CF2E5B04"/>
    <w:rsid w:val="CF3F0A6E"/>
    <w:rsid w:val="CF3FE538"/>
    <w:rsid w:val="CF4F35A7"/>
    <w:rsid w:val="CF5B2D3C"/>
    <w:rsid w:val="CF5F9761"/>
    <w:rsid w:val="CF5F9D71"/>
    <w:rsid w:val="CF64A796"/>
    <w:rsid w:val="CF67E246"/>
    <w:rsid w:val="CF6E9D6E"/>
    <w:rsid w:val="CF6F0359"/>
    <w:rsid w:val="CF6F0B0A"/>
    <w:rsid w:val="CF775FF1"/>
    <w:rsid w:val="CF7E0F84"/>
    <w:rsid w:val="CF7F7DC4"/>
    <w:rsid w:val="CF7F7EDF"/>
    <w:rsid w:val="CFB72D72"/>
    <w:rsid w:val="CFB7EFC1"/>
    <w:rsid w:val="CFBDBA53"/>
    <w:rsid w:val="CFBFA419"/>
    <w:rsid w:val="CFBFC8DF"/>
    <w:rsid w:val="CFBFF8AE"/>
    <w:rsid w:val="CFBFFA01"/>
    <w:rsid w:val="CFC7D5DC"/>
    <w:rsid w:val="CFDB7378"/>
    <w:rsid w:val="CFDB92EC"/>
    <w:rsid w:val="CFDF4428"/>
    <w:rsid w:val="CFDF9848"/>
    <w:rsid w:val="CFDF99A7"/>
    <w:rsid w:val="CFDFD375"/>
    <w:rsid w:val="CFED4AD7"/>
    <w:rsid w:val="CFEDB216"/>
    <w:rsid w:val="CFEFC66B"/>
    <w:rsid w:val="CFF1ABAC"/>
    <w:rsid w:val="CFF530A1"/>
    <w:rsid w:val="CFF75488"/>
    <w:rsid w:val="CFFE8575"/>
    <w:rsid w:val="CFFEC8A9"/>
    <w:rsid w:val="CFFF3BCC"/>
    <w:rsid w:val="CFFF7194"/>
    <w:rsid w:val="D0FB5BA1"/>
    <w:rsid w:val="D1B34A14"/>
    <w:rsid w:val="D1BFE779"/>
    <w:rsid w:val="D1BFE8F2"/>
    <w:rsid w:val="D1DB281E"/>
    <w:rsid w:val="D1DFC96F"/>
    <w:rsid w:val="D2B557E2"/>
    <w:rsid w:val="D2F5B845"/>
    <w:rsid w:val="D2F7B04A"/>
    <w:rsid w:val="D2FE891D"/>
    <w:rsid w:val="D2FF584E"/>
    <w:rsid w:val="D32D86B7"/>
    <w:rsid w:val="D39FF8AE"/>
    <w:rsid w:val="D3B9A556"/>
    <w:rsid w:val="D3BB7EC0"/>
    <w:rsid w:val="D3BCF163"/>
    <w:rsid w:val="D3BF1AB1"/>
    <w:rsid w:val="D3D7754C"/>
    <w:rsid w:val="D3F9107A"/>
    <w:rsid w:val="D3FD592D"/>
    <w:rsid w:val="D3FE1564"/>
    <w:rsid w:val="D45D161D"/>
    <w:rsid w:val="D47DF7C9"/>
    <w:rsid w:val="D4BF642D"/>
    <w:rsid w:val="D4FED101"/>
    <w:rsid w:val="D51F119E"/>
    <w:rsid w:val="D5557272"/>
    <w:rsid w:val="D57DC6F0"/>
    <w:rsid w:val="D57FFE27"/>
    <w:rsid w:val="D59F1E3B"/>
    <w:rsid w:val="D5C78D86"/>
    <w:rsid w:val="D5D055E2"/>
    <w:rsid w:val="D5E7C7AA"/>
    <w:rsid w:val="D5EF9DA1"/>
    <w:rsid w:val="D5F53151"/>
    <w:rsid w:val="D5FF0FD6"/>
    <w:rsid w:val="D5FF8BB0"/>
    <w:rsid w:val="D5FFB1A9"/>
    <w:rsid w:val="D6DA3C7E"/>
    <w:rsid w:val="D6DEAF7A"/>
    <w:rsid w:val="D6DED69C"/>
    <w:rsid w:val="D6DFB576"/>
    <w:rsid w:val="D6EFFC4F"/>
    <w:rsid w:val="D6F90820"/>
    <w:rsid w:val="D6F9DFE7"/>
    <w:rsid w:val="D6FB4AA5"/>
    <w:rsid w:val="D6FE8139"/>
    <w:rsid w:val="D71457EE"/>
    <w:rsid w:val="D71D5BC8"/>
    <w:rsid w:val="D75F794D"/>
    <w:rsid w:val="D767E048"/>
    <w:rsid w:val="D768B060"/>
    <w:rsid w:val="D76B1908"/>
    <w:rsid w:val="D76F440C"/>
    <w:rsid w:val="D76F9B9A"/>
    <w:rsid w:val="D77A1CDB"/>
    <w:rsid w:val="D77DD02A"/>
    <w:rsid w:val="D77F482A"/>
    <w:rsid w:val="D78E41A0"/>
    <w:rsid w:val="D79C88BA"/>
    <w:rsid w:val="D79F5103"/>
    <w:rsid w:val="D7B18212"/>
    <w:rsid w:val="D7BFE413"/>
    <w:rsid w:val="D7DB3DFD"/>
    <w:rsid w:val="D7DD2B15"/>
    <w:rsid w:val="D7DFECBD"/>
    <w:rsid w:val="D7F34704"/>
    <w:rsid w:val="D7F884D1"/>
    <w:rsid w:val="D7FB2A46"/>
    <w:rsid w:val="D7FC7D36"/>
    <w:rsid w:val="D7FD063A"/>
    <w:rsid w:val="D7FD8517"/>
    <w:rsid w:val="D7FDF3C8"/>
    <w:rsid w:val="D7FE9D6A"/>
    <w:rsid w:val="D7FEC348"/>
    <w:rsid w:val="D7FF1D70"/>
    <w:rsid w:val="D7FF9F39"/>
    <w:rsid w:val="D7FFC3BD"/>
    <w:rsid w:val="D8F15A64"/>
    <w:rsid w:val="D8FFB7C8"/>
    <w:rsid w:val="D93EB0AB"/>
    <w:rsid w:val="D97E6CBC"/>
    <w:rsid w:val="D97F1BCA"/>
    <w:rsid w:val="D9BF8323"/>
    <w:rsid w:val="D9BFA947"/>
    <w:rsid w:val="D9DF1F50"/>
    <w:rsid w:val="D9EE526E"/>
    <w:rsid w:val="D9EFD303"/>
    <w:rsid w:val="D9FE4FB7"/>
    <w:rsid w:val="D9FEFBCB"/>
    <w:rsid w:val="D9FFAEAB"/>
    <w:rsid w:val="DA7F46C3"/>
    <w:rsid w:val="DABD136A"/>
    <w:rsid w:val="DABE7224"/>
    <w:rsid w:val="DABF4A9E"/>
    <w:rsid w:val="DABF9772"/>
    <w:rsid w:val="DAE32740"/>
    <w:rsid w:val="DAFB245D"/>
    <w:rsid w:val="DAFBA950"/>
    <w:rsid w:val="DAFBBBCA"/>
    <w:rsid w:val="DAFD3EB7"/>
    <w:rsid w:val="DAFE32E1"/>
    <w:rsid w:val="DB1A0190"/>
    <w:rsid w:val="DB2F09BF"/>
    <w:rsid w:val="DB378C19"/>
    <w:rsid w:val="DB3A64EC"/>
    <w:rsid w:val="DB5C28F3"/>
    <w:rsid w:val="DB5E7D95"/>
    <w:rsid w:val="DB6BD6E5"/>
    <w:rsid w:val="DB6E3A9E"/>
    <w:rsid w:val="DB7E724E"/>
    <w:rsid w:val="DB7F1173"/>
    <w:rsid w:val="DB7F4A09"/>
    <w:rsid w:val="DB7F573D"/>
    <w:rsid w:val="DB7FBE4C"/>
    <w:rsid w:val="DB7FE591"/>
    <w:rsid w:val="DB9F632E"/>
    <w:rsid w:val="DBA126DE"/>
    <w:rsid w:val="DBAE76AA"/>
    <w:rsid w:val="DBB340FD"/>
    <w:rsid w:val="DBBF9A43"/>
    <w:rsid w:val="DBC5291F"/>
    <w:rsid w:val="DBD584FB"/>
    <w:rsid w:val="DBDFD2B2"/>
    <w:rsid w:val="DBE5E56F"/>
    <w:rsid w:val="DBE70C23"/>
    <w:rsid w:val="DBE74211"/>
    <w:rsid w:val="DBEB14F4"/>
    <w:rsid w:val="DBEBB04E"/>
    <w:rsid w:val="DBECDCD2"/>
    <w:rsid w:val="DBEE52FA"/>
    <w:rsid w:val="DBEF5815"/>
    <w:rsid w:val="DBF5D9AC"/>
    <w:rsid w:val="DBFAD182"/>
    <w:rsid w:val="DBFB025A"/>
    <w:rsid w:val="DBFB1451"/>
    <w:rsid w:val="DBFB5C44"/>
    <w:rsid w:val="DBFE4456"/>
    <w:rsid w:val="DBFF0650"/>
    <w:rsid w:val="DBFF10FF"/>
    <w:rsid w:val="DBFF646B"/>
    <w:rsid w:val="DBFF889B"/>
    <w:rsid w:val="DC1F554B"/>
    <w:rsid w:val="DC7683E6"/>
    <w:rsid w:val="DC776A0D"/>
    <w:rsid w:val="DC7E9E0E"/>
    <w:rsid w:val="DCB7B2AE"/>
    <w:rsid w:val="DCF37FA7"/>
    <w:rsid w:val="DCFE72DC"/>
    <w:rsid w:val="DD1D408C"/>
    <w:rsid w:val="DD47A48B"/>
    <w:rsid w:val="DD4FAF7A"/>
    <w:rsid w:val="DD5DC09A"/>
    <w:rsid w:val="DD73C04C"/>
    <w:rsid w:val="DD7626A3"/>
    <w:rsid w:val="DD7BD8DE"/>
    <w:rsid w:val="DD7CEB4C"/>
    <w:rsid w:val="DD7EDDCC"/>
    <w:rsid w:val="DD7F526E"/>
    <w:rsid w:val="DD7F5611"/>
    <w:rsid w:val="DD7F67FC"/>
    <w:rsid w:val="DD9BA929"/>
    <w:rsid w:val="DDBF08D4"/>
    <w:rsid w:val="DDC72AA1"/>
    <w:rsid w:val="DDCB696A"/>
    <w:rsid w:val="DDD5AC91"/>
    <w:rsid w:val="DDDCC68F"/>
    <w:rsid w:val="DDDFC78B"/>
    <w:rsid w:val="DDE3FE4E"/>
    <w:rsid w:val="DDE9927F"/>
    <w:rsid w:val="DDEE142A"/>
    <w:rsid w:val="DDEEFA38"/>
    <w:rsid w:val="DDEF0230"/>
    <w:rsid w:val="DDEFFB56"/>
    <w:rsid w:val="DDF9F94B"/>
    <w:rsid w:val="DDFB067B"/>
    <w:rsid w:val="DDFB51F9"/>
    <w:rsid w:val="DDFB5A41"/>
    <w:rsid w:val="DDFD6C75"/>
    <w:rsid w:val="DDFDDF95"/>
    <w:rsid w:val="DDFDF372"/>
    <w:rsid w:val="DDFE9806"/>
    <w:rsid w:val="DDFF30CC"/>
    <w:rsid w:val="DDFF6569"/>
    <w:rsid w:val="DDFF846C"/>
    <w:rsid w:val="DDFFBFFD"/>
    <w:rsid w:val="DDFFF25C"/>
    <w:rsid w:val="DE3F935D"/>
    <w:rsid w:val="DE557382"/>
    <w:rsid w:val="DE6E909B"/>
    <w:rsid w:val="DE6ECDBE"/>
    <w:rsid w:val="DE765005"/>
    <w:rsid w:val="DE7D193F"/>
    <w:rsid w:val="DE7E1C40"/>
    <w:rsid w:val="DE7F3889"/>
    <w:rsid w:val="DE8B3038"/>
    <w:rsid w:val="DEAD65CA"/>
    <w:rsid w:val="DEB62BB1"/>
    <w:rsid w:val="DEB9A24A"/>
    <w:rsid w:val="DEBA164F"/>
    <w:rsid w:val="DEBBC677"/>
    <w:rsid w:val="DEBCF013"/>
    <w:rsid w:val="DEBF2C3B"/>
    <w:rsid w:val="DECFEA78"/>
    <w:rsid w:val="DEDB17FF"/>
    <w:rsid w:val="DEDF263A"/>
    <w:rsid w:val="DEE6323B"/>
    <w:rsid w:val="DEF6D48E"/>
    <w:rsid w:val="DEFD2433"/>
    <w:rsid w:val="DEFDDD7A"/>
    <w:rsid w:val="DEFDF97A"/>
    <w:rsid w:val="DEFF40AE"/>
    <w:rsid w:val="DEFF4F7D"/>
    <w:rsid w:val="DEFF592A"/>
    <w:rsid w:val="DEFF99CB"/>
    <w:rsid w:val="DEFFE0BC"/>
    <w:rsid w:val="DEFFE945"/>
    <w:rsid w:val="DF061160"/>
    <w:rsid w:val="DF275D6C"/>
    <w:rsid w:val="DF2D1B2A"/>
    <w:rsid w:val="DF2DE23C"/>
    <w:rsid w:val="DF2FCFFF"/>
    <w:rsid w:val="DF3B6AEB"/>
    <w:rsid w:val="DF3DCFAD"/>
    <w:rsid w:val="DF3F5A70"/>
    <w:rsid w:val="DF6A63EA"/>
    <w:rsid w:val="DF710049"/>
    <w:rsid w:val="DF72787E"/>
    <w:rsid w:val="DF7703A7"/>
    <w:rsid w:val="DF776120"/>
    <w:rsid w:val="DF7B701A"/>
    <w:rsid w:val="DF7BEE0A"/>
    <w:rsid w:val="DF7D66CE"/>
    <w:rsid w:val="DF7F37DE"/>
    <w:rsid w:val="DF7F6605"/>
    <w:rsid w:val="DF7F88AE"/>
    <w:rsid w:val="DF7FA3D3"/>
    <w:rsid w:val="DF7FDD1A"/>
    <w:rsid w:val="DF7FEE31"/>
    <w:rsid w:val="DF8F89F6"/>
    <w:rsid w:val="DF971419"/>
    <w:rsid w:val="DF9BE538"/>
    <w:rsid w:val="DF9BE980"/>
    <w:rsid w:val="DF9FB9B0"/>
    <w:rsid w:val="DFAAA0C7"/>
    <w:rsid w:val="DFAE2F9C"/>
    <w:rsid w:val="DFAFE481"/>
    <w:rsid w:val="DFAFEC6C"/>
    <w:rsid w:val="DFB12597"/>
    <w:rsid w:val="DFB35FDC"/>
    <w:rsid w:val="DFB5910F"/>
    <w:rsid w:val="DFBB7EF8"/>
    <w:rsid w:val="DFBBFF92"/>
    <w:rsid w:val="DFBD9A4A"/>
    <w:rsid w:val="DFBDB5A9"/>
    <w:rsid w:val="DFBE3EEA"/>
    <w:rsid w:val="DFBF1F37"/>
    <w:rsid w:val="DFBF48BD"/>
    <w:rsid w:val="DFBF5198"/>
    <w:rsid w:val="DFC755E7"/>
    <w:rsid w:val="DFCB26D9"/>
    <w:rsid w:val="DFCB432F"/>
    <w:rsid w:val="DFCC3DD6"/>
    <w:rsid w:val="DFCF1F3B"/>
    <w:rsid w:val="DFCFD892"/>
    <w:rsid w:val="DFCFE360"/>
    <w:rsid w:val="DFD002C5"/>
    <w:rsid w:val="DFD2085C"/>
    <w:rsid w:val="DFD2B96A"/>
    <w:rsid w:val="DFD326FD"/>
    <w:rsid w:val="DFD66C1B"/>
    <w:rsid w:val="DFD7635D"/>
    <w:rsid w:val="DFDB4B6C"/>
    <w:rsid w:val="DFDDCAD9"/>
    <w:rsid w:val="DFDF3CF8"/>
    <w:rsid w:val="DFE33067"/>
    <w:rsid w:val="DFE6CB30"/>
    <w:rsid w:val="DFE6F191"/>
    <w:rsid w:val="DFEA3C2D"/>
    <w:rsid w:val="DFEA5BCF"/>
    <w:rsid w:val="DFEC309A"/>
    <w:rsid w:val="DFECFCC3"/>
    <w:rsid w:val="DFED71EE"/>
    <w:rsid w:val="DFED9DD8"/>
    <w:rsid w:val="DFEDD14E"/>
    <w:rsid w:val="DFEE0DBC"/>
    <w:rsid w:val="DFEE50B5"/>
    <w:rsid w:val="DFEE97FE"/>
    <w:rsid w:val="DFEF04F6"/>
    <w:rsid w:val="DFEF1213"/>
    <w:rsid w:val="DFEF26BB"/>
    <w:rsid w:val="DFEF2FCB"/>
    <w:rsid w:val="DFEF3AB2"/>
    <w:rsid w:val="DFEFEA9B"/>
    <w:rsid w:val="DFF1170D"/>
    <w:rsid w:val="DFF5F447"/>
    <w:rsid w:val="DFF63450"/>
    <w:rsid w:val="DFF6DEBB"/>
    <w:rsid w:val="DFF71D7B"/>
    <w:rsid w:val="DFF73AC3"/>
    <w:rsid w:val="DFF925EF"/>
    <w:rsid w:val="DFF9EDC0"/>
    <w:rsid w:val="DFFA0733"/>
    <w:rsid w:val="DFFA3500"/>
    <w:rsid w:val="DFFA7490"/>
    <w:rsid w:val="DFFB43EA"/>
    <w:rsid w:val="DFFBB3EE"/>
    <w:rsid w:val="DFFC1827"/>
    <w:rsid w:val="DFFC68DA"/>
    <w:rsid w:val="DFFCF682"/>
    <w:rsid w:val="DFFD067B"/>
    <w:rsid w:val="DFFD2CB4"/>
    <w:rsid w:val="DFFD4B44"/>
    <w:rsid w:val="DFFD763D"/>
    <w:rsid w:val="DFFE6BD5"/>
    <w:rsid w:val="DFFEA39D"/>
    <w:rsid w:val="DFFEAC6A"/>
    <w:rsid w:val="DFFF2326"/>
    <w:rsid w:val="DFFF3180"/>
    <w:rsid w:val="DFFF3BDF"/>
    <w:rsid w:val="DFFF3FD8"/>
    <w:rsid w:val="DFFF416E"/>
    <w:rsid w:val="DFFF5A8C"/>
    <w:rsid w:val="DFFF6767"/>
    <w:rsid w:val="DFFF6BD9"/>
    <w:rsid w:val="DFFF76BE"/>
    <w:rsid w:val="DFFFAB57"/>
    <w:rsid w:val="DFFFB02B"/>
    <w:rsid w:val="DFFFD456"/>
    <w:rsid w:val="DFFFDD12"/>
    <w:rsid w:val="DFFFE62A"/>
    <w:rsid w:val="DFFFEE66"/>
    <w:rsid w:val="DFFFF120"/>
    <w:rsid w:val="DFFFF47A"/>
    <w:rsid w:val="E199C37B"/>
    <w:rsid w:val="E1BF13C8"/>
    <w:rsid w:val="E1E3E818"/>
    <w:rsid w:val="E1FD738F"/>
    <w:rsid w:val="E1FE0992"/>
    <w:rsid w:val="E1FFF988"/>
    <w:rsid w:val="E25B1646"/>
    <w:rsid w:val="E2D7F94E"/>
    <w:rsid w:val="E2FAD97E"/>
    <w:rsid w:val="E2FF3696"/>
    <w:rsid w:val="E337812D"/>
    <w:rsid w:val="E39D76BD"/>
    <w:rsid w:val="E3BA229D"/>
    <w:rsid w:val="E3CF6A8E"/>
    <w:rsid w:val="E3DF3092"/>
    <w:rsid w:val="E3EE926A"/>
    <w:rsid w:val="E3FB2F18"/>
    <w:rsid w:val="E3FC323A"/>
    <w:rsid w:val="E3FD9AE3"/>
    <w:rsid w:val="E3FEE791"/>
    <w:rsid w:val="E3FEEF4A"/>
    <w:rsid w:val="E3FFB5DC"/>
    <w:rsid w:val="E3FFEC42"/>
    <w:rsid w:val="E46FFCA4"/>
    <w:rsid w:val="E4F5CFEB"/>
    <w:rsid w:val="E57A7D65"/>
    <w:rsid w:val="E5B7C461"/>
    <w:rsid w:val="E5BA0556"/>
    <w:rsid w:val="E5BDBF5E"/>
    <w:rsid w:val="E5D5E4E2"/>
    <w:rsid w:val="E5EFB108"/>
    <w:rsid w:val="E5FCF280"/>
    <w:rsid w:val="E5FF4496"/>
    <w:rsid w:val="E627154E"/>
    <w:rsid w:val="E673BD79"/>
    <w:rsid w:val="E677C670"/>
    <w:rsid w:val="E67FBF10"/>
    <w:rsid w:val="E6AF5AE6"/>
    <w:rsid w:val="E6B7A976"/>
    <w:rsid w:val="E6C5311B"/>
    <w:rsid w:val="E6F73A12"/>
    <w:rsid w:val="E6FE1647"/>
    <w:rsid w:val="E6FE16DB"/>
    <w:rsid w:val="E72F950A"/>
    <w:rsid w:val="E73D77F1"/>
    <w:rsid w:val="E74F6124"/>
    <w:rsid w:val="E75B7EC0"/>
    <w:rsid w:val="E76E0BA5"/>
    <w:rsid w:val="E77F5CA3"/>
    <w:rsid w:val="E78A0D5A"/>
    <w:rsid w:val="E79F5F48"/>
    <w:rsid w:val="E7A7E171"/>
    <w:rsid w:val="E7AF1FEF"/>
    <w:rsid w:val="E7C7625C"/>
    <w:rsid w:val="E7CB2D9E"/>
    <w:rsid w:val="E7D9B7A5"/>
    <w:rsid w:val="E7DB617A"/>
    <w:rsid w:val="E7DF13D3"/>
    <w:rsid w:val="E7DF8A4C"/>
    <w:rsid w:val="E7DF9143"/>
    <w:rsid w:val="E7E1D245"/>
    <w:rsid w:val="E7E5A41E"/>
    <w:rsid w:val="E7EBF539"/>
    <w:rsid w:val="E7EE85CB"/>
    <w:rsid w:val="E7EF51C1"/>
    <w:rsid w:val="E7EF6B2A"/>
    <w:rsid w:val="E7F53478"/>
    <w:rsid w:val="E7F5FCC7"/>
    <w:rsid w:val="E7F72D62"/>
    <w:rsid w:val="E7F7DF8E"/>
    <w:rsid w:val="E7FD084B"/>
    <w:rsid w:val="E7FD2B3D"/>
    <w:rsid w:val="E7FD5DC7"/>
    <w:rsid w:val="E7FD874D"/>
    <w:rsid w:val="E7FDB5F8"/>
    <w:rsid w:val="E7FF526E"/>
    <w:rsid w:val="E7FF7F70"/>
    <w:rsid w:val="E7FF9FBB"/>
    <w:rsid w:val="E7FFA77F"/>
    <w:rsid w:val="E8A9F846"/>
    <w:rsid w:val="E8B7CF73"/>
    <w:rsid w:val="E8E74FC8"/>
    <w:rsid w:val="E9190762"/>
    <w:rsid w:val="E93A4A2F"/>
    <w:rsid w:val="E97ECC16"/>
    <w:rsid w:val="E97FB8B6"/>
    <w:rsid w:val="E99FE9B6"/>
    <w:rsid w:val="E9AEAAA3"/>
    <w:rsid w:val="E9BFCE10"/>
    <w:rsid w:val="E9BFE99E"/>
    <w:rsid w:val="E9E27E50"/>
    <w:rsid w:val="E9E330A0"/>
    <w:rsid w:val="E9E3800C"/>
    <w:rsid w:val="E9EFC58D"/>
    <w:rsid w:val="E9F11D58"/>
    <w:rsid w:val="E9F3DAA6"/>
    <w:rsid w:val="E9F6BB26"/>
    <w:rsid w:val="E9F8D6BE"/>
    <w:rsid w:val="E9FDBD0A"/>
    <w:rsid w:val="E9FE18AC"/>
    <w:rsid w:val="EAB75A81"/>
    <w:rsid w:val="EAC744A9"/>
    <w:rsid w:val="EAF56859"/>
    <w:rsid w:val="EAF72BDD"/>
    <w:rsid w:val="EAFD4A77"/>
    <w:rsid w:val="EAFD6BCB"/>
    <w:rsid w:val="EAFD6CCF"/>
    <w:rsid w:val="EAFDC79F"/>
    <w:rsid w:val="EAFFB30C"/>
    <w:rsid w:val="EAFFE595"/>
    <w:rsid w:val="EB173B6A"/>
    <w:rsid w:val="EB3F58EA"/>
    <w:rsid w:val="EB4FF487"/>
    <w:rsid w:val="EB573589"/>
    <w:rsid w:val="EB6E41F3"/>
    <w:rsid w:val="EB73961B"/>
    <w:rsid w:val="EB73DD1E"/>
    <w:rsid w:val="EB7C2984"/>
    <w:rsid w:val="EB7EF73D"/>
    <w:rsid w:val="EB7F9B35"/>
    <w:rsid w:val="EB7FAB95"/>
    <w:rsid w:val="EB9F25FF"/>
    <w:rsid w:val="EBADC76C"/>
    <w:rsid w:val="EBB38D4D"/>
    <w:rsid w:val="EBDFA2D3"/>
    <w:rsid w:val="EBDFAD1B"/>
    <w:rsid w:val="EBE19BDD"/>
    <w:rsid w:val="EBEEB244"/>
    <w:rsid w:val="EBF3C884"/>
    <w:rsid w:val="EBF3D162"/>
    <w:rsid w:val="EBF57064"/>
    <w:rsid w:val="EBF5DFF9"/>
    <w:rsid w:val="EBF62388"/>
    <w:rsid w:val="EBF7BFCC"/>
    <w:rsid w:val="EBFE8FCB"/>
    <w:rsid w:val="EBFEAF28"/>
    <w:rsid w:val="EBFF074A"/>
    <w:rsid w:val="EBFF6B07"/>
    <w:rsid w:val="EC417306"/>
    <w:rsid w:val="EC77F78E"/>
    <w:rsid w:val="EC7A84F8"/>
    <w:rsid w:val="EC7ABCF5"/>
    <w:rsid w:val="EC7F35D6"/>
    <w:rsid w:val="EC7FF1BA"/>
    <w:rsid w:val="EC964836"/>
    <w:rsid w:val="ECCF4A3C"/>
    <w:rsid w:val="ECE9DF19"/>
    <w:rsid w:val="ECEFEBF0"/>
    <w:rsid w:val="ECF157E6"/>
    <w:rsid w:val="ECFBEAD2"/>
    <w:rsid w:val="ECFFB978"/>
    <w:rsid w:val="ECFFBC94"/>
    <w:rsid w:val="ECFFD14F"/>
    <w:rsid w:val="ECFFDDA2"/>
    <w:rsid w:val="ED1B2EA9"/>
    <w:rsid w:val="ED2D54B7"/>
    <w:rsid w:val="ED3F165E"/>
    <w:rsid w:val="ED56C354"/>
    <w:rsid w:val="ED5FBA44"/>
    <w:rsid w:val="ED5FBC5A"/>
    <w:rsid w:val="ED77801C"/>
    <w:rsid w:val="ED7BCB76"/>
    <w:rsid w:val="ED7F23BA"/>
    <w:rsid w:val="ED7F93B1"/>
    <w:rsid w:val="ED8787D8"/>
    <w:rsid w:val="EDA7FAE9"/>
    <w:rsid w:val="EDB78DDE"/>
    <w:rsid w:val="EDBC4988"/>
    <w:rsid w:val="EDBD21FB"/>
    <w:rsid w:val="EDBED502"/>
    <w:rsid w:val="EDD582E6"/>
    <w:rsid w:val="EDD7F0E5"/>
    <w:rsid w:val="EDD9A8E6"/>
    <w:rsid w:val="EDDCE692"/>
    <w:rsid w:val="EDDEBBE9"/>
    <w:rsid w:val="EDDF29BF"/>
    <w:rsid w:val="EDDFC1A6"/>
    <w:rsid w:val="EDDFFB22"/>
    <w:rsid w:val="EDEAE983"/>
    <w:rsid w:val="EDEB31F8"/>
    <w:rsid w:val="EDEBD1FB"/>
    <w:rsid w:val="EDEFE218"/>
    <w:rsid w:val="EDEFE99B"/>
    <w:rsid w:val="EDF30C04"/>
    <w:rsid w:val="EDFA3880"/>
    <w:rsid w:val="EDFAB4EE"/>
    <w:rsid w:val="EDFB29BF"/>
    <w:rsid w:val="EDFB4F09"/>
    <w:rsid w:val="EDFB80CC"/>
    <w:rsid w:val="EDFD8120"/>
    <w:rsid w:val="EDFEB0ED"/>
    <w:rsid w:val="EDFEDC4E"/>
    <w:rsid w:val="EDFF3A51"/>
    <w:rsid w:val="EDFFBDB9"/>
    <w:rsid w:val="EDFFC132"/>
    <w:rsid w:val="EDFFD23A"/>
    <w:rsid w:val="EDFFEDE2"/>
    <w:rsid w:val="EE0FD7D0"/>
    <w:rsid w:val="EE3B09A4"/>
    <w:rsid w:val="EE3EE69B"/>
    <w:rsid w:val="EE62787A"/>
    <w:rsid w:val="EE6E3852"/>
    <w:rsid w:val="EE73BD58"/>
    <w:rsid w:val="EE799596"/>
    <w:rsid w:val="EE7FF699"/>
    <w:rsid w:val="EE9239E5"/>
    <w:rsid w:val="EE939413"/>
    <w:rsid w:val="EE9E2864"/>
    <w:rsid w:val="EE9F5DDA"/>
    <w:rsid w:val="EEB7A4F8"/>
    <w:rsid w:val="EEB95672"/>
    <w:rsid w:val="EEBBC127"/>
    <w:rsid w:val="EEBEFA2A"/>
    <w:rsid w:val="EEBF6059"/>
    <w:rsid w:val="EED54121"/>
    <w:rsid w:val="EED6C8A0"/>
    <w:rsid w:val="EED6F1FB"/>
    <w:rsid w:val="EED7D1CD"/>
    <w:rsid w:val="EEDB7D98"/>
    <w:rsid w:val="EEDCBB12"/>
    <w:rsid w:val="EEDF4B4A"/>
    <w:rsid w:val="EEDF4D43"/>
    <w:rsid w:val="EEEE6B23"/>
    <w:rsid w:val="EEEFA73C"/>
    <w:rsid w:val="EEF20F78"/>
    <w:rsid w:val="EEF54163"/>
    <w:rsid w:val="EEF68503"/>
    <w:rsid w:val="EEF766B8"/>
    <w:rsid w:val="EEFB60F1"/>
    <w:rsid w:val="EEFBA477"/>
    <w:rsid w:val="EEFDC4D9"/>
    <w:rsid w:val="EEFE9FC2"/>
    <w:rsid w:val="EEFF0472"/>
    <w:rsid w:val="EEFF495E"/>
    <w:rsid w:val="EEFF66A3"/>
    <w:rsid w:val="EEFF9146"/>
    <w:rsid w:val="EEFFF7F8"/>
    <w:rsid w:val="EF25E9B6"/>
    <w:rsid w:val="EF461309"/>
    <w:rsid w:val="EF4B370F"/>
    <w:rsid w:val="EF4F1C72"/>
    <w:rsid w:val="EF5B780C"/>
    <w:rsid w:val="EF5F7F3D"/>
    <w:rsid w:val="EF5FADBA"/>
    <w:rsid w:val="EF5FB941"/>
    <w:rsid w:val="EF6B1EEA"/>
    <w:rsid w:val="EF6D23CE"/>
    <w:rsid w:val="EF6D33CC"/>
    <w:rsid w:val="EF6DC761"/>
    <w:rsid w:val="EF6EC98A"/>
    <w:rsid w:val="EF6F76E9"/>
    <w:rsid w:val="EF6F95C5"/>
    <w:rsid w:val="EF743E44"/>
    <w:rsid w:val="EF778778"/>
    <w:rsid w:val="EF79A7C6"/>
    <w:rsid w:val="EF7E6EE2"/>
    <w:rsid w:val="EF7EA72A"/>
    <w:rsid w:val="EF7F36F3"/>
    <w:rsid w:val="EF7FCD97"/>
    <w:rsid w:val="EF8CA12A"/>
    <w:rsid w:val="EF8D650B"/>
    <w:rsid w:val="EF8F5BB0"/>
    <w:rsid w:val="EF975C0D"/>
    <w:rsid w:val="EF9B44C9"/>
    <w:rsid w:val="EF9F695D"/>
    <w:rsid w:val="EF9F7491"/>
    <w:rsid w:val="EF9FF196"/>
    <w:rsid w:val="EFAEDFD2"/>
    <w:rsid w:val="EFAF7393"/>
    <w:rsid w:val="EFAF9ABC"/>
    <w:rsid w:val="EFAFF0D0"/>
    <w:rsid w:val="EFB68A3A"/>
    <w:rsid w:val="EFB72194"/>
    <w:rsid w:val="EFB7D0AE"/>
    <w:rsid w:val="EFB882DA"/>
    <w:rsid w:val="EFB8A624"/>
    <w:rsid w:val="EFBB6434"/>
    <w:rsid w:val="EFBB94A1"/>
    <w:rsid w:val="EFBEDD09"/>
    <w:rsid w:val="EFBF0117"/>
    <w:rsid w:val="EFBF030D"/>
    <w:rsid w:val="EFBF14C8"/>
    <w:rsid w:val="EFCC795D"/>
    <w:rsid w:val="EFCD3E53"/>
    <w:rsid w:val="EFCF904A"/>
    <w:rsid w:val="EFD5165A"/>
    <w:rsid w:val="EFD882E1"/>
    <w:rsid w:val="EFDDF90F"/>
    <w:rsid w:val="EFDE4DA2"/>
    <w:rsid w:val="EFDF3478"/>
    <w:rsid w:val="EFDF4C37"/>
    <w:rsid w:val="EFDF5D4D"/>
    <w:rsid w:val="EFDF8134"/>
    <w:rsid w:val="EFDF85F4"/>
    <w:rsid w:val="EFDFB08C"/>
    <w:rsid w:val="EFDFF085"/>
    <w:rsid w:val="EFE71BFA"/>
    <w:rsid w:val="EFE7B685"/>
    <w:rsid w:val="EFEB1EB0"/>
    <w:rsid w:val="EFEDA4F8"/>
    <w:rsid w:val="EFEE1DE6"/>
    <w:rsid w:val="EFEE24F1"/>
    <w:rsid w:val="EFEF02FF"/>
    <w:rsid w:val="EFEF71E6"/>
    <w:rsid w:val="EFEF9224"/>
    <w:rsid w:val="EFEF9EC4"/>
    <w:rsid w:val="EFEFA4C9"/>
    <w:rsid w:val="EFF220DA"/>
    <w:rsid w:val="EFF40EA3"/>
    <w:rsid w:val="EFF54CEA"/>
    <w:rsid w:val="EFF5FF1C"/>
    <w:rsid w:val="EFF62195"/>
    <w:rsid w:val="EFF72C43"/>
    <w:rsid w:val="EFF73612"/>
    <w:rsid w:val="EFF76617"/>
    <w:rsid w:val="EFFB2C98"/>
    <w:rsid w:val="EFFB7271"/>
    <w:rsid w:val="EFFBDB23"/>
    <w:rsid w:val="EFFD0ACA"/>
    <w:rsid w:val="EFFD144D"/>
    <w:rsid w:val="EFFD4712"/>
    <w:rsid w:val="EFFDA9F0"/>
    <w:rsid w:val="EFFDAFE1"/>
    <w:rsid w:val="EFFDC919"/>
    <w:rsid w:val="EFFEC3E8"/>
    <w:rsid w:val="EFFED5F7"/>
    <w:rsid w:val="EFFF09CB"/>
    <w:rsid w:val="EFFF0BF0"/>
    <w:rsid w:val="EFFF6FDE"/>
    <w:rsid w:val="EFFFBA3F"/>
    <w:rsid w:val="EFFFD181"/>
    <w:rsid w:val="EFFFF382"/>
    <w:rsid w:val="F05FD297"/>
    <w:rsid w:val="F08F0FA3"/>
    <w:rsid w:val="F09B45C4"/>
    <w:rsid w:val="F0BF2F56"/>
    <w:rsid w:val="F0EB7328"/>
    <w:rsid w:val="F0FF5AE9"/>
    <w:rsid w:val="F17E210F"/>
    <w:rsid w:val="F17E851C"/>
    <w:rsid w:val="F17F3CD7"/>
    <w:rsid w:val="F191B166"/>
    <w:rsid w:val="F1BDB8AF"/>
    <w:rsid w:val="F1F53354"/>
    <w:rsid w:val="F1FD3F48"/>
    <w:rsid w:val="F1FD5546"/>
    <w:rsid w:val="F1FE6594"/>
    <w:rsid w:val="F1FE8FCB"/>
    <w:rsid w:val="F1FF07CF"/>
    <w:rsid w:val="F1FFBA6B"/>
    <w:rsid w:val="F2778C72"/>
    <w:rsid w:val="F2BF5940"/>
    <w:rsid w:val="F2DD1BEE"/>
    <w:rsid w:val="F2DE0648"/>
    <w:rsid w:val="F2DF08B8"/>
    <w:rsid w:val="F2E7B3D6"/>
    <w:rsid w:val="F2EB927F"/>
    <w:rsid w:val="F2EF7DD2"/>
    <w:rsid w:val="F2FD0CC9"/>
    <w:rsid w:val="F2FDD051"/>
    <w:rsid w:val="F30BC201"/>
    <w:rsid w:val="F33D577D"/>
    <w:rsid w:val="F33F2021"/>
    <w:rsid w:val="F33FBF08"/>
    <w:rsid w:val="F363D036"/>
    <w:rsid w:val="F365658A"/>
    <w:rsid w:val="F373179B"/>
    <w:rsid w:val="F37757D5"/>
    <w:rsid w:val="F37FB5CE"/>
    <w:rsid w:val="F39B7743"/>
    <w:rsid w:val="F39DEABE"/>
    <w:rsid w:val="F3AB2BA2"/>
    <w:rsid w:val="F3BECC15"/>
    <w:rsid w:val="F3C92ED9"/>
    <w:rsid w:val="F3DEDAE1"/>
    <w:rsid w:val="F3DF4052"/>
    <w:rsid w:val="F3DF5A68"/>
    <w:rsid w:val="F3E76499"/>
    <w:rsid w:val="F3E7D3A1"/>
    <w:rsid w:val="F3EDC2C8"/>
    <w:rsid w:val="F3EDD3F5"/>
    <w:rsid w:val="F3EEC5B0"/>
    <w:rsid w:val="F3EF7A32"/>
    <w:rsid w:val="F3EFA673"/>
    <w:rsid w:val="F3F707DF"/>
    <w:rsid w:val="F3FB0923"/>
    <w:rsid w:val="F3FB7191"/>
    <w:rsid w:val="F3FC7F88"/>
    <w:rsid w:val="F3FCB870"/>
    <w:rsid w:val="F3FD49D6"/>
    <w:rsid w:val="F3FDBDDC"/>
    <w:rsid w:val="F3FEC16C"/>
    <w:rsid w:val="F3FEE954"/>
    <w:rsid w:val="F427FCF6"/>
    <w:rsid w:val="F456E9D9"/>
    <w:rsid w:val="F45F6951"/>
    <w:rsid w:val="F4770B16"/>
    <w:rsid w:val="F4A66E1F"/>
    <w:rsid w:val="F4B73C1E"/>
    <w:rsid w:val="F4BAC49E"/>
    <w:rsid w:val="F4EE511E"/>
    <w:rsid w:val="F4F70339"/>
    <w:rsid w:val="F4F7710B"/>
    <w:rsid w:val="F4FB8FE0"/>
    <w:rsid w:val="F4FE6CAD"/>
    <w:rsid w:val="F4FFCE24"/>
    <w:rsid w:val="F51FC31D"/>
    <w:rsid w:val="F536A793"/>
    <w:rsid w:val="F53BDCE3"/>
    <w:rsid w:val="F54FF94A"/>
    <w:rsid w:val="F552A4AB"/>
    <w:rsid w:val="F55FAB53"/>
    <w:rsid w:val="F567AC01"/>
    <w:rsid w:val="F56B799E"/>
    <w:rsid w:val="F56E654A"/>
    <w:rsid w:val="F575B766"/>
    <w:rsid w:val="F57F28AB"/>
    <w:rsid w:val="F57FA9EF"/>
    <w:rsid w:val="F59D1630"/>
    <w:rsid w:val="F5AEC76C"/>
    <w:rsid w:val="F5AFE965"/>
    <w:rsid w:val="F5B2DA54"/>
    <w:rsid w:val="F5BB9FD7"/>
    <w:rsid w:val="F5BCDB3A"/>
    <w:rsid w:val="F5BCE4D6"/>
    <w:rsid w:val="F5BF12BF"/>
    <w:rsid w:val="F5BF6414"/>
    <w:rsid w:val="F5BFD4EE"/>
    <w:rsid w:val="F5C34467"/>
    <w:rsid w:val="F5C7B263"/>
    <w:rsid w:val="F5CB3B90"/>
    <w:rsid w:val="F5D5DB22"/>
    <w:rsid w:val="F5D7FC34"/>
    <w:rsid w:val="F5D85771"/>
    <w:rsid w:val="F5DB444F"/>
    <w:rsid w:val="F5DF170B"/>
    <w:rsid w:val="F5E15C49"/>
    <w:rsid w:val="F5EDAEA9"/>
    <w:rsid w:val="F5EE5EA9"/>
    <w:rsid w:val="F5EFA85A"/>
    <w:rsid w:val="F5EFBDB8"/>
    <w:rsid w:val="F5EFD11F"/>
    <w:rsid w:val="F5F26EEA"/>
    <w:rsid w:val="F5F37F80"/>
    <w:rsid w:val="F5F790F5"/>
    <w:rsid w:val="F5F9D134"/>
    <w:rsid w:val="F5FC9AA5"/>
    <w:rsid w:val="F5FD1A3E"/>
    <w:rsid w:val="F5FD764D"/>
    <w:rsid w:val="F5FDF5E2"/>
    <w:rsid w:val="F5FE6068"/>
    <w:rsid w:val="F5FEC595"/>
    <w:rsid w:val="F5FEE13F"/>
    <w:rsid w:val="F5FF0401"/>
    <w:rsid w:val="F5FF3F45"/>
    <w:rsid w:val="F5FF53AA"/>
    <w:rsid w:val="F5FF6998"/>
    <w:rsid w:val="F5FF98B1"/>
    <w:rsid w:val="F5FFEAEA"/>
    <w:rsid w:val="F60F2078"/>
    <w:rsid w:val="F64F342B"/>
    <w:rsid w:val="F659C828"/>
    <w:rsid w:val="F66A279E"/>
    <w:rsid w:val="F66E54D7"/>
    <w:rsid w:val="F6AB27A0"/>
    <w:rsid w:val="F6B6B4A8"/>
    <w:rsid w:val="F6BB57C7"/>
    <w:rsid w:val="F6BF2EE9"/>
    <w:rsid w:val="F6C96456"/>
    <w:rsid w:val="F6CA293A"/>
    <w:rsid w:val="F6CF4702"/>
    <w:rsid w:val="F6D3E949"/>
    <w:rsid w:val="F6D58D26"/>
    <w:rsid w:val="F6D77095"/>
    <w:rsid w:val="F6DEC49A"/>
    <w:rsid w:val="F6EBB854"/>
    <w:rsid w:val="F6EBE49B"/>
    <w:rsid w:val="F6F292D9"/>
    <w:rsid w:val="F6F35D17"/>
    <w:rsid w:val="F6F76232"/>
    <w:rsid w:val="F6FC302D"/>
    <w:rsid w:val="F6FD460B"/>
    <w:rsid w:val="F6FDC3F8"/>
    <w:rsid w:val="F6FE7E2C"/>
    <w:rsid w:val="F6FF1D3A"/>
    <w:rsid w:val="F6FF3A1B"/>
    <w:rsid w:val="F6FF6AA9"/>
    <w:rsid w:val="F6FF7935"/>
    <w:rsid w:val="F6FF8884"/>
    <w:rsid w:val="F6FFA0A9"/>
    <w:rsid w:val="F6FFB2C9"/>
    <w:rsid w:val="F70BD05E"/>
    <w:rsid w:val="F714291C"/>
    <w:rsid w:val="F71626BE"/>
    <w:rsid w:val="F72FCFF3"/>
    <w:rsid w:val="F737A33C"/>
    <w:rsid w:val="F73D0C93"/>
    <w:rsid w:val="F73FBE32"/>
    <w:rsid w:val="F74E0828"/>
    <w:rsid w:val="F7572FBE"/>
    <w:rsid w:val="F75E66C0"/>
    <w:rsid w:val="F75F29CE"/>
    <w:rsid w:val="F75F4B4C"/>
    <w:rsid w:val="F765A440"/>
    <w:rsid w:val="F76C45D0"/>
    <w:rsid w:val="F76D367F"/>
    <w:rsid w:val="F76F3609"/>
    <w:rsid w:val="F7728B08"/>
    <w:rsid w:val="F77713D0"/>
    <w:rsid w:val="F777C5D2"/>
    <w:rsid w:val="F7783672"/>
    <w:rsid w:val="F7795CBD"/>
    <w:rsid w:val="F77A7A59"/>
    <w:rsid w:val="F77D9BAE"/>
    <w:rsid w:val="F77E7D4F"/>
    <w:rsid w:val="F77EADE8"/>
    <w:rsid w:val="F77FCA51"/>
    <w:rsid w:val="F786151C"/>
    <w:rsid w:val="F78ECD4D"/>
    <w:rsid w:val="F79750AD"/>
    <w:rsid w:val="F79B0CC2"/>
    <w:rsid w:val="F79F0710"/>
    <w:rsid w:val="F79F5693"/>
    <w:rsid w:val="F79FB2D9"/>
    <w:rsid w:val="F7A5733C"/>
    <w:rsid w:val="F7AF9733"/>
    <w:rsid w:val="F7B12F8C"/>
    <w:rsid w:val="F7B3FC52"/>
    <w:rsid w:val="F7B71096"/>
    <w:rsid w:val="F7B78099"/>
    <w:rsid w:val="F7B7842C"/>
    <w:rsid w:val="F7BA24B4"/>
    <w:rsid w:val="F7BD193D"/>
    <w:rsid w:val="F7BE14D5"/>
    <w:rsid w:val="F7D124FF"/>
    <w:rsid w:val="F7D36C0D"/>
    <w:rsid w:val="F7D5403B"/>
    <w:rsid w:val="F7DE5902"/>
    <w:rsid w:val="F7DEB7B5"/>
    <w:rsid w:val="F7DF0FC6"/>
    <w:rsid w:val="F7DFC7C2"/>
    <w:rsid w:val="F7E50AFB"/>
    <w:rsid w:val="F7E77417"/>
    <w:rsid w:val="F7E78759"/>
    <w:rsid w:val="F7E7DE07"/>
    <w:rsid w:val="F7E7F3A1"/>
    <w:rsid w:val="F7E908AD"/>
    <w:rsid w:val="F7EA33E8"/>
    <w:rsid w:val="F7EB6A8A"/>
    <w:rsid w:val="F7EBDD4C"/>
    <w:rsid w:val="F7EBE973"/>
    <w:rsid w:val="F7EC29EE"/>
    <w:rsid w:val="F7EC5B7F"/>
    <w:rsid w:val="F7EDD235"/>
    <w:rsid w:val="F7EF4198"/>
    <w:rsid w:val="F7EF42F1"/>
    <w:rsid w:val="F7EF66EF"/>
    <w:rsid w:val="F7EF8278"/>
    <w:rsid w:val="F7EF93F5"/>
    <w:rsid w:val="F7EFEFF5"/>
    <w:rsid w:val="F7F0F766"/>
    <w:rsid w:val="F7F12F07"/>
    <w:rsid w:val="F7F230B2"/>
    <w:rsid w:val="F7F35C5D"/>
    <w:rsid w:val="F7F6B3D5"/>
    <w:rsid w:val="F7F7061A"/>
    <w:rsid w:val="F7F79CA8"/>
    <w:rsid w:val="F7F921CB"/>
    <w:rsid w:val="F7F9FB03"/>
    <w:rsid w:val="F7FA234E"/>
    <w:rsid w:val="F7FA9D5E"/>
    <w:rsid w:val="F7FBFDE1"/>
    <w:rsid w:val="F7FD3A56"/>
    <w:rsid w:val="F7FDC1F8"/>
    <w:rsid w:val="F7FDEC69"/>
    <w:rsid w:val="F7FE05B5"/>
    <w:rsid w:val="F7FE4E54"/>
    <w:rsid w:val="F7FE6E23"/>
    <w:rsid w:val="F7FEF4B2"/>
    <w:rsid w:val="F7FF0147"/>
    <w:rsid w:val="F7FF0F59"/>
    <w:rsid w:val="F7FF527E"/>
    <w:rsid w:val="F7FF550D"/>
    <w:rsid w:val="F7FF560A"/>
    <w:rsid w:val="F7FF8FD0"/>
    <w:rsid w:val="F7FF92E3"/>
    <w:rsid w:val="F7FFA135"/>
    <w:rsid w:val="F7FFA3AE"/>
    <w:rsid w:val="F7FFC5BC"/>
    <w:rsid w:val="F7FFE484"/>
    <w:rsid w:val="F7FFE7BF"/>
    <w:rsid w:val="F7FFFB8B"/>
    <w:rsid w:val="F7FFFD17"/>
    <w:rsid w:val="F83DF72D"/>
    <w:rsid w:val="F86EE04D"/>
    <w:rsid w:val="F879A62C"/>
    <w:rsid w:val="F89F1620"/>
    <w:rsid w:val="F8B5A7F1"/>
    <w:rsid w:val="F8DD848E"/>
    <w:rsid w:val="F8DEECC6"/>
    <w:rsid w:val="F8EAAE8D"/>
    <w:rsid w:val="F8EF4BCA"/>
    <w:rsid w:val="F8FDF9D3"/>
    <w:rsid w:val="F8FE29F5"/>
    <w:rsid w:val="F8FF4177"/>
    <w:rsid w:val="F92F8F95"/>
    <w:rsid w:val="F93F650E"/>
    <w:rsid w:val="F959EEAD"/>
    <w:rsid w:val="F96CA909"/>
    <w:rsid w:val="F977A792"/>
    <w:rsid w:val="F97EF91B"/>
    <w:rsid w:val="F97F1BE3"/>
    <w:rsid w:val="F97F48CE"/>
    <w:rsid w:val="F98ED477"/>
    <w:rsid w:val="F99F0572"/>
    <w:rsid w:val="F9AB8186"/>
    <w:rsid w:val="F9B7EF80"/>
    <w:rsid w:val="F9BF2C00"/>
    <w:rsid w:val="F9BFD1AA"/>
    <w:rsid w:val="F9CEDC8C"/>
    <w:rsid w:val="F9D36265"/>
    <w:rsid w:val="F9D7DA58"/>
    <w:rsid w:val="F9DD0EF7"/>
    <w:rsid w:val="F9DDF1E5"/>
    <w:rsid w:val="F9DE2F7E"/>
    <w:rsid w:val="F9E7D651"/>
    <w:rsid w:val="F9EB3393"/>
    <w:rsid w:val="F9EB510A"/>
    <w:rsid w:val="F9EDC60D"/>
    <w:rsid w:val="F9EF9168"/>
    <w:rsid w:val="F9F39E11"/>
    <w:rsid w:val="F9F55E3B"/>
    <w:rsid w:val="F9F71EA0"/>
    <w:rsid w:val="F9F7D1C5"/>
    <w:rsid w:val="F9F7FB3E"/>
    <w:rsid w:val="F9F971E6"/>
    <w:rsid w:val="F9FBE2C0"/>
    <w:rsid w:val="F9FDFEBE"/>
    <w:rsid w:val="F9FE1275"/>
    <w:rsid w:val="F9FF1588"/>
    <w:rsid w:val="F9FF2868"/>
    <w:rsid w:val="F9FFB688"/>
    <w:rsid w:val="FA3E7E57"/>
    <w:rsid w:val="FA5D03C6"/>
    <w:rsid w:val="FA75EFC7"/>
    <w:rsid w:val="FA7BD202"/>
    <w:rsid w:val="FA7FE2F6"/>
    <w:rsid w:val="FA7FF279"/>
    <w:rsid w:val="FA96ACF3"/>
    <w:rsid w:val="FAA90A4B"/>
    <w:rsid w:val="FAB535DB"/>
    <w:rsid w:val="FAB65050"/>
    <w:rsid w:val="FAD20DFF"/>
    <w:rsid w:val="FAD7307F"/>
    <w:rsid w:val="FAD747C9"/>
    <w:rsid w:val="FADF13F7"/>
    <w:rsid w:val="FAE7126D"/>
    <w:rsid w:val="FAEF6633"/>
    <w:rsid w:val="FAF24A4B"/>
    <w:rsid w:val="FAF3400B"/>
    <w:rsid w:val="FAF54792"/>
    <w:rsid w:val="FAF56676"/>
    <w:rsid w:val="FAF5E98B"/>
    <w:rsid w:val="FAF684B6"/>
    <w:rsid w:val="FAFA2F0F"/>
    <w:rsid w:val="FAFBB418"/>
    <w:rsid w:val="FAFF4994"/>
    <w:rsid w:val="FAFF8A1B"/>
    <w:rsid w:val="FAFF95CD"/>
    <w:rsid w:val="FAFF9A1C"/>
    <w:rsid w:val="FB2B82F5"/>
    <w:rsid w:val="FB336587"/>
    <w:rsid w:val="FB378FC4"/>
    <w:rsid w:val="FB3BD479"/>
    <w:rsid w:val="FB3D2506"/>
    <w:rsid w:val="FB3DA929"/>
    <w:rsid w:val="FB3FEDDF"/>
    <w:rsid w:val="FB4E0B83"/>
    <w:rsid w:val="FB538536"/>
    <w:rsid w:val="FB5C443C"/>
    <w:rsid w:val="FB674E08"/>
    <w:rsid w:val="FB67944E"/>
    <w:rsid w:val="FB6DB670"/>
    <w:rsid w:val="FB6FEFBB"/>
    <w:rsid w:val="FB711C95"/>
    <w:rsid w:val="FB73348B"/>
    <w:rsid w:val="FB73A71F"/>
    <w:rsid w:val="FB753F32"/>
    <w:rsid w:val="FB779DA1"/>
    <w:rsid w:val="FB77BBF8"/>
    <w:rsid w:val="FB794401"/>
    <w:rsid w:val="FB7B6F24"/>
    <w:rsid w:val="FB7D57AE"/>
    <w:rsid w:val="FB7DA5E7"/>
    <w:rsid w:val="FB7E01D2"/>
    <w:rsid w:val="FB7E4AB0"/>
    <w:rsid w:val="FB7E54AA"/>
    <w:rsid w:val="FB7F1D65"/>
    <w:rsid w:val="FB7F1DD6"/>
    <w:rsid w:val="FB7F5F55"/>
    <w:rsid w:val="FB7F5FC2"/>
    <w:rsid w:val="FB7F62E8"/>
    <w:rsid w:val="FB7F728C"/>
    <w:rsid w:val="FB7F9CD3"/>
    <w:rsid w:val="FB7FA5A4"/>
    <w:rsid w:val="FB7FC150"/>
    <w:rsid w:val="FB7FD355"/>
    <w:rsid w:val="FB7FD369"/>
    <w:rsid w:val="FB7FD39C"/>
    <w:rsid w:val="FB8E1116"/>
    <w:rsid w:val="FB907524"/>
    <w:rsid w:val="FBAD0189"/>
    <w:rsid w:val="FBAF1348"/>
    <w:rsid w:val="FBAF6D2D"/>
    <w:rsid w:val="FBAFB855"/>
    <w:rsid w:val="FBAFD56B"/>
    <w:rsid w:val="FBB30087"/>
    <w:rsid w:val="FBB39D30"/>
    <w:rsid w:val="FBB7076D"/>
    <w:rsid w:val="FBB73CCC"/>
    <w:rsid w:val="FBBB5A91"/>
    <w:rsid w:val="FBBD4016"/>
    <w:rsid w:val="FBBDDD7E"/>
    <w:rsid w:val="FBBE3A0A"/>
    <w:rsid w:val="FBBF32E9"/>
    <w:rsid w:val="FBBF3FF7"/>
    <w:rsid w:val="FBBF46AC"/>
    <w:rsid w:val="FBC38AE1"/>
    <w:rsid w:val="FBC7B69C"/>
    <w:rsid w:val="FBCC41FE"/>
    <w:rsid w:val="FBCE0D65"/>
    <w:rsid w:val="FBCE12A4"/>
    <w:rsid w:val="FBCF2219"/>
    <w:rsid w:val="FBCF8155"/>
    <w:rsid w:val="FBD9C6D5"/>
    <w:rsid w:val="FBDA36F3"/>
    <w:rsid w:val="FBDA8444"/>
    <w:rsid w:val="FBDAD1B1"/>
    <w:rsid w:val="FBDB9ED5"/>
    <w:rsid w:val="FBDC5988"/>
    <w:rsid w:val="FBDE290F"/>
    <w:rsid w:val="FBDEE98A"/>
    <w:rsid w:val="FBDEF45C"/>
    <w:rsid w:val="FBDFB61F"/>
    <w:rsid w:val="FBE348F5"/>
    <w:rsid w:val="FBE6D089"/>
    <w:rsid w:val="FBE724E0"/>
    <w:rsid w:val="FBE7B419"/>
    <w:rsid w:val="FBE7CBFA"/>
    <w:rsid w:val="FBE7EBC4"/>
    <w:rsid w:val="FBE997D0"/>
    <w:rsid w:val="FBEABD95"/>
    <w:rsid w:val="FBED19D5"/>
    <w:rsid w:val="FBEDB980"/>
    <w:rsid w:val="FBEEE002"/>
    <w:rsid w:val="FBEFAF63"/>
    <w:rsid w:val="FBF342D5"/>
    <w:rsid w:val="FBF50A2B"/>
    <w:rsid w:val="FBF544C7"/>
    <w:rsid w:val="FBF549AC"/>
    <w:rsid w:val="FBF56865"/>
    <w:rsid w:val="FBF59BA1"/>
    <w:rsid w:val="FBF60854"/>
    <w:rsid w:val="FBF6970C"/>
    <w:rsid w:val="FBF6A6A5"/>
    <w:rsid w:val="FBF6B212"/>
    <w:rsid w:val="FBF72231"/>
    <w:rsid w:val="FBF727B4"/>
    <w:rsid w:val="FBF7E44E"/>
    <w:rsid w:val="FBF8C470"/>
    <w:rsid w:val="FBF98DD6"/>
    <w:rsid w:val="FBFB002A"/>
    <w:rsid w:val="FBFB4333"/>
    <w:rsid w:val="FBFB947E"/>
    <w:rsid w:val="FBFBD77A"/>
    <w:rsid w:val="FBFBE65D"/>
    <w:rsid w:val="FBFC677A"/>
    <w:rsid w:val="FBFD0164"/>
    <w:rsid w:val="FBFD3C44"/>
    <w:rsid w:val="FBFD5955"/>
    <w:rsid w:val="FBFDA611"/>
    <w:rsid w:val="FBFDBC69"/>
    <w:rsid w:val="FBFE6EDF"/>
    <w:rsid w:val="FBFED32F"/>
    <w:rsid w:val="FBFF3750"/>
    <w:rsid w:val="FBFF67E4"/>
    <w:rsid w:val="FBFF7BA9"/>
    <w:rsid w:val="FBFF7EA2"/>
    <w:rsid w:val="FBFF8610"/>
    <w:rsid w:val="FBFF8965"/>
    <w:rsid w:val="FBFFA4B9"/>
    <w:rsid w:val="FBFFA94F"/>
    <w:rsid w:val="FBFFBC85"/>
    <w:rsid w:val="FBFFC67E"/>
    <w:rsid w:val="FBFFC72E"/>
    <w:rsid w:val="FBFFC9B2"/>
    <w:rsid w:val="FBFFD88B"/>
    <w:rsid w:val="FC38EA88"/>
    <w:rsid w:val="FC5E3BED"/>
    <w:rsid w:val="FC65FF0E"/>
    <w:rsid w:val="FC7E8280"/>
    <w:rsid w:val="FC9F9EB5"/>
    <w:rsid w:val="FC9FC158"/>
    <w:rsid w:val="FCA74762"/>
    <w:rsid w:val="FCBD628E"/>
    <w:rsid w:val="FCD5AC66"/>
    <w:rsid w:val="FCDB3A0E"/>
    <w:rsid w:val="FCDEAB80"/>
    <w:rsid w:val="FCE7EAF2"/>
    <w:rsid w:val="FCEB2179"/>
    <w:rsid w:val="FCEB81E7"/>
    <w:rsid w:val="FCEBA0D0"/>
    <w:rsid w:val="FCFB4111"/>
    <w:rsid w:val="FCFBA2A8"/>
    <w:rsid w:val="FCFC371D"/>
    <w:rsid w:val="FCFDDD6E"/>
    <w:rsid w:val="FCFDF1F8"/>
    <w:rsid w:val="FCFF052D"/>
    <w:rsid w:val="FCFF3CB9"/>
    <w:rsid w:val="FCFF623A"/>
    <w:rsid w:val="FCFF8777"/>
    <w:rsid w:val="FCFFB00F"/>
    <w:rsid w:val="FCFFD5F1"/>
    <w:rsid w:val="FCFFE680"/>
    <w:rsid w:val="FCFFEB64"/>
    <w:rsid w:val="FCFFF6AB"/>
    <w:rsid w:val="FD19D773"/>
    <w:rsid w:val="FD1B65BF"/>
    <w:rsid w:val="FD2770D5"/>
    <w:rsid w:val="FD3BEACC"/>
    <w:rsid w:val="FD3E0F08"/>
    <w:rsid w:val="FD3F1555"/>
    <w:rsid w:val="FD3F8AFF"/>
    <w:rsid w:val="FD3FAEB4"/>
    <w:rsid w:val="FD3FDA62"/>
    <w:rsid w:val="FD5BFCD1"/>
    <w:rsid w:val="FD5F5100"/>
    <w:rsid w:val="FD5F89A1"/>
    <w:rsid w:val="FD601CAA"/>
    <w:rsid w:val="FD67913B"/>
    <w:rsid w:val="FD67C370"/>
    <w:rsid w:val="FD6B0E29"/>
    <w:rsid w:val="FD6B9954"/>
    <w:rsid w:val="FD6DB398"/>
    <w:rsid w:val="FD6E04B0"/>
    <w:rsid w:val="FD6E08DC"/>
    <w:rsid w:val="FD6F7675"/>
    <w:rsid w:val="FD75E55A"/>
    <w:rsid w:val="FD777CC3"/>
    <w:rsid w:val="FD7AC316"/>
    <w:rsid w:val="FD7B10C3"/>
    <w:rsid w:val="FD7B3A46"/>
    <w:rsid w:val="FD7B4308"/>
    <w:rsid w:val="FD7B93A3"/>
    <w:rsid w:val="FD7F27E7"/>
    <w:rsid w:val="FD7F2C5A"/>
    <w:rsid w:val="FD7F2E94"/>
    <w:rsid w:val="FD7F708B"/>
    <w:rsid w:val="FD7FD251"/>
    <w:rsid w:val="FD7FE0E5"/>
    <w:rsid w:val="FD7FEBF7"/>
    <w:rsid w:val="FD8F5AB7"/>
    <w:rsid w:val="FD954BED"/>
    <w:rsid w:val="FD9D68EC"/>
    <w:rsid w:val="FD9F9D82"/>
    <w:rsid w:val="FDA78B71"/>
    <w:rsid w:val="FDB51DBE"/>
    <w:rsid w:val="FDB5473D"/>
    <w:rsid w:val="FDB7ECD1"/>
    <w:rsid w:val="FDB9EA0F"/>
    <w:rsid w:val="FDBB4D21"/>
    <w:rsid w:val="FDBD0A05"/>
    <w:rsid w:val="FDBD763D"/>
    <w:rsid w:val="FDBF1F0D"/>
    <w:rsid w:val="FDBF89A2"/>
    <w:rsid w:val="FDBF8E6D"/>
    <w:rsid w:val="FDBFEBA0"/>
    <w:rsid w:val="FDCC28B9"/>
    <w:rsid w:val="FDCE290C"/>
    <w:rsid w:val="FDCF0DEA"/>
    <w:rsid w:val="FDCF9219"/>
    <w:rsid w:val="FDD6C363"/>
    <w:rsid w:val="FDD76967"/>
    <w:rsid w:val="FDD77834"/>
    <w:rsid w:val="FDDD0F1F"/>
    <w:rsid w:val="FDDD4976"/>
    <w:rsid w:val="FDDD9DBC"/>
    <w:rsid w:val="FDDE8F57"/>
    <w:rsid w:val="FDDEAB46"/>
    <w:rsid w:val="FDDEE29E"/>
    <w:rsid w:val="FDDF4D10"/>
    <w:rsid w:val="FDDF522C"/>
    <w:rsid w:val="FDDF903E"/>
    <w:rsid w:val="FDE6228A"/>
    <w:rsid w:val="FDE6352E"/>
    <w:rsid w:val="FDE6A591"/>
    <w:rsid w:val="FDED9EE1"/>
    <w:rsid w:val="FDEE6B98"/>
    <w:rsid w:val="FDEF08EF"/>
    <w:rsid w:val="FDEF764C"/>
    <w:rsid w:val="FDEF7987"/>
    <w:rsid w:val="FDF335A3"/>
    <w:rsid w:val="FDF3DD5C"/>
    <w:rsid w:val="FDF4026A"/>
    <w:rsid w:val="FDF4E659"/>
    <w:rsid w:val="FDF65D2B"/>
    <w:rsid w:val="FDF702D0"/>
    <w:rsid w:val="FDF70D01"/>
    <w:rsid w:val="FDF734B2"/>
    <w:rsid w:val="FDF7C865"/>
    <w:rsid w:val="FDF7FBEE"/>
    <w:rsid w:val="FDF99378"/>
    <w:rsid w:val="FDFA2C07"/>
    <w:rsid w:val="FDFA91B7"/>
    <w:rsid w:val="FDFAC272"/>
    <w:rsid w:val="FDFB0680"/>
    <w:rsid w:val="FDFB6B7F"/>
    <w:rsid w:val="FDFC118B"/>
    <w:rsid w:val="FDFCD6CF"/>
    <w:rsid w:val="FDFD056B"/>
    <w:rsid w:val="FDFD1CEC"/>
    <w:rsid w:val="FDFD7A7A"/>
    <w:rsid w:val="FDFD7D23"/>
    <w:rsid w:val="FDFD85FD"/>
    <w:rsid w:val="FDFDD01E"/>
    <w:rsid w:val="FDFDE26E"/>
    <w:rsid w:val="FDFDE408"/>
    <w:rsid w:val="FDFDFBA7"/>
    <w:rsid w:val="FDFE67BD"/>
    <w:rsid w:val="FDFEE91A"/>
    <w:rsid w:val="FDFF0564"/>
    <w:rsid w:val="FDFF4D66"/>
    <w:rsid w:val="FDFF5311"/>
    <w:rsid w:val="FDFF7C8E"/>
    <w:rsid w:val="FDFFB390"/>
    <w:rsid w:val="FDFFBE9F"/>
    <w:rsid w:val="FDFFF158"/>
    <w:rsid w:val="FDFFFD63"/>
    <w:rsid w:val="FDFFFE33"/>
    <w:rsid w:val="FE172F55"/>
    <w:rsid w:val="FE279D92"/>
    <w:rsid w:val="FE33EB53"/>
    <w:rsid w:val="FE3CF08A"/>
    <w:rsid w:val="FE3D1DD9"/>
    <w:rsid w:val="FE3D4AD9"/>
    <w:rsid w:val="FE4B9238"/>
    <w:rsid w:val="FE574ED9"/>
    <w:rsid w:val="FE5B5FB6"/>
    <w:rsid w:val="FE66B362"/>
    <w:rsid w:val="FE68FF7D"/>
    <w:rsid w:val="FE6B4B80"/>
    <w:rsid w:val="FE6E730B"/>
    <w:rsid w:val="FE75D323"/>
    <w:rsid w:val="FE777BEF"/>
    <w:rsid w:val="FE7EFC91"/>
    <w:rsid w:val="FE7F062E"/>
    <w:rsid w:val="FE7F1050"/>
    <w:rsid w:val="FE7F72DF"/>
    <w:rsid w:val="FE7FB5E1"/>
    <w:rsid w:val="FE7FC3DB"/>
    <w:rsid w:val="FE7FEF0E"/>
    <w:rsid w:val="FE8F506F"/>
    <w:rsid w:val="FE8FBABD"/>
    <w:rsid w:val="FE93C144"/>
    <w:rsid w:val="FE9A6EB0"/>
    <w:rsid w:val="FE9B679B"/>
    <w:rsid w:val="FEA7B014"/>
    <w:rsid w:val="FEA7F8E1"/>
    <w:rsid w:val="FEAB2D35"/>
    <w:rsid w:val="FEAEE6C2"/>
    <w:rsid w:val="FEB4585B"/>
    <w:rsid w:val="FEB6F148"/>
    <w:rsid w:val="FEB8AAB6"/>
    <w:rsid w:val="FEBB71F2"/>
    <w:rsid w:val="FEBBC65B"/>
    <w:rsid w:val="FEBC9C17"/>
    <w:rsid w:val="FEBD55F7"/>
    <w:rsid w:val="FEBF338E"/>
    <w:rsid w:val="FEBFA620"/>
    <w:rsid w:val="FEBFB865"/>
    <w:rsid w:val="FEBFC494"/>
    <w:rsid w:val="FEBFDEE1"/>
    <w:rsid w:val="FEBFE01D"/>
    <w:rsid w:val="FEBFE16D"/>
    <w:rsid w:val="FEBFEFE5"/>
    <w:rsid w:val="FEC323F8"/>
    <w:rsid w:val="FECE68AB"/>
    <w:rsid w:val="FECEBD57"/>
    <w:rsid w:val="FECF487B"/>
    <w:rsid w:val="FECFDC0D"/>
    <w:rsid w:val="FED7040C"/>
    <w:rsid w:val="FEDB4569"/>
    <w:rsid w:val="FEDBB9B0"/>
    <w:rsid w:val="FEDF9936"/>
    <w:rsid w:val="FEE10D30"/>
    <w:rsid w:val="FEE78C2C"/>
    <w:rsid w:val="FEEB94A5"/>
    <w:rsid w:val="FEEC2EED"/>
    <w:rsid w:val="FEEC6A25"/>
    <w:rsid w:val="FEEFD2B3"/>
    <w:rsid w:val="FEF1FBC3"/>
    <w:rsid w:val="FEF20E16"/>
    <w:rsid w:val="FEF33159"/>
    <w:rsid w:val="FEF6E542"/>
    <w:rsid w:val="FEF72761"/>
    <w:rsid w:val="FEF78780"/>
    <w:rsid w:val="FEF99E55"/>
    <w:rsid w:val="FEFA3FD1"/>
    <w:rsid w:val="FEFABAC3"/>
    <w:rsid w:val="FEFB2438"/>
    <w:rsid w:val="FEFB4662"/>
    <w:rsid w:val="FEFB8CBB"/>
    <w:rsid w:val="FEFCD5E9"/>
    <w:rsid w:val="FEFD3B28"/>
    <w:rsid w:val="FEFEF5B2"/>
    <w:rsid w:val="FEFF0C70"/>
    <w:rsid w:val="FEFF3484"/>
    <w:rsid w:val="FEFF393B"/>
    <w:rsid w:val="FEFF4FE6"/>
    <w:rsid w:val="FEFF5113"/>
    <w:rsid w:val="FEFF57C3"/>
    <w:rsid w:val="FEFF72F7"/>
    <w:rsid w:val="FEFF8463"/>
    <w:rsid w:val="FEFFAB94"/>
    <w:rsid w:val="FEFFACC9"/>
    <w:rsid w:val="FEFFC095"/>
    <w:rsid w:val="FEFFC122"/>
    <w:rsid w:val="FEFFDBDE"/>
    <w:rsid w:val="FEFFE080"/>
    <w:rsid w:val="FEFFF833"/>
    <w:rsid w:val="FF0BB398"/>
    <w:rsid w:val="FF0BE0A2"/>
    <w:rsid w:val="FF0D0606"/>
    <w:rsid w:val="FF0EE847"/>
    <w:rsid w:val="FF0FA183"/>
    <w:rsid w:val="FF1729C7"/>
    <w:rsid w:val="FF1D27F2"/>
    <w:rsid w:val="FF1F2900"/>
    <w:rsid w:val="FF1FB4B9"/>
    <w:rsid w:val="FF25E649"/>
    <w:rsid w:val="FF2ADBBA"/>
    <w:rsid w:val="FF2B6B68"/>
    <w:rsid w:val="FF312D71"/>
    <w:rsid w:val="FF352993"/>
    <w:rsid w:val="FF37DE10"/>
    <w:rsid w:val="FF3D8C06"/>
    <w:rsid w:val="FF3D96D2"/>
    <w:rsid w:val="FF45DDC8"/>
    <w:rsid w:val="FF46D53A"/>
    <w:rsid w:val="FF4BC534"/>
    <w:rsid w:val="FF4EB0FC"/>
    <w:rsid w:val="FF5375D4"/>
    <w:rsid w:val="FF57483C"/>
    <w:rsid w:val="FF5780DA"/>
    <w:rsid w:val="FF57CE9D"/>
    <w:rsid w:val="FF5BBAAD"/>
    <w:rsid w:val="FF5C1BA4"/>
    <w:rsid w:val="FF5C7BC1"/>
    <w:rsid w:val="FF5DC14A"/>
    <w:rsid w:val="FF5E897E"/>
    <w:rsid w:val="FF5F04AB"/>
    <w:rsid w:val="FF5F6352"/>
    <w:rsid w:val="FF5F961B"/>
    <w:rsid w:val="FF5FB7FF"/>
    <w:rsid w:val="FF5FD757"/>
    <w:rsid w:val="FF6737AC"/>
    <w:rsid w:val="FF67C337"/>
    <w:rsid w:val="FF67EE87"/>
    <w:rsid w:val="FF6A0933"/>
    <w:rsid w:val="FF6B1A0E"/>
    <w:rsid w:val="FF6B3B40"/>
    <w:rsid w:val="FF6DBED2"/>
    <w:rsid w:val="FF6F0DD0"/>
    <w:rsid w:val="FF6F2128"/>
    <w:rsid w:val="FF6F68E9"/>
    <w:rsid w:val="FF6FA178"/>
    <w:rsid w:val="FF734B1D"/>
    <w:rsid w:val="FF7651C9"/>
    <w:rsid w:val="FF76E9D5"/>
    <w:rsid w:val="FF77089E"/>
    <w:rsid w:val="FF773899"/>
    <w:rsid w:val="FF77494B"/>
    <w:rsid w:val="FF777EBD"/>
    <w:rsid w:val="FF77B90F"/>
    <w:rsid w:val="FF77C0EB"/>
    <w:rsid w:val="FF77D415"/>
    <w:rsid w:val="FF77DA12"/>
    <w:rsid w:val="FF77DA2D"/>
    <w:rsid w:val="FF77F615"/>
    <w:rsid w:val="FF787DEF"/>
    <w:rsid w:val="FF79BD2D"/>
    <w:rsid w:val="FF79E93E"/>
    <w:rsid w:val="FF7A36C7"/>
    <w:rsid w:val="FF7B6FD7"/>
    <w:rsid w:val="FF7BA9CB"/>
    <w:rsid w:val="FF7BB6CD"/>
    <w:rsid w:val="FF7BD526"/>
    <w:rsid w:val="FF7D1FB2"/>
    <w:rsid w:val="FF7E30B9"/>
    <w:rsid w:val="FF7EA44E"/>
    <w:rsid w:val="FF7F0141"/>
    <w:rsid w:val="FF7F32C0"/>
    <w:rsid w:val="FF7F55B4"/>
    <w:rsid w:val="FF7F6323"/>
    <w:rsid w:val="FF7F6C5E"/>
    <w:rsid w:val="FF9171ED"/>
    <w:rsid w:val="FF965993"/>
    <w:rsid w:val="FF96AEC7"/>
    <w:rsid w:val="FF9AD6DB"/>
    <w:rsid w:val="FF9B32C6"/>
    <w:rsid w:val="FF9D04FA"/>
    <w:rsid w:val="FF9DEF74"/>
    <w:rsid w:val="FF9E856D"/>
    <w:rsid w:val="FF9EFAF8"/>
    <w:rsid w:val="FF9F9994"/>
    <w:rsid w:val="FFA6AF67"/>
    <w:rsid w:val="FFA79105"/>
    <w:rsid w:val="FFA7A9E4"/>
    <w:rsid w:val="FFA9F0E3"/>
    <w:rsid w:val="FFAB6E08"/>
    <w:rsid w:val="FFAD0B9E"/>
    <w:rsid w:val="FFADFCFF"/>
    <w:rsid w:val="FFAEA820"/>
    <w:rsid w:val="FFAFCD20"/>
    <w:rsid w:val="FFAFE214"/>
    <w:rsid w:val="FFB51EC2"/>
    <w:rsid w:val="FFB53FDC"/>
    <w:rsid w:val="FFB5EDF1"/>
    <w:rsid w:val="FFB641F0"/>
    <w:rsid w:val="FFB661E0"/>
    <w:rsid w:val="FFB70468"/>
    <w:rsid w:val="FFB77510"/>
    <w:rsid w:val="FFB79FA7"/>
    <w:rsid w:val="FFB7F22D"/>
    <w:rsid w:val="FFB8A358"/>
    <w:rsid w:val="FFB8F4D0"/>
    <w:rsid w:val="FFB9F5D6"/>
    <w:rsid w:val="FFBA3D85"/>
    <w:rsid w:val="FFBB1439"/>
    <w:rsid w:val="FFBB54A6"/>
    <w:rsid w:val="FFBBC996"/>
    <w:rsid w:val="FFBBEAB3"/>
    <w:rsid w:val="FFBCA2B4"/>
    <w:rsid w:val="FFBD023C"/>
    <w:rsid w:val="FFBD914E"/>
    <w:rsid w:val="FFBD9600"/>
    <w:rsid w:val="FFBDD0B4"/>
    <w:rsid w:val="FFBDE44B"/>
    <w:rsid w:val="FFBE0E8B"/>
    <w:rsid w:val="FFBE38AF"/>
    <w:rsid w:val="FFBEAE4F"/>
    <w:rsid w:val="FFBEFC43"/>
    <w:rsid w:val="FFBF1C25"/>
    <w:rsid w:val="FFBF7F29"/>
    <w:rsid w:val="FFBF851B"/>
    <w:rsid w:val="FFBFC861"/>
    <w:rsid w:val="FFBFCAE6"/>
    <w:rsid w:val="FFBFDB9C"/>
    <w:rsid w:val="FFBFE7DD"/>
    <w:rsid w:val="FFBFEC54"/>
    <w:rsid w:val="FFC6B8F8"/>
    <w:rsid w:val="FFC7AF7B"/>
    <w:rsid w:val="FFC7C82C"/>
    <w:rsid w:val="FFC7EF29"/>
    <w:rsid w:val="FFC8B19C"/>
    <w:rsid w:val="FFCA9F23"/>
    <w:rsid w:val="FFCBB505"/>
    <w:rsid w:val="FFCCEED3"/>
    <w:rsid w:val="FFCD5785"/>
    <w:rsid w:val="FFCD95D8"/>
    <w:rsid w:val="FFCDD2D2"/>
    <w:rsid w:val="FFCF3050"/>
    <w:rsid w:val="FFCFE3C4"/>
    <w:rsid w:val="FFD33B57"/>
    <w:rsid w:val="FFD3B073"/>
    <w:rsid w:val="FFD58DF4"/>
    <w:rsid w:val="FFD60BCD"/>
    <w:rsid w:val="FFD71593"/>
    <w:rsid w:val="FFD723E2"/>
    <w:rsid w:val="FFD74C0F"/>
    <w:rsid w:val="FFD7684E"/>
    <w:rsid w:val="FFD76C85"/>
    <w:rsid w:val="FFD7AF12"/>
    <w:rsid w:val="FFD7D9B3"/>
    <w:rsid w:val="FFD90586"/>
    <w:rsid w:val="FFD93581"/>
    <w:rsid w:val="FFD93AE8"/>
    <w:rsid w:val="FFD9D2FC"/>
    <w:rsid w:val="FFDB32BB"/>
    <w:rsid w:val="FFDB9C9F"/>
    <w:rsid w:val="FFDC3625"/>
    <w:rsid w:val="FFDCAD67"/>
    <w:rsid w:val="FFDCC4CF"/>
    <w:rsid w:val="FFDCCF63"/>
    <w:rsid w:val="FFDD56AA"/>
    <w:rsid w:val="FFDD6207"/>
    <w:rsid w:val="FFDD9AEF"/>
    <w:rsid w:val="FFDDC1B2"/>
    <w:rsid w:val="FFDEE170"/>
    <w:rsid w:val="FFDEE3B2"/>
    <w:rsid w:val="FFDEEB40"/>
    <w:rsid w:val="FFDF07AF"/>
    <w:rsid w:val="FFDF0DFB"/>
    <w:rsid w:val="FFDF5215"/>
    <w:rsid w:val="FFDF5C54"/>
    <w:rsid w:val="FFDF7050"/>
    <w:rsid w:val="FFDF707E"/>
    <w:rsid w:val="FFDF73F5"/>
    <w:rsid w:val="FFDF82CA"/>
    <w:rsid w:val="FFDF8A02"/>
    <w:rsid w:val="FFDF9AEB"/>
    <w:rsid w:val="FFDFA5CB"/>
    <w:rsid w:val="FFDFB7B0"/>
    <w:rsid w:val="FFDFB9AC"/>
    <w:rsid w:val="FFE206CA"/>
    <w:rsid w:val="FFE57728"/>
    <w:rsid w:val="FFE722F3"/>
    <w:rsid w:val="FFE72A95"/>
    <w:rsid w:val="FFE78B81"/>
    <w:rsid w:val="FFE79222"/>
    <w:rsid w:val="FFE7BB50"/>
    <w:rsid w:val="FFEB1BEA"/>
    <w:rsid w:val="FFEB88F5"/>
    <w:rsid w:val="FFEBCE20"/>
    <w:rsid w:val="FFEBF4FF"/>
    <w:rsid w:val="FFECD23D"/>
    <w:rsid w:val="FFECDB65"/>
    <w:rsid w:val="FFECEC61"/>
    <w:rsid w:val="FFED5ACF"/>
    <w:rsid w:val="FFEE2D6E"/>
    <w:rsid w:val="FFEE3884"/>
    <w:rsid w:val="FFEE5509"/>
    <w:rsid w:val="FFEE5CC8"/>
    <w:rsid w:val="FFEE6131"/>
    <w:rsid w:val="FFEE880E"/>
    <w:rsid w:val="FFEEB5D4"/>
    <w:rsid w:val="FFEECD17"/>
    <w:rsid w:val="FFEF0CE2"/>
    <w:rsid w:val="FFEF163B"/>
    <w:rsid w:val="FFEF2DEB"/>
    <w:rsid w:val="FFEF4E2E"/>
    <w:rsid w:val="FFEF5D49"/>
    <w:rsid w:val="FFEF5F0E"/>
    <w:rsid w:val="FFEF67D4"/>
    <w:rsid w:val="FFEFA4E5"/>
    <w:rsid w:val="FFEFAF35"/>
    <w:rsid w:val="FFEFB71D"/>
    <w:rsid w:val="FFEFBF4F"/>
    <w:rsid w:val="FFEFD21E"/>
    <w:rsid w:val="FFEFDAC4"/>
    <w:rsid w:val="FFEFFC5E"/>
    <w:rsid w:val="FFEFFFF8"/>
    <w:rsid w:val="FFF1F0EB"/>
    <w:rsid w:val="FFF24408"/>
    <w:rsid w:val="FFF33F07"/>
    <w:rsid w:val="FFF3A1CE"/>
    <w:rsid w:val="FFF3A957"/>
    <w:rsid w:val="FFF3BBB6"/>
    <w:rsid w:val="FFF483B7"/>
    <w:rsid w:val="FFF521ED"/>
    <w:rsid w:val="FFF58E51"/>
    <w:rsid w:val="FFF60176"/>
    <w:rsid w:val="FFF65609"/>
    <w:rsid w:val="FFF6B608"/>
    <w:rsid w:val="FFF6E40A"/>
    <w:rsid w:val="FFF73D5C"/>
    <w:rsid w:val="FFF73F41"/>
    <w:rsid w:val="FFF770D5"/>
    <w:rsid w:val="FFF77891"/>
    <w:rsid w:val="FFF78138"/>
    <w:rsid w:val="FFF7A072"/>
    <w:rsid w:val="FFF7A566"/>
    <w:rsid w:val="FFF7ABEF"/>
    <w:rsid w:val="FFF7B225"/>
    <w:rsid w:val="FFF7C811"/>
    <w:rsid w:val="FFF7FC0D"/>
    <w:rsid w:val="FFF82D85"/>
    <w:rsid w:val="FFF88833"/>
    <w:rsid w:val="FFF89DD3"/>
    <w:rsid w:val="FFF94BAA"/>
    <w:rsid w:val="FFF94FE3"/>
    <w:rsid w:val="FFF9A1AA"/>
    <w:rsid w:val="FFF9F870"/>
    <w:rsid w:val="FFF9FCB4"/>
    <w:rsid w:val="FFFA0CBB"/>
    <w:rsid w:val="FFFA3E6B"/>
    <w:rsid w:val="FFFA7C51"/>
    <w:rsid w:val="FFFA88AF"/>
    <w:rsid w:val="FFFA9553"/>
    <w:rsid w:val="FFFAEE39"/>
    <w:rsid w:val="FFFB1D9F"/>
    <w:rsid w:val="FFFB1DDA"/>
    <w:rsid w:val="FFFB23EA"/>
    <w:rsid w:val="FFFB402A"/>
    <w:rsid w:val="FFFB4878"/>
    <w:rsid w:val="FFFB50E0"/>
    <w:rsid w:val="FFFB6265"/>
    <w:rsid w:val="FFFB6CA1"/>
    <w:rsid w:val="FFFBA935"/>
    <w:rsid w:val="FFFBB488"/>
    <w:rsid w:val="FFFBC344"/>
    <w:rsid w:val="FFFBF330"/>
    <w:rsid w:val="FFFBF9B3"/>
    <w:rsid w:val="FFFC0365"/>
    <w:rsid w:val="FFFC4AEC"/>
    <w:rsid w:val="FFFC552F"/>
    <w:rsid w:val="FFFC8346"/>
    <w:rsid w:val="FFFCFD3D"/>
    <w:rsid w:val="FFFD19FE"/>
    <w:rsid w:val="FFFD203A"/>
    <w:rsid w:val="FFFD2769"/>
    <w:rsid w:val="FFFD346F"/>
    <w:rsid w:val="FFFD36BC"/>
    <w:rsid w:val="FFFD3E72"/>
    <w:rsid w:val="FFFD46E3"/>
    <w:rsid w:val="FFFD7206"/>
    <w:rsid w:val="FFFD9955"/>
    <w:rsid w:val="FFFDA518"/>
    <w:rsid w:val="FFFDA664"/>
    <w:rsid w:val="FFFDAE5F"/>
    <w:rsid w:val="FFFE064C"/>
    <w:rsid w:val="FFFE07B8"/>
    <w:rsid w:val="FFFE0906"/>
    <w:rsid w:val="FFFE0C45"/>
    <w:rsid w:val="FFFE166A"/>
    <w:rsid w:val="FFFE2525"/>
    <w:rsid w:val="FFFE3B23"/>
    <w:rsid w:val="FFFE419D"/>
    <w:rsid w:val="FFFE605E"/>
    <w:rsid w:val="FFFE6541"/>
    <w:rsid w:val="FFFE6E1A"/>
    <w:rsid w:val="FFFE92B5"/>
    <w:rsid w:val="FFFEA4AB"/>
    <w:rsid w:val="FFFEA81B"/>
    <w:rsid w:val="FFFEC4FD"/>
    <w:rsid w:val="FFFEFFF3"/>
    <w:rsid w:val="FFFF01AE"/>
    <w:rsid w:val="FFFF076A"/>
    <w:rsid w:val="FFFF080E"/>
    <w:rsid w:val="FFFF0C4E"/>
    <w:rsid w:val="FFFF12EA"/>
    <w:rsid w:val="FFFF17FC"/>
    <w:rsid w:val="FFFF1A0A"/>
    <w:rsid w:val="FFFF1B86"/>
    <w:rsid w:val="FFFF2E22"/>
    <w:rsid w:val="FFFF2E2A"/>
    <w:rsid w:val="FFFF37FD"/>
    <w:rsid w:val="FFFF3AF5"/>
    <w:rsid w:val="FFFF41A1"/>
    <w:rsid w:val="FFFF4352"/>
    <w:rsid w:val="FFFF454D"/>
    <w:rsid w:val="FFFF469C"/>
    <w:rsid w:val="FFFF5FE4"/>
    <w:rsid w:val="FFFF620A"/>
    <w:rsid w:val="FFFF6287"/>
    <w:rsid w:val="FFFF6B4A"/>
    <w:rsid w:val="FFFF6BDA"/>
    <w:rsid w:val="FFFF769E"/>
    <w:rsid w:val="FFFF769F"/>
    <w:rsid w:val="FFFF7AA3"/>
    <w:rsid w:val="FFFF7EB1"/>
    <w:rsid w:val="FFFF84EF"/>
    <w:rsid w:val="FFFF91A8"/>
    <w:rsid w:val="FFFF92C4"/>
    <w:rsid w:val="FFFF9371"/>
    <w:rsid w:val="FFFFA040"/>
    <w:rsid w:val="FFFFAC8D"/>
    <w:rsid w:val="FFFFB45E"/>
    <w:rsid w:val="FFFFBA9A"/>
    <w:rsid w:val="FFFFBB44"/>
    <w:rsid w:val="FFFFCB82"/>
    <w:rsid w:val="FFFFCC5F"/>
    <w:rsid w:val="FFFFCCD2"/>
    <w:rsid w:val="FFFFD18E"/>
    <w:rsid w:val="FFFFDD5C"/>
    <w:rsid w:val="FFFFDE79"/>
    <w:rsid w:val="FFFFE4EA"/>
    <w:rsid w:val="FFFFED2C"/>
    <w:rsid w:val="FFFFF0DE"/>
    <w:rsid w:val="FFFFF2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  <w:ind w:firstLine="200" w:firstLineChars="200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100"/>
      <w:ind w:firstLine="0" w:firstLineChars="0"/>
      <w:outlineLvl w:val="0"/>
    </w:pPr>
    <w:rPr>
      <w:rFonts w:eastAsia="幼圆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60" w:after="60"/>
      <w:ind w:firstLine="0" w:firstLineChars="0"/>
      <w:outlineLvl w:val="1"/>
    </w:pPr>
    <w:rPr>
      <w:rFonts w:eastAsia="幼圆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0" w:after="20"/>
      <w:ind w:firstLine="0" w:firstLineChars="0"/>
      <w:outlineLvl w:val="2"/>
    </w:pPr>
    <w:rPr>
      <w:rFonts w:eastAsia="幼圆"/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0" w:after="20" w:line="280" w:lineRule="exact"/>
      <w:ind w:firstLine="0" w:firstLineChars="0"/>
      <w:outlineLvl w:val="3"/>
    </w:pPr>
    <w:rPr>
      <w:bCs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48"/>
    <w:qFormat/>
    <w:uiPriority w:val="0"/>
    <w:pPr>
      <w:spacing w:line="240" w:lineRule="auto"/>
    </w:pPr>
    <w:rPr>
      <w:rFonts w:cs="Times New Roman"/>
      <w:sz w:val="18"/>
      <w:szCs w:val="18"/>
    </w:rPr>
  </w:style>
  <w:style w:type="paragraph" w:styleId="8">
    <w:name w:val="footer"/>
    <w:basedOn w:val="1"/>
    <w:link w:val="50"/>
    <w:qFormat/>
    <w:uiPriority w:val="99"/>
    <w:pPr>
      <w:tabs>
        <w:tab w:val="center" w:pos="4153"/>
        <w:tab w:val="right" w:pos="8306"/>
      </w:tabs>
      <w:snapToGrid w:val="0"/>
      <w:ind w:firstLine="0" w:firstLineChars="0"/>
    </w:pPr>
    <w:rPr>
      <w:sz w:val="18"/>
    </w:rPr>
  </w:style>
  <w:style w:type="paragraph" w:styleId="9">
    <w:name w:val="header"/>
    <w:basedOn w:val="1"/>
    <w:link w:val="49"/>
    <w:qFormat/>
    <w:uiPriority w:val="99"/>
    <w:pPr>
      <w:tabs>
        <w:tab w:val="center" w:pos="4153"/>
        <w:tab w:val="right" w:pos="8306"/>
      </w:tabs>
      <w:snapToGrid w:val="0"/>
      <w:spacing w:line="240" w:lineRule="auto"/>
      <w:ind w:firstLine="0" w:firstLineChars="0"/>
    </w:p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46"/>
    <w:qFormat/>
    <w:uiPriority w:val="0"/>
    <w:pPr>
      <w:spacing w:before="100" w:after="100"/>
      <w:ind w:firstLine="0" w:firstLineChars="0"/>
      <w:jc w:val="center"/>
      <w:outlineLvl w:val="1"/>
    </w:pPr>
    <w:rPr>
      <w:rFonts w:eastAsia="幼圆" w:cs="Times New Roman"/>
      <w:b/>
      <w:bCs/>
      <w:kern w:val="28"/>
      <w:sz w:val="28"/>
      <w:szCs w:val="28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link w:val="44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</w:pPr>
    <w:rPr>
      <w:rFonts w:ascii="宋体" w:hAnsi="宋体" w:cs="宋体"/>
      <w:kern w:val="0"/>
      <w:szCs w:val="24"/>
    </w:rPr>
  </w:style>
  <w:style w:type="paragraph" w:styleId="15">
    <w:name w:val="Title"/>
    <w:basedOn w:val="1"/>
    <w:next w:val="1"/>
    <w:link w:val="47"/>
    <w:qFormat/>
    <w:uiPriority w:val="10"/>
    <w:pPr>
      <w:spacing w:before="100" w:after="100"/>
      <w:ind w:firstLine="0" w:firstLineChars="0"/>
      <w:jc w:val="center"/>
      <w:outlineLvl w:val="0"/>
    </w:pPr>
    <w:rPr>
      <w:rFonts w:eastAsia="幼圆" w:cs="Times New Roman"/>
      <w:b/>
      <w:bCs/>
      <w:sz w:val="44"/>
      <w:szCs w:val="3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563C1"/>
      <w:u w:val="single"/>
    </w:rPr>
  </w:style>
  <w:style w:type="table" w:styleId="20">
    <w:name w:val="Table Grid"/>
    <w:basedOn w:val="1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List Paragraph"/>
    <w:basedOn w:val="1"/>
    <w:qFormat/>
    <w:uiPriority w:val="99"/>
    <w:pPr>
      <w:ind w:firstLine="420"/>
    </w:pPr>
  </w:style>
  <w:style w:type="paragraph" w:customStyle="1" w:styleId="22">
    <w:name w:val="一级标题"/>
    <w:basedOn w:val="2"/>
    <w:next w:val="1"/>
    <w:qFormat/>
    <w:uiPriority w:val="0"/>
    <w:pPr>
      <w:spacing w:line="360" w:lineRule="exact"/>
      <w:ind w:left="0"/>
    </w:pPr>
    <w:rPr>
      <w:rFonts w:eastAsia="黑体"/>
    </w:rPr>
  </w:style>
  <w:style w:type="paragraph" w:customStyle="1" w:styleId="23">
    <w:name w:val="样式 目录 1 + 首行缩进:  2 字符1"/>
    <w:basedOn w:val="1"/>
    <w:next w:val="1"/>
    <w:qFormat/>
    <w:uiPriority w:val="0"/>
    <w:pPr>
      <w:tabs>
        <w:tab w:val="right" w:leader="dot" w:pos="8296"/>
      </w:tabs>
    </w:pPr>
    <w:rPr>
      <w:rFonts w:cs="宋体"/>
    </w:rPr>
  </w:style>
  <w:style w:type="paragraph" w:customStyle="1" w:styleId="24">
    <w:name w:val="三级标题"/>
    <w:next w:val="1"/>
    <w:qFormat/>
    <w:uiPriority w:val="0"/>
    <w:pPr>
      <w:spacing w:before="120" w:after="20"/>
    </w:pPr>
    <w:rPr>
      <w:rFonts w:ascii="Times New Roman" w:hAnsi="Times New Roman" w:eastAsia="宋体" w:cs="宋体"/>
      <w:b/>
      <w:bCs/>
      <w:kern w:val="2"/>
      <w:sz w:val="22"/>
      <w:lang w:val="en-US" w:eastAsia="zh-CN" w:bidi="ar-SA"/>
    </w:rPr>
  </w:style>
  <w:style w:type="paragraph" w:customStyle="1" w:styleId="25">
    <w:name w:val="封面表格栏"/>
    <w:basedOn w:val="26"/>
    <w:qFormat/>
    <w:uiPriority w:val="0"/>
    <w:pPr>
      <w:spacing w:line="240" w:lineRule="auto"/>
    </w:pPr>
    <w:rPr>
      <w:b w:val="0"/>
      <w:bCs/>
      <w:sz w:val="24"/>
    </w:rPr>
  </w:style>
  <w:style w:type="paragraph" w:customStyle="1" w:styleId="26">
    <w:name w:val="表格标题文字样式+居中"/>
    <w:basedOn w:val="1"/>
    <w:next w:val="1"/>
    <w:qFormat/>
    <w:uiPriority w:val="0"/>
    <w:pPr>
      <w:ind w:firstLine="0" w:firstLineChars="0"/>
      <w:jc w:val="center"/>
    </w:pPr>
    <w:rPr>
      <w:rFonts w:cs="宋体"/>
      <w:b/>
      <w:sz w:val="20"/>
    </w:rPr>
  </w:style>
  <w:style w:type="paragraph" w:customStyle="1" w:styleId="27">
    <w:name w:val="文档标题"/>
    <w:basedOn w:val="15"/>
    <w:qFormat/>
    <w:uiPriority w:val="0"/>
    <w:pPr>
      <w:spacing w:line="440" w:lineRule="exact"/>
    </w:pPr>
    <w:rPr>
      <w:rFonts w:eastAsia="黑体"/>
    </w:rPr>
  </w:style>
  <w:style w:type="paragraph" w:customStyle="1" w:styleId="28">
    <w:name w:val="插入图片样式"/>
    <w:basedOn w:val="14"/>
    <w:next w:val="1"/>
    <w:link w:val="43"/>
    <w:qFormat/>
    <w:uiPriority w:val="0"/>
    <w:pPr>
      <w:framePr w:wrap="notBeside" w:vAnchor="text" w:hAnchor="text" w:xAlign="center" w:y="1"/>
      <w:shd w:val="clear" w:color="auto" w:fill="FFFFFF"/>
      <w:spacing w:before="0" w:beforeAutospacing="0" w:after="0" w:afterAutospacing="0"/>
      <w:jc w:val="center"/>
    </w:pPr>
  </w:style>
  <w:style w:type="paragraph" w:customStyle="1" w:styleId="29">
    <w:name w:val="表格内容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line="240" w:lineRule="auto"/>
      <w:ind w:firstLine="0" w:firstLineChars="0"/>
    </w:pPr>
    <w:rPr>
      <w:color w:val="000000"/>
    </w:rPr>
  </w:style>
  <w:style w:type="paragraph" w:customStyle="1" w:styleId="30">
    <w:name w:val="表格栏一内容"/>
    <w:basedOn w:val="29"/>
    <w:qFormat/>
    <w:uiPriority w:val="0"/>
    <w:pPr>
      <w:jc w:val="center"/>
    </w:pPr>
    <w:rPr>
      <w:rFonts w:cs="宋体"/>
      <w:sz w:val="28"/>
    </w:rPr>
  </w:style>
  <w:style w:type="paragraph" w:customStyle="1" w:styleId="31">
    <w:name w:val="样式 标题 + 仿宋_GB2312 (符号) 黑体 三号 非加粗 行距: 固定值 28 磅"/>
    <w:basedOn w:val="15"/>
    <w:qFormat/>
    <w:uiPriority w:val="0"/>
    <w:pPr>
      <w:spacing w:line="400" w:lineRule="exact"/>
    </w:pPr>
    <w:rPr>
      <w:rFonts w:ascii="仿宋_GB2312" w:hAnsi="黑体" w:eastAsia="仿宋_GB2312" w:cs="宋体"/>
      <w:b w:val="0"/>
      <w:bCs w:val="0"/>
      <w:sz w:val="32"/>
      <w:szCs w:val="20"/>
    </w:rPr>
  </w:style>
  <w:style w:type="paragraph" w:customStyle="1" w:styleId="32">
    <w:name w:val="code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80" w:lineRule="exact"/>
    </w:pPr>
    <w:rPr>
      <w:rFonts w:ascii="Courier New" w:hAnsi="Courier New" w:eastAsia="宋体" w:cs="Times New Roman"/>
      <w:lang w:val="en-US" w:eastAsia="zh-CN" w:bidi="ar-SA"/>
    </w:rPr>
  </w:style>
  <w:style w:type="paragraph" w:customStyle="1" w:styleId="33">
    <w:name w:val="样式 目录 1 + 首行缩进:  2 字符"/>
    <w:basedOn w:val="1"/>
    <w:qFormat/>
    <w:uiPriority w:val="0"/>
    <w:pPr>
      <w:tabs>
        <w:tab w:val="right" w:leader="dot" w:pos="8296"/>
      </w:tabs>
    </w:pPr>
    <w:rPr>
      <w:rFonts w:cs="宋体"/>
    </w:rPr>
  </w:style>
  <w:style w:type="paragraph" w:customStyle="1" w:styleId="34">
    <w:name w:val="表格正文文字样式+左对齐"/>
    <w:basedOn w:val="1"/>
    <w:link w:val="42"/>
    <w:qFormat/>
    <w:uiPriority w:val="0"/>
    <w:pPr>
      <w:ind w:firstLine="0" w:firstLineChars="0"/>
    </w:pPr>
    <w:rPr>
      <w:rFonts w:cs="宋体"/>
    </w:rPr>
  </w:style>
  <w:style w:type="paragraph" w:customStyle="1" w:styleId="35">
    <w:name w:val="表格-内容"/>
    <w:basedOn w:val="34"/>
    <w:link w:val="41"/>
    <w:qFormat/>
    <w:uiPriority w:val="0"/>
    <w:rPr>
      <w:sz w:val="20"/>
    </w:rPr>
  </w:style>
  <w:style w:type="paragraph" w:customStyle="1" w:styleId="36">
    <w:name w:val="文档首页标题下换行"/>
    <w:basedOn w:val="1"/>
    <w:qFormat/>
    <w:uiPriority w:val="0"/>
    <w:pPr>
      <w:spacing w:line="720" w:lineRule="auto"/>
      <w:ind w:firstLine="0" w:firstLineChars="0"/>
    </w:pPr>
    <w:rPr>
      <w:rFonts w:cs="宋体"/>
    </w:rPr>
  </w:style>
  <w:style w:type="paragraph" w:customStyle="1" w:styleId="37">
    <w:name w:val="tip"/>
    <w:basedOn w:val="1"/>
    <w:qFormat/>
    <w:uiPriority w:val="0"/>
    <w:pPr>
      <w:keepLines/>
      <w:pBdr>
        <w:top w:val="single" w:color="auto" w:sz="4" w:space="1"/>
        <w:left w:val="none" w:color="auto" w:sz="0" w:space="4"/>
        <w:bottom w:val="single" w:color="auto" w:sz="4" w:space="1"/>
        <w:right w:val="none" w:color="auto" w:sz="0" w:space="4"/>
      </w:pBdr>
      <w:overflowPunct w:val="0"/>
      <w:spacing w:line="240" w:lineRule="auto"/>
    </w:pPr>
    <w:rPr>
      <w:rFonts w:eastAsia="楷体" w:cs="宋体"/>
      <w:sz w:val="20"/>
    </w:rPr>
  </w:style>
  <w:style w:type="paragraph" w:customStyle="1" w:styleId="38">
    <w:name w:val="二级标题"/>
    <w:basedOn w:val="3"/>
    <w:next w:val="1"/>
    <w:qFormat/>
    <w:uiPriority w:val="0"/>
    <w:pPr>
      <w:spacing w:before="80" w:after="40"/>
      <w:ind w:left="0"/>
    </w:pPr>
    <w:rPr>
      <w:rFonts w:eastAsia="宋体" w:cs="宋体"/>
      <w:bCs/>
      <w:sz w:val="2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outlineLvl w:val="9"/>
    </w:pPr>
    <w:rPr>
      <w:rFonts w:ascii="Calibri Light" w:hAnsi="Calibri Light" w:eastAsia="宋体" w:cs="Times New Roman"/>
      <w:b w:val="0"/>
      <w:bCs w:val="0"/>
      <w:color w:val="2E75B5"/>
      <w:kern w:val="0"/>
      <w:sz w:val="32"/>
      <w:szCs w:val="32"/>
    </w:rPr>
  </w:style>
  <w:style w:type="paragraph" w:customStyle="1" w:styleId="40">
    <w:name w:val="正文列表"/>
    <w:basedOn w:val="1"/>
    <w:next w:val="1"/>
    <w:qFormat/>
    <w:uiPriority w:val="0"/>
    <w:pPr>
      <w:numPr>
        <w:ilvl w:val="0"/>
        <w:numId w:val="2"/>
      </w:numPr>
      <w:spacing w:line="360" w:lineRule="exact"/>
      <w:ind w:firstLineChars="0"/>
    </w:pPr>
  </w:style>
  <w:style w:type="character" w:customStyle="1" w:styleId="41">
    <w:name w:val="表格-内容 字符"/>
    <w:basedOn w:val="42"/>
    <w:link w:val="35"/>
    <w:qFormat/>
    <w:uiPriority w:val="0"/>
    <w:rPr>
      <w:rFonts w:ascii="Times New Roman" w:hAnsi="Times New Roman" w:eastAsia="宋体" w:cs="宋体"/>
      <w:kern w:val="2"/>
      <w:sz w:val="22"/>
    </w:rPr>
  </w:style>
  <w:style w:type="character" w:customStyle="1" w:styleId="42">
    <w:name w:val="表格正文文字样式+左对齐 字符"/>
    <w:basedOn w:val="16"/>
    <w:link w:val="34"/>
    <w:qFormat/>
    <w:uiPriority w:val="0"/>
    <w:rPr>
      <w:rFonts w:ascii="Times New Roman" w:hAnsi="Times New Roman" w:eastAsia="宋体" w:cs="宋体"/>
      <w:kern w:val="2"/>
      <w:sz w:val="22"/>
    </w:rPr>
  </w:style>
  <w:style w:type="character" w:customStyle="1" w:styleId="43">
    <w:name w:val="插入图片样式 Char"/>
    <w:basedOn w:val="44"/>
    <w:link w:val="28"/>
    <w:qFormat/>
    <w:uiPriority w:val="0"/>
    <w:rPr>
      <w:rFonts w:ascii="宋体" w:hAnsi="宋体" w:eastAsia="宋体" w:cs="宋体"/>
      <w:sz w:val="24"/>
      <w:szCs w:val="24"/>
      <w:shd w:val="clear" w:color="auto" w:fill="FFFFFF"/>
    </w:rPr>
  </w:style>
  <w:style w:type="character" w:customStyle="1" w:styleId="44">
    <w:name w:val="普通(网站) 字符"/>
    <w:basedOn w:val="16"/>
    <w:link w:val="1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5">
    <w:name w:val="表格标题文字+左对齐"/>
    <w:basedOn w:val="16"/>
    <w:qFormat/>
    <w:uiPriority w:val="0"/>
    <w:rPr>
      <w:rFonts w:ascii="Times New Roman" w:hAnsi="Times New Roman" w:eastAsia="宋体"/>
      <w:b/>
      <w:bCs/>
      <w:sz w:val="20"/>
    </w:rPr>
  </w:style>
  <w:style w:type="character" w:customStyle="1" w:styleId="46">
    <w:name w:val="副标题 字符"/>
    <w:basedOn w:val="16"/>
    <w:link w:val="11"/>
    <w:qFormat/>
    <w:uiPriority w:val="0"/>
    <w:rPr>
      <w:rFonts w:ascii="Times New Roman" w:hAnsi="Times New Roman" w:eastAsia="幼圆" w:cs="Times New Roman"/>
      <w:b/>
      <w:bCs/>
      <w:kern w:val="28"/>
      <w:sz w:val="28"/>
      <w:szCs w:val="28"/>
    </w:rPr>
  </w:style>
  <w:style w:type="character" w:customStyle="1" w:styleId="47">
    <w:name w:val="标题 字符"/>
    <w:basedOn w:val="16"/>
    <w:link w:val="15"/>
    <w:qFormat/>
    <w:uiPriority w:val="10"/>
    <w:rPr>
      <w:rFonts w:ascii="Times New Roman" w:hAnsi="Times New Roman" w:eastAsia="幼圆" w:cs="Times New Roman"/>
      <w:b/>
      <w:bCs/>
      <w:kern w:val="2"/>
      <w:sz w:val="44"/>
      <w:szCs w:val="32"/>
    </w:rPr>
  </w:style>
  <w:style w:type="character" w:customStyle="1" w:styleId="48">
    <w:name w:val="批注框文本 字符"/>
    <w:basedOn w:val="16"/>
    <w:link w:val="7"/>
    <w:qFormat/>
    <w:uiPriority w:val="0"/>
    <w:rPr>
      <w:rFonts w:ascii="Times New Roman" w:hAnsi="Times New Roman" w:cs="Times New Roman"/>
      <w:kern w:val="2"/>
      <w:sz w:val="18"/>
      <w:szCs w:val="18"/>
    </w:rPr>
  </w:style>
  <w:style w:type="character" w:customStyle="1" w:styleId="49">
    <w:name w:val="页眉 字符"/>
    <w:basedOn w:val="16"/>
    <w:link w:val="9"/>
    <w:qFormat/>
    <w:uiPriority w:val="99"/>
    <w:rPr>
      <w:rFonts w:ascii="Times New Roman" w:hAnsi="Times New Roman" w:eastAsia="宋体"/>
      <w:kern w:val="2"/>
      <w:sz w:val="22"/>
    </w:rPr>
  </w:style>
  <w:style w:type="character" w:customStyle="1" w:styleId="50">
    <w:name w:val="页脚 字符"/>
    <w:basedOn w:val="16"/>
    <w:link w:val="8"/>
    <w:qFormat/>
    <w:uiPriority w:val="99"/>
    <w:rPr>
      <w:rFonts w:ascii="Times New Roman" w:hAnsi="Times New Roman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fzhu/.kingsoft/office6/templates/wps/zh_CN/Word%20&#25991;&#26723;&#35268;&#33539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文档规范.wpt</Template>
  <Pages>10</Pages>
  <Words>1872</Words>
  <Characters>2524</Characters>
  <Lines>26</Lines>
  <Paragraphs>7</Paragraphs>
  <ScaleCrop>false</ScaleCrop>
  <LinksUpToDate>false</LinksUpToDate>
  <CharactersWithSpaces>2735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2018-12-08T05:59:00Z</dcterms:created>
  <dc:creator>zhulinfeng</dc:creator>
  <cp:lastModifiedBy>zhulinfeng</cp:lastModifiedBy>
  <dcterms:modified xsi:type="dcterms:W3CDTF">2018-12-12T11:09:03Z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